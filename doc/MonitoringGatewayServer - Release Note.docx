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959" w:rsidRDefault="00A05959" w:rsidP="00F55B2D"/>
    <w:p w:rsidR="001B172F" w:rsidRDefault="00F54579" w:rsidP="00F55B2D">
      <w:r>
        <w:rPr>
          <w:noProof/>
        </w:rPr>
        <w:pict>
          <v:group id="Group 217" o:spid="_x0000_s1026" style="position:absolute;left:0;text-align:left;margin-left:-106.8pt;margin-top:-100.15pt;width:576.75pt;height:710.75pt;z-index:251655680" coordorigin=",-18" coordsize="11205,142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1" o:spid="_x0000_s1027" type="#_x0000_t202" style="position:absolute;left:2166;top:13090;width:5934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 style="mso-next-textbox:#Text Box 211">
                <w:txbxContent>
                  <w:p w:rsidR="00770F60" w:rsidRPr="00FD32D6" w:rsidRDefault="00770F60" w:rsidP="001A0CC7">
                    <w:pPr>
                      <w:spacing w:line="276" w:lineRule="auto"/>
                      <w:rPr>
                        <w:color w:val="3B3F9A"/>
                        <w:szCs w:val="22"/>
                      </w:rPr>
                    </w:pPr>
                    <w:r w:rsidRPr="00FD32D6">
                      <w:rPr>
                        <w:color w:val="3B3F9A"/>
                        <w:szCs w:val="22"/>
                      </w:rPr>
                      <w:t>Thank you for choosing CASTIS.</w:t>
                    </w:r>
                  </w:p>
                  <w:p w:rsidR="00770F60" w:rsidRPr="00FD32D6" w:rsidRDefault="00770F60" w:rsidP="001A0CC7">
                    <w:pPr>
                      <w:spacing w:line="276" w:lineRule="auto"/>
                      <w:rPr>
                        <w:color w:val="3B3F9A"/>
                        <w:szCs w:val="22"/>
                      </w:rPr>
                    </w:pPr>
                    <w:r w:rsidRPr="00FD32D6">
                      <w:rPr>
                        <w:color w:val="3B3F9A"/>
                        <w:szCs w:val="22"/>
                      </w:rPr>
                      <w:t xml:space="preserve">This document is the CASTIS </w:t>
                    </w:r>
                    <w:proofErr w:type="spellStart"/>
                    <w:r w:rsidR="006F79FE" w:rsidRPr="006F79FE">
                      <w:rPr>
                        <w:color w:val="3B3F9A"/>
                        <w:szCs w:val="22"/>
                      </w:rPr>
                      <w:t>MonitoringGatewayServer</w:t>
                    </w:r>
                    <w:proofErr w:type="spellEnd"/>
                    <w:r w:rsidRPr="00FD32D6">
                      <w:rPr>
                        <w:rFonts w:hint="eastAsia"/>
                        <w:color w:val="3B3F9A"/>
                        <w:szCs w:val="22"/>
                      </w:rPr>
                      <w:t xml:space="preserve"> Release Notes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8" o:spid="_x0000_s1028" type="#_x0000_t75" alt="Untitled-3" style="position:absolute;top:-18;width:3530;height:37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+GePCAAAA2wAAAA8AAABkcnMvZG93bnJldi54bWxET12LwjAQfBf8D2EF3zTVBynVKKcoKMKB&#10;H3ive83alms2JYla//1FEHyb3dmZ2ZktWlOLOzlfWVYwGiYgiHOrKy4UnE+bQQrCB2SNtWVS8CQP&#10;i3m3M8NM2wcf6H4MhYgm7DNUUIbQZFL6vCSDfmgb4shdrTMY4ugKqR0+ormp5ThJJtJgxTGhxIZW&#10;JeV/x5tR8N24avdzistUrtLkd7287K9Lpfq99msKIlAbPsdv9VbH98fw6hIByPk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/hnjwgAAANsAAAAPAAAAAAAAAAAAAAAAAJ8C&#10;AABkcnMvZG93bnJldi54bWxQSwUGAAAAAAQABAD3AAAAjgMAAAAA&#10;">
              <v:imagedata r:id="rId8" o:title="Untitled-3" croptop="-171f" cropbottom="29550f" cropleft="-584f" cropright="52541f"/>
            </v:shape>
            <v:shape id="Picture 215" o:spid="_x0000_s1029" type="#_x0000_t75" alt="로고_color" style="position:absolute;left:7587;top:4726;width:3618;height:9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wDG/CAAAA2wAAAA8AAABkcnMvZG93bnJldi54bWxET01rwkAQvQv+h2WE3uqmEUqJrsEGCh6E&#10;Ui3U45AdszHZ2TS7mrS/vlsQvM3jfc4qH20rrtT72rGCp3kCgrh0uuZKwefh7fEFhA/IGlvHpOCH&#10;POTr6WSFmXYDf9B1HyoRQ9hnqMCE0GVS+tKQRT93HXHkTq63GCLsK6l7HGK4bWWaJM/SYs2xwWBH&#10;haGy2V+sguL9u7x87RoeFicp09fj2Xjzq9TDbNwsQQQaw118c291nL+A/1/iAXL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cAxvwgAAANsAAAAPAAAAAAAAAAAAAAAAAJ8C&#10;AABkcnMvZG93bnJldi54bWxQSwUGAAAAAAQABAD3AAAAjgMAAAAA&#10;">
              <v:imagedata r:id="rId9" o:title="로고_color"/>
            </v:shape>
          </v:group>
        </w:pict>
      </w:r>
    </w:p>
    <w:p w:rsidR="00466B32" w:rsidRDefault="00466B32" w:rsidP="00B60CD0"/>
    <w:p w:rsidR="00466B32" w:rsidRDefault="00466B32" w:rsidP="00B60CD0"/>
    <w:p w:rsidR="0009332D" w:rsidRDefault="0009332D" w:rsidP="00B60CD0"/>
    <w:p w:rsidR="0009332D" w:rsidRDefault="0009332D" w:rsidP="00B60CD0"/>
    <w:p w:rsidR="00466B32" w:rsidRDefault="00466B32" w:rsidP="00B60CD0"/>
    <w:p w:rsidR="00466B32" w:rsidRDefault="00466B32" w:rsidP="00B60CD0"/>
    <w:p w:rsidR="00466B32" w:rsidRDefault="00F54579" w:rsidP="00B60CD0">
      <w:r>
        <w:rPr>
          <w:noProof/>
        </w:rPr>
        <w:pict>
          <v:shape id="Text Box 176" o:spid="_x0000_s1030" type="#_x0000_t202" style="position:absolute;left:0;text-align:left;margin-left:91.45pt;margin-top:57.8pt;width:436.95pt;height:105.9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fzuugIAAMI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" filled="f" stroked="f">
            <v:textbox style="mso-next-textbox:#Text Box 176">
              <w:txbxContent>
                <w:p w:rsidR="00770F60" w:rsidRPr="00C0467F" w:rsidRDefault="003D41EE" w:rsidP="00954EE5">
                  <w:pPr>
                    <w:spacing w:line="240" w:lineRule="auto"/>
                    <w:ind w:leftChars="100" w:left="220" w:rightChars="465" w:right="1023"/>
                    <w:jc w:val="right"/>
                    <w:rPr>
                      <w:rFonts w:eastAsia="HY견고딕" w:cs="Arial"/>
                      <w:b/>
                      <w:color w:val="3B3F9A"/>
                      <w:spacing w:val="-4"/>
                      <w:sz w:val="56"/>
                      <w:szCs w:val="56"/>
                    </w:rPr>
                  </w:pPr>
                  <w:proofErr w:type="spellStart"/>
                  <w:r w:rsidRPr="003D41EE">
                    <w:rPr>
                      <w:rFonts w:eastAsia="HY견고딕" w:cs="Arial"/>
                      <w:b/>
                      <w:color w:val="3B3F9A"/>
                      <w:spacing w:val="-4"/>
                      <w:sz w:val="56"/>
                      <w:szCs w:val="56"/>
                    </w:rPr>
                    <w:t>MonitoringGatewayServer</w:t>
                  </w:r>
                  <w:r w:rsidR="00770F60">
                    <w:rPr>
                      <w:rFonts w:eastAsia="HY견고딕" w:cs="Arial" w:hint="eastAsia"/>
                      <w:b/>
                      <w:color w:val="3B3F9A"/>
                      <w:spacing w:val="-4"/>
                      <w:sz w:val="56"/>
                      <w:szCs w:val="56"/>
                    </w:rPr>
                    <w:t>Release</w:t>
                  </w:r>
                  <w:proofErr w:type="spellEnd"/>
                  <w:r w:rsidR="00770F60">
                    <w:rPr>
                      <w:rFonts w:eastAsia="HY견고딕" w:cs="Arial" w:hint="eastAsia"/>
                      <w:b/>
                      <w:color w:val="3B3F9A"/>
                      <w:spacing w:val="-4"/>
                      <w:sz w:val="56"/>
                      <w:szCs w:val="56"/>
                    </w:rPr>
                    <w:t xml:space="preserve"> Notes</w:t>
                  </w:r>
                </w:p>
              </w:txbxContent>
            </v:textbox>
          </v:shape>
        </w:pict>
      </w:r>
    </w:p>
    <w:p w:rsidR="00B04E71" w:rsidRDefault="00B04E71" w:rsidP="00162A19">
      <w:pPr>
        <w:pStyle w:val="3"/>
        <w:ind w:left="737"/>
        <w:sectPr w:rsidR="00B04E71" w:rsidSect="007417C4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2240" w:h="15840" w:code="1"/>
          <w:pgMar w:top="1985" w:right="1701" w:bottom="1701" w:left="1701" w:header="720" w:footer="720" w:gutter="0"/>
          <w:pgNumType w:fmt="lowerRoman" w:start="1"/>
          <w:cols w:space="720"/>
          <w:noEndnote/>
          <w:titlePg/>
        </w:sectPr>
      </w:pPr>
    </w:p>
    <w:p w:rsidR="000D22DE" w:rsidRDefault="000D22DE" w:rsidP="002E4A5C">
      <w:pPr>
        <w:pStyle w:val="1"/>
      </w:pPr>
      <w:bookmarkStart w:id="0" w:name="_Toc5527501"/>
      <w:bookmarkStart w:id="1" w:name="_Toc56082773"/>
      <w:r>
        <w:rPr>
          <w:rFonts w:hint="eastAsia"/>
        </w:rPr>
        <w:lastRenderedPageBreak/>
        <w:t>Revision History</w:t>
      </w:r>
      <w:bookmarkEnd w:id="1"/>
    </w:p>
    <w:p w:rsidR="000D22DE" w:rsidRDefault="000D22DE" w:rsidP="000D22DE"/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475"/>
        <w:gridCol w:w="1280"/>
        <w:gridCol w:w="4365"/>
      </w:tblGrid>
      <w:tr w:rsidR="006439F4" w:rsidTr="00DF0ABF">
        <w:trPr>
          <w:trHeight w:val="430"/>
        </w:trPr>
        <w:tc>
          <w:tcPr>
            <w:tcW w:w="1934" w:type="dxa"/>
            <w:tcBorders>
              <w:top w:val="single" w:sz="8" w:space="0" w:color="auto"/>
              <w:left w:val="nil"/>
              <w:bottom w:val="double" w:sz="4" w:space="0" w:color="auto"/>
            </w:tcBorders>
            <w:shd w:val="clear" w:color="auto" w:fill="D9D9D9"/>
            <w:vAlign w:val="bottom"/>
          </w:tcPr>
          <w:p w:rsidR="006439F4" w:rsidRPr="00D8186E" w:rsidRDefault="006439F4" w:rsidP="00DF0ABF">
            <w:pPr>
              <w:pStyle w:val="a1"/>
              <w:spacing w:line="240" w:lineRule="auto"/>
              <w:jc w:val="center"/>
              <w:rPr>
                <w:b/>
              </w:rPr>
            </w:pPr>
            <w:r w:rsidRPr="00D8186E">
              <w:rPr>
                <w:rFonts w:hint="eastAsia"/>
                <w:b/>
              </w:rPr>
              <w:t>Version</w:t>
            </w:r>
          </w:p>
        </w:tc>
        <w:tc>
          <w:tcPr>
            <w:tcW w:w="14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9D9D9"/>
            <w:vAlign w:val="bottom"/>
          </w:tcPr>
          <w:p w:rsidR="006439F4" w:rsidRPr="00D8186E" w:rsidRDefault="006439F4" w:rsidP="00DF0ABF">
            <w:pPr>
              <w:pStyle w:val="a1"/>
              <w:spacing w:line="240" w:lineRule="auto"/>
              <w:jc w:val="center"/>
              <w:rPr>
                <w:b/>
              </w:rPr>
            </w:pPr>
            <w:r w:rsidRPr="00D8186E">
              <w:rPr>
                <w:rFonts w:hint="eastAsia"/>
                <w:b/>
              </w:rPr>
              <w:t>Date</w:t>
            </w:r>
          </w:p>
        </w:tc>
        <w:tc>
          <w:tcPr>
            <w:tcW w:w="1280" w:type="dxa"/>
            <w:tcBorders>
              <w:top w:val="single" w:sz="8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6439F4" w:rsidRPr="00D8186E" w:rsidRDefault="006439F4" w:rsidP="00DF0ABF">
            <w:pPr>
              <w:pStyle w:val="a1"/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uthor</w:t>
            </w:r>
          </w:p>
        </w:tc>
        <w:tc>
          <w:tcPr>
            <w:tcW w:w="4365" w:type="dxa"/>
            <w:tcBorders>
              <w:top w:val="single" w:sz="8" w:space="0" w:color="auto"/>
              <w:bottom w:val="double" w:sz="4" w:space="0" w:color="auto"/>
              <w:right w:val="nil"/>
            </w:tcBorders>
            <w:shd w:val="clear" w:color="auto" w:fill="D9D9D9"/>
            <w:vAlign w:val="bottom"/>
          </w:tcPr>
          <w:p w:rsidR="006439F4" w:rsidRPr="00D8186E" w:rsidRDefault="006439F4" w:rsidP="00DF0ABF">
            <w:pPr>
              <w:pStyle w:val="a1"/>
              <w:spacing w:line="240" w:lineRule="auto"/>
              <w:jc w:val="center"/>
              <w:rPr>
                <w:b/>
              </w:rPr>
            </w:pPr>
            <w:r w:rsidRPr="00D8186E">
              <w:rPr>
                <w:rFonts w:hint="eastAsia"/>
                <w:b/>
              </w:rPr>
              <w:t>Revision Note</w:t>
            </w:r>
          </w:p>
        </w:tc>
      </w:tr>
      <w:tr w:rsidR="006439F4" w:rsidRPr="00F00924" w:rsidTr="00DF0ABF">
        <w:trPr>
          <w:trHeight w:val="448"/>
        </w:trPr>
        <w:tc>
          <w:tcPr>
            <w:tcW w:w="1934" w:type="dxa"/>
            <w:tcBorders>
              <w:left w:val="nil"/>
            </w:tcBorders>
            <w:vAlign w:val="center"/>
          </w:tcPr>
          <w:p w:rsidR="006439F4" w:rsidRPr="000F5E0E" w:rsidRDefault="000F5E0E" w:rsidP="00DF0ABF">
            <w:pPr>
              <w:pStyle w:val="a1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.0.0.</w:t>
            </w:r>
            <w:r>
              <w:rPr>
                <w:rFonts w:asciiTheme="minorHAnsi" w:eastAsiaTheme="minorHAnsi" w:hAnsiTheme="minorHAnsi" w:hint="eastAsia"/>
              </w:rPr>
              <w:t>Q</w:t>
            </w:r>
            <w:r>
              <w:rPr>
                <w:rFonts w:asciiTheme="minorHAnsi" w:eastAsiaTheme="minorHAnsi" w:hAnsiTheme="minorHAnsi"/>
              </w:rPr>
              <w:t>R1</w:t>
            </w:r>
          </w:p>
        </w:tc>
        <w:tc>
          <w:tcPr>
            <w:tcW w:w="1475" w:type="dxa"/>
            <w:vAlign w:val="center"/>
          </w:tcPr>
          <w:p w:rsidR="006439F4" w:rsidRPr="000F5E0E" w:rsidRDefault="000F5E0E" w:rsidP="00DF0ABF">
            <w:pPr>
              <w:pStyle w:val="a1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020</w:t>
            </w:r>
            <w:r w:rsidR="00BF67BE">
              <w:rPr>
                <w:rFonts w:asciiTheme="minorHAnsi" w:eastAsiaTheme="minorHAnsi" w:hAnsiTheme="minorHAnsi"/>
              </w:rPr>
              <w:t>-</w:t>
            </w:r>
            <w:r w:rsidR="00142917">
              <w:rPr>
                <w:rFonts w:asciiTheme="minorHAnsi" w:eastAsiaTheme="minorHAnsi" w:hAnsiTheme="minorHAnsi"/>
              </w:rPr>
              <w:t>09</w:t>
            </w:r>
            <w:r w:rsidR="00BF67BE">
              <w:rPr>
                <w:rFonts w:asciiTheme="minorHAnsi" w:eastAsiaTheme="minorHAnsi" w:hAnsiTheme="minorHAnsi"/>
              </w:rPr>
              <w:t>-</w:t>
            </w:r>
            <w:r>
              <w:rPr>
                <w:rFonts w:asciiTheme="minorHAnsi" w:eastAsiaTheme="minorHAnsi" w:hAnsiTheme="minorHAnsi"/>
              </w:rPr>
              <w:t>1</w:t>
            </w:r>
            <w:r w:rsidR="00142917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280" w:type="dxa"/>
            <w:vAlign w:val="center"/>
          </w:tcPr>
          <w:p w:rsidR="006439F4" w:rsidRPr="000F5E0E" w:rsidRDefault="000F5E0E" w:rsidP="000F5E0E">
            <w:pPr>
              <w:spacing w:line="240" w:lineRule="auto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이영주</w:t>
            </w:r>
          </w:p>
        </w:tc>
        <w:tc>
          <w:tcPr>
            <w:tcW w:w="4365" w:type="dxa"/>
            <w:tcBorders>
              <w:right w:val="nil"/>
            </w:tcBorders>
            <w:vAlign w:val="center"/>
          </w:tcPr>
          <w:p w:rsidR="006439F4" w:rsidRPr="000F5E0E" w:rsidRDefault="000F5E0E" w:rsidP="000F5E0E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5E0E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0F5E0E">
              <w:rPr>
                <w:rFonts w:asciiTheme="minorHAnsi" w:eastAsiaTheme="minorHAnsi" w:hAnsiTheme="minorHAnsi"/>
                <w:sz w:val="20"/>
                <w:szCs w:val="20"/>
              </w:rPr>
              <w:t xml:space="preserve">. </w:t>
            </w:r>
            <w:r w:rsidRPr="000F5E0E">
              <w:rPr>
                <w:rFonts w:asciiTheme="minorHAnsi" w:eastAsiaTheme="minorHAnsi" w:hAnsiTheme="minorHAnsi" w:hint="eastAsia"/>
                <w:sz w:val="20"/>
                <w:szCs w:val="20"/>
              </w:rPr>
              <w:t>신규 작성</w:t>
            </w:r>
          </w:p>
          <w:p w:rsidR="000F5E0E" w:rsidRPr="000F5E0E" w:rsidRDefault="000F5E0E" w:rsidP="000F5E0E">
            <w:pPr>
              <w:pStyle w:val="a0"/>
              <w:spacing w:line="240" w:lineRule="auto"/>
              <w:rPr>
                <w:rFonts w:asciiTheme="minorHAnsi" w:eastAsiaTheme="minorHAnsi" w:hAnsiTheme="minorHAnsi" w:hint="eastAsia"/>
                <w:sz w:val="20"/>
                <w:szCs w:val="20"/>
                <w:lang w:val="en-US"/>
              </w:rPr>
            </w:pPr>
            <w:r w:rsidRPr="000F5E0E">
              <w:rPr>
                <w:rFonts w:asciiTheme="minorHAnsi" w:eastAsiaTheme="minorHAnsi" w:hAnsiTheme="minorHAnsi" w:hint="eastAsia"/>
                <w:sz w:val="20"/>
                <w:szCs w:val="20"/>
                <w:lang w:val="en-US"/>
              </w:rPr>
              <w:t>-</w:t>
            </w:r>
            <w:r w:rsidRPr="000F5E0E">
              <w:rPr>
                <w:rFonts w:asciiTheme="minorHAnsi" w:eastAsiaTheme="minorHAnsi" w:hAnsiTheme="minorHAnsi"/>
                <w:sz w:val="20"/>
                <w:szCs w:val="20"/>
                <w:lang w:val="en-US"/>
              </w:rPr>
              <w:t xml:space="preserve"> </w:t>
            </w:r>
            <w:r w:rsidRPr="000F5E0E">
              <w:rPr>
                <w:rFonts w:asciiTheme="minorHAnsi" w:eastAsiaTheme="minorHAnsi" w:hAnsiTheme="minorHAnsi" w:hint="eastAsia"/>
                <w:sz w:val="20"/>
                <w:szCs w:val="20"/>
                <w:lang w:val="en-US"/>
              </w:rPr>
              <w:t>3BB – E2E 시스템 연동 서버 신규 개발</w:t>
            </w:r>
          </w:p>
        </w:tc>
      </w:tr>
      <w:tr w:rsidR="002D0179" w:rsidRPr="00F00924" w:rsidTr="00DF0ABF">
        <w:trPr>
          <w:trHeight w:val="448"/>
        </w:trPr>
        <w:tc>
          <w:tcPr>
            <w:tcW w:w="1934" w:type="dxa"/>
            <w:tcBorders>
              <w:left w:val="nil"/>
            </w:tcBorders>
            <w:vAlign w:val="center"/>
          </w:tcPr>
          <w:p w:rsidR="002D0179" w:rsidRDefault="002D0179" w:rsidP="00DF0ABF">
            <w:pPr>
              <w:pStyle w:val="a1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.0.1.</w:t>
            </w:r>
            <w:r>
              <w:rPr>
                <w:rFonts w:asciiTheme="minorHAnsi" w:eastAsiaTheme="minorHAnsi" w:hAnsiTheme="minorHAnsi" w:hint="eastAsia"/>
              </w:rPr>
              <w:t>Q</w:t>
            </w:r>
            <w:r>
              <w:rPr>
                <w:rFonts w:asciiTheme="minorHAnsi" w:eastAsiaTheme="minorHAnsi" w:hAnsiTheme="minorHAnsi"/>
              </w:rPr>
              <w:t>R1</w:t>
            </w:r>
          </w:p>
        </w:tc>
        <w:tc>
          <w:tcPr>
            <w:tcW w:w="1475" w:type="dxa"/>
            <w:vAlign w:val="center"/>
          </w:tcPr>
          <w:p w:rsidR="002D0179" w:rsidRDefault="002D0179" w:rsidP="00DF0ABF">
            <w:pPr>
              <w:pStyle w:val="a1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020-11-12</w:t>
            </w:r>
          </w:p>
        </w:tc>
        <w:tc>
          <w:tcPr>
            <w:tcW w:w="1280" w:type="dxa"/>
            <w:vAlign w:val="center"/>
          </w:tcPr>
          <w:p w:rsidR="002D0179" w:rsidRDefault="002D0179" w:rsidP="000F5E0E">
            <w:pPr>
              <w:spacing w:line="240" w:lineRule="auto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이영주</w:t>
            </w:r>
          </w:p>
        </w:tc>
        <w:tc>
          <w:tcPr>
            <w:tcW w:w="4365" w:type="dxa"/>
            <w:tcBorders>
              <w:right w:val="nil"/>
            </w:tcBorders>
            <w:vAlign w:val="center"/>
          </w:tcPr>
          <w:p w:rsidR="002D0179" w:rsidRPr="000F5E0E" w:rsidRDefault="002D0179" w:rsidP="000F5E0E">
            <w:pPr>
              <w:spacing w:line="240" w:lineRule="auto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. 3BB –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채널별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평균 시청시간 추가</w:t>
            </w:r>
          </w:p>
        </w:tc>
      </w:tr>
    </w:tbl>
    <w:p w:rsidR="00F439A0" w:rsidRPr="00160052" w:rsidRDefault="00F439A0" w:rsidP="00011C8C">
      <w:pPr>
        <w:pStyle w:val="1"/>
        <w:jc w:val="center"/>
      </w:pPr>
      <w:bookmarkStart w:id="2" w:name="_Toc56082774"/>
      <w:r w:rsidRPr="00160052">
        <w:rPr>
          <w:rFonts w:hint="eastAsia"/>
        </w:rPr>
        <w:lastRenderedPageBreak/>
        <w:t>목   차</w:t>
      </w:r>
      <w:bookmarkEnd w:id="2"/>
    </w:p>
    <w:p w:rsidR="000F5E0E" w:rsidRDefault="004E1B2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r w:rsidRPr="002A50D9">
        <w:rPr>
          <w:rFonts w:ascii="굴림" w:hAnsi="굴림"/>
          <w:kern w:val="0"/>
          <w:sz w:val="24"/>
          <w:szCs w:val="22"/>
          <w:lang w:val="ko-KR"/>
        </w:rPr>
        <w:fldChar w:fldCharType="begin"/>
      </w:r>
      <w:r w:rsidR="002A50D9" w:rsidRPr="002A50D9">
        <w:rPr>
          <w:rFonts w:ascii="굴림" w:hAnsi="굴림"/>
          <w:kern w:val="0"/>
          <w:sz w:val="24"/>
          <w:szCs w:val="22"/>
          <w:lang w:val="ko-KR"/>
        </w:rPr>
        <w:instrText xml:space="preserve"> TOC \o "1-1" \h \z \u </w:instrText>
      </w:r>
      <w:r w:rsidRPr="002A50D9">
        <w:rPr>
          <w:rFonts w:ascii="굴림" w:hAnsi="굴림"/>
          <w:kern w:val="0"/>
          <w:sz w:val="24"/>
          <w:szCs w:val="22"/>
          <w:lang w:val="ko-KR"/>
        </w:rPr>
        <w:fldChar w:fldCharType="separate"/>
      </w:r>
      <w:hyperlink w:anchor="_Toc56082773" w:history="1">
        <w:r w:rsidR="000F5E0E" w:rsidRPr="00505C2F">
          <w:rPr>
            <w:rStyle w:val="a8"/>
            <w:noProof/>
          </w:rPr>
          <w:t>Revision History</w:t>
        </w:r>
        <w:r w:rsidR="000F5E0E">
          <w:rPr>
            <w:noProof/>
            <w:webHidden/>
          </w:rPr>
          <w:tab/>
        </w:r>
        <w:r w:rsidR="000F5E0E">
          <w:rPr>
            <w:noProof/>
            <w:webHidden/>
          </w:rPr>
          <w:fldChar w:fldCharType="begin"/>
        </w:r>
        <w:r w:rsidR="000F5E0E">
          <w:rPr>
            <w:noProof/>
            <w:webHidden/>
          </w:rPr>
          <w:instrText xml:space="preserve"> PAGEREF _Toc56082773 \h </w:instrText>
        </w:r>
        <w:r w:rsidR="000F5E0E">
          <w:rPr>
            <w:noProof/>
            <w:webHidden/>
          </w:rPr>
        </w:r>
        <w:r w:rsidR="000F5E0E">
          <w:rPr>
            <w:noProof/>
            <w:webHidden/>
          </w:rPr>
          <w:fldChar w:fldCharType="separate"/>
        </w:r>
        <w:r w:rsidR="00A321CB">
          <w:rPr>
            <w:noProof/>
            <w:webHidden/>
          </w:rPr>
          <w:t>i</w:t>
        </w:r>
        <w:r w:rsidR="000F5E0E">
          <w:rPr>
            <w:noProof/>
            <w:webHidden/>
          </w:rPr>
          <w:fldChar w:fldCharType="end"/>
        </w:r>
      </w:hyperlink>
    </w:p>
    <w:p w:rsidR="000F5E0E" w:rsidRDefault="000F5E0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56082774" w:history="1">
        <w:r w:rsidRPr="00505C2F">
          <w:rPr>
            <w:rStyle w:val="a8"/>
            <w:noProof/>
          </w:rPr>
          <w:t>목</w:t>
        </w:r>
        <w:r w:rsidRPr="00505C2F">
          <w:rPr>
            <w:rStyle w:val="a8"/>
            <w:noProof/>
          </w:rPr>
          <w:t xml:space="preserve">   </w:t>
        </w:r>
        <w:r w:rsidRPr="00505C2F">
          <w:rPr>
            <w:rStyle w:val="a8"/>
            <w:noProof/>
          </w:rPr>
          <w:t>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1CB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0F5E0E" w:rsidRDefault="000F5E0E">
      <w:pPr>
        <w:pStyle w:val="10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56082775" w:history="1">
        <w:r w:rsidRPr="00505C2F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Pr="00505C2F">
          <w:rPr>
            <w:rStyle w:val="a8"/>
            <w:noProof/>
          </w:rPr>
          <w:t>MonitoringGatewayServer 1.0.0.QR1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21CB">
          <w:rPr>
            <w:rFonts w:hint="eastAsia"/>
            <w:noProof/>
            <w:webHidden/>
          </w:rPr>
          <w:t>１</w:t>
        </w:r>
        <w:r>
          <w:rPr>
            <w:noProof/>
            <w:webHidden/>
          </w:rPr>
          <w:fldChar w:fldCharType="end"/>
        </w:r>
      </w:hyperlink>
    </w:p>
    <w:p w:rsidR="000E12CA" w:rsidRDefault="004E1B2A" w:rsidP="00B64301">
      <w:pPr>
        <w:pStyle w:val="10"/>
        <w:rPr>
          <w:lang w:val="ko-KR"/>
        </w:rPr>
      </w:pPr>
      <w:r w:rsidRPr="002A50D9">
        <w:rPr>
          <w:lang w:val="ko-KR"/>
        </w:rPr>
        <w:fldChar w:fldCharType="end"/>
      </w:r>
    </w:p>
    <w:p w:rsidR="000E12CA" w:rsidRDefault="000E12CA" w:rsidP="00497692">
      <w:pPr>
        <w:pStyle w:val="a0"/>
        <w:rPr>
          <w:kern w:val="0"/>
        </w:rPr>
        <w:sectPr w:rsidR="000E12CA" w:rsidSect="007417C4">
          <w:pgSz w:w="12240" w:h="15840" w:code="1"/>
          <w:pgMar w:top="1701" w:right="1701" w:bottom="1701" w:left="1701" w:header="720" w:footer="720" w:gutter="0"/>
          <w:pgNumType w:fmt="lowerRoman" w:start="1"/>
          <w:cols w:space="720"/>
          <w:noEndnote/>
        </w:sectPr>
      </w:pPr>
    </w:p>
    <w:p w:rsidR="00DF0FC5" w:rsidRDefault="00DF0FC5" w:rsidP="00DF0FC5">
      <w:pPr>
        <w:pStyle w:val="1"/>
        <w:numPr>
          <w:ilvl w:val="0"/>
          <w:numId w:val="3"/>
        </w:numPr>
        <w:spacing w:line="261" w:lineRule="auto"/>
      </w:pPr>
      <w:bookmarkStart w:id="3" w:name="_Toc439102768"/>
      <w:bookmarkStart w:id="4" w:name="_Toc393361525"/>
      <w:bookmarkStart w:id="5" w:name="_Toc388529623"/>
      <w:bookmarkStart w:id="6" w:name="_Toc384991696"/>
      <w:bookmarkStart w:id="7" w:name="_Toc380050200"/>
      <w:bookmarkStart w:id="8" w:name="_Toc357009376"/>
      <w:bookmarkStart w:id="9" w:name="_Toc356324626"/>
      <w:bookmarkStart w:id="10" w:name="_Toc355949929"/>
      <w:bookmarkStart w:id="11" w:name="_Toc355774035"/>
      <w:bookmarkStart w:id="12" w:name="_Toc339553337"/>
      <w:bookmarkStart w:id="13" w:name="_Toc338062001"/>
      <w:bookmarkStart w:id="14" w:name="_Toc336619081"/>
      <w:bookmarkStart w:id="15" w:name="_Toc335224349"/>
      <w:bookmarkStart w:id="16" w:name="_Toc333926403"/>
      <w:bookmarkStart w:id="17" w:name="_Toc329959719"/>
      <w:bookmarkStart w:id="18" w:name="_Toc56082775"/>
      <w:bookmarkEnd w:id="0"/>
      <w:proofErr w:type="spellStart"/>
      <w:r w:rsidRPr="00DF0ABF">
        <w:lastRenderedPageBreak/>
        <w:t>MonitoringGatewayServer</w:t>
      </w:r>
      <w:proofErr w:type="spellEnd"/>
      <w:r>
        <w:rPr>
          <w:rFonts w:hint="eastAsia"/>
        </w:rPr>
        <w:t xml:space="preserve"> 1.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.QR</w:t>
      </w:r>
      <w:r>
        <w:t>1</w:t>
      </w:r>
    </w:p>
    <w:p w:rsidR="00DF0FC5" w:rsidRDefault="00DF0FC5" w:rsidP="00DF0FC5">
      <w:pPr>
        <w:pStyle w:val="a2"/>
      </w:pPr>
    </w:p>
    <w:p w:rsidR="00DF0FC5" w:rsidRPr="008E4E0F" w:rsidRDefault="00DF0FC5" w:rsidP="00DF0FC5">
      <w:pPr>
        <w:pStyle w:val="2"/>
        <w:numPr>
          <w:ilvl w:val="1"/>
          <w:numId w:val="3"/>
        </w:numPr>
      </w:pPr>
      <w:r w:rsidRPr="008E4E0F">
        <w:rPr>
          <w:rFonts w:hint="eastAsia"/>
        </w:rPr>
        <w:t xml:space="preserve">의존성 명세 </w:t>
      </w:r>
    </w:p>
    <w:p w:rsidR="00DF0FC5" w:rsidRDefault="00DF0FC5" w:rsidP="00DF0FC5">
      <w:pPr>
        <w:pStyle w:val="a2"/>
      </w:pPr>
    </w:p>
    <w:p w:rsidR="00DF0FC5" w:rsidRPr="000F5E0E" w:rsidRDefault="00DF0FC5" w:rsidP="00DF0FC5">
      <w:pPr>
        <w:pStyle w:val="a1"/>
        <w:numPr>
          <w:ilvl w:val="0"/>
          <w:numId w:val="185"/>
        </w:numPr>
        <w:rPr>
          <w:rFonts w:hint="eastAsia"/>
        </w:rPr>
      </w:pPr>
      <w:r w:rsidRPr="00767E04">
        <w:rPr>
          <w:rFonts w:hint="eastAsia"/>
        </w:rPr>
        <w:t>3BB_COM_공통 E2E 연동 규격_V0.</w:t>
      </w:r>
      <w:r w:rsidR="007918B1">
        <w:t>72</w:t>
      </w:r>
      <w:r w:rsidRPr="00767E04">
        <w:rPr>
          <w:rFonts w:hint="eastAsia"/>
        </w:rPr>
        <w:t>.docx</w:t>
      </w:r>
    </w:p>
    <w:p w:rsidR="00DF0FC5" w:rsidRPr="00CC5D72" w:rsidRDefault="00DF0FC5" w:rsidP="00DF0FC5">
      <w:pPr>
        <w:pStyle w:val="a1"/>
      </w:pPr>
    </w:p>
    <w:p w:rsidR="00DF0FC5" w:rsidRDefault="00DF0FC5" w:rsidP="00DF0FC5">
      <w:pPr>
        <w:pStyle w:val="2"/>
        <w:numPr>
          <w:ilvl w:val="1"/>
          <w:numId w:val="3"/>
        </w:numPr>
      </w:pPr>
      <w:r w:rsidRPr="008E4E0F">
        <w:rPr>
          <w:rFonts w:hint="eastAsia"/>
        </w:rPr>
        <w:t>설치 시 주의사항</w:t>
      </w:r>
    </w:p>
    <w:p w:rsidR="00DF0FC5" w:rsidRDefault="00DF0FC5" w:rsidP="00DF0FC5">
      <w:pPr>
        <w:pStyle w:val="a2"/>
      </w:pPr>
    </w:p>
    <w:p w:rsidR="00DF0FC5" w:rsidRPr="000F5E0E" w:rsidRDefault="00DF0FC5" w:rsidP="00DF0FC5">
      <w:pPr>
        <w:pStyle w:val="a1"/>
        <w:numPr>
          <w:ilvl w:val="0"/>
          <w:numId w:val="185"/>
        </w:numPr>
        <w:rPr>
          <w:rFonts w:hint="eastAsia"/>
        </w:rPr>
      </w:pPr>
      <w:r>
        <w:rPr>
          <w:rFonts w:hint="eastAsia"/>
        </w:rPr>
        <w:t>없음</w:t>
      </w:r>
    </w:p>
    <w:p w:rsidR="00DF0FC5" w:rsidRPr="00014F6F" w:rsidRDefault="00DF0FC5" w:rsidP="00DF0FC5">
      <w:pPr>
        <w:pStyle w:val="a1"/>
      </w:pPr>
    </w:p>
    <w:p w:rsidR="00DF0FC5" w:rsidRDefault="00DF0FC5" w:rsidP="00DF0FC5">
      <w:pPr>
        <w:pStyle w:val="2"/>
        <w:numPr>
          <w:ilvl w:val="1"/>
          <w:numId w:val="3"/>
        </w:numPr>
      </w:pPr>
      <w:r>
        <w:t>릴리즈</w:t>
      </w:r>
      <w:r>
        <w:rPr>
          <w:rFonts w:hint="eastAsia"/>
        </w:rPr>
        <w:t xml:space="preserve"> </w:t>
      </w:r>
      <w:r w:rsidRPr="008E4E0F">
        <w:rPr>
          <w:rFonts w:hint="eastAsia"/>
        </w:rPr>
        <w:t>내용</w:t>
      </w:r>
    </w:p>
    <w:p w:rsidR="00DF0FC5" w:rsidRDefault="00DF0FC5" w:rsidP="00F54579">
      <w:pPr>
        <w:pStyle w:val="3"/>
        <w:numPr>
          <w:ilvl w:val="2"/>
          <w:numId w:val="3"/>
        </w:numPr>
        <w:ind w:left="1021"/>
      </w:pPr>
      <w:r>
        <w:rPr>
          <w:rFonts w:hint="eastAsia"/>
        </w:rPr>
        <w:t xml:space="preserve">기능 </w:t>
      </w:r>
      <w:r w:rsidR="00F75E37">
        <w:rPr>
          <w:rFonts w:hint="eastAsia"/>
        </w:rPr>
        <w:t>수정</w:t>
      </w:r>
    </w:p>
    <w:p w:rsidR="00DF0FC5" w:rsidRPr="00CE7AE9" w:rsidRDefault="00027B4D" w:rsidP="00F54579">
      <w:pPr>
        <w:pStyle w:val="3"/>
        <w:numPr>
          <w:ilvl w:val="3"/>
          <w:numId w:val="3"/>
        </w:numPr>
      </w:pPr>
      <w:r>
        <w:t xml:space="preserve">3BB – </w:t>
      </w:r>
      <w:proofErr w:type="spellStart"/>
      <w:r>
        <w:rPr>
          <w:rFonts w:hint="eastAsia"/>
        </w:rPr>
        <w:t>채널별</w:t>
      </w:r>
      <w:proofErr w:type="spellEnd"/>
      <w:r>
        <w:rPr>
          <w:rFonts w:hint="eastAsia"/>
        </w:rPr>
        <w:t xml:space="preserve"> 평균 시청시간 추가</w:t>
      </w:r>
    </w:p>
    <w:p w:rsidR="00DF0FC5" w:rsidRPr="00CF6342" w:rsidRDefault="00DF0FC5" w:rsidP="00DF0FC5">
      <w:pPr>
        <w:pStyle w:val="a2"/>
      </w:pPr>
    </w:p>
    <w:p w:rsidR="00DF0FC5" w:rsidRDefault="00DF0FC5" w:rsidP="00DF0FC5">
      <w:pPr>
        <w:pStyle w:val="a1"/>
        <w:numPr>
          <w:ilvl w:val="1"/>
          <w:numId w:val="2"/>
        </w:numPr>
        <w:spacing w:line="261" w:lineRule="auto"/>
      </w:pPr>
      <w:r>
        <w:rPr>
          <w:rFonts w:hint="eastAsia"/>
        </w:rPr>
        <w:t>요구사항</w:t>
      </w:r>
    </w:p>
    <w:p w:rsidR="00DF0FC5" w:rsidRDefault="00D335A4" w:rsidP="00D335A4">
      <w:pPr>
        <w:pStyle w:val="a1"/>
        <w:numPr>
          <w:ilvl w:val="2"/>
          <w:numId w:val="2"/>
        </w:numPr>
        <w:spacing w:line="261" w:lineRule="auto"/>
      </w:pPr>
      <w:proofErr w:type="spellStart"/>
      <w:r>
        <w:rPr>
          <w:rFonts w:hint="eastAsia"/>
        </w:rPr>
        <w:t>채널별</w:t>
      </w:r>
      <w:proofErr w:type="spellEnd"/>
      <w:r>
        <w:rPr>
          <w:rFonts w:hint="eastAsia"/>
        </w:rPr>
        <w:t xml:space="preserve"> 평균 시청시간 정보도 필요하다고 함</w:t>
      </w:r>
    </w:p>
    <w:p w:rsidR="00D335A4" w:rsidRDefault="00D335A4" w:rsidP="00D335A4">
      <w:pPr>
        <w:pStyle w:val="a1"/>
        <w:numPr>
          <w:ilvl w:val="2"/>
          <w:numId w:val="2"/>
        </w:numPr>
        <w:spacing w:line="261" w:lineRule="auto"/>
      </w:pPr>
      <w:r>
        <w:rPr>
          <w:rFonts w:hint="eastAsia"/>
        </w:rPr>
        <w:t xml:space="preserve">스크립트에서는 채널 정보를 추가해서 </w:t>
      </w:r>
      <w:proofErr w:type="spellStart"/>
      <w:r>
        <w:rPr>
          <w:rFonts w:hint="eastAsia"/>
        </w:rPr>
        <w:t>올려주기로</w:t>
      </w:r>
      <w:proofErr w:type="spellEnd"/>
      <w:r>
        <w:rPr>
          <w:rFonts w:hint="eastAsia"/>
        </w:rPr>
        <w:t xml:space="preserve"> 함</w:t>
      </w:r>
    </w:p>
    <w:p w:rsidR="00DF0FC5" w:rsidRDefault="00DF0FC5" w:rsidP="00DF0FC5">
      <w:pPr>
        <w:pStyle w:val="a1"/>
        <w:numPr>
          <w:ilvl w:val="1"/>
          <w:numId w:val="2"/>
        </w:numPr>
        <w:spacing w:line="261" w:lineRule="auto"/>
      </w:pPr>
      <w:r>
        <w:rPr>
          <w:rFonts w:hint="eastAsia"/>
        </w:rPr>
        <w:t>수정내용</w:t>
      </w:r>
    </w:p>
    <w:p w:rsidR="00DF0FC5" w:rsidRDefault="007918B1" w:rsidP="00D335A4">
      <w:pPr>
        <w:pStyle w:val="a1"/>
        <w:numPr>
          <w:ilvl w:val="2"/>
          <w:numId w:val="2"/>
        </w:numPr>
        <w:spacing w:line="261" w:lineRule="auto"/>
      </w:pPr>
      <w:r>
        <w:rPr>
          <w:rFonts w:hint="eastAsia"/>
        </w:rPr>
        <w:t xml:space="preserve">일간 </w:t>
      </w:r>
      <w:proofErr w:type="spellStart"/>
      <w:r>
        <w:rPr>
          <w:rFonts w:hint="eastAsia"/>
        </w:rPr>
        <w:t>집계시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채널별</w:t>
      </w:r>
      <w:proofErr w:type="spellEnd"/>
      <w:r>
        <w:rPr>
          <w:rFonts w:hint="eastAsia"/>
        </w:rPr>
        <w:t xml:space="preserve"> 평균 시청시간 정보 추가</w:t>
      </w:r>
    </w:p>
    <w:p w:rsidR="00A4018C" w:rsidRDefault="00A4018C" w:rsidP="00A4018C">
      <w:pPr>
        <w:pStyle w:val="a1"/>
        <w:numPr>
          <w:ilvl w:val="3"/>
          <w:numId w:val="2"/>
        </w:numPr>
        <w:spacing w:line="261" w:lineRule="auto"/>
      </w:pPr>
      <w:r>
        <w:rPr>
          <w:rFonts w:hint="eastAsia"/>
        </w:rPr>
        <w:t>채널은</w:t>
      </w:r>
      <w:r>
        <w:rPr>
          <w:rFonts w:hint="eastAsia"/>
        </w:rPr>
        <w:t xml:space="preserve"> 중복</w:t>
      </w:r>
      <w:r>
        <w:rPr>
          <w:rFonts w:hint="eastAsia"/>
        </w:rPr>
        <w:t xml:space="preserve"> 데이터가</w:t>
      </w:r>
      <w:r>
        <w:rPr>
          <w:rFonts w:hint="eastAsia"/>
        </w:rPr>
        <w:t xml:space="preserve"> 존재할 수 있기 때문에 유니크 처리를 해서 계산함</w:t>
      </w:r>
    </w:p>
    <w:p w:rsidR="00DF0FC5" w:rsidRDefault="00DF0FC5" w:rsidP="00DF0FC5">
      <w:pPr>
        <w:pStyle w:val="a1"/>
        <w:spacing w:line="261" w:lineRule="auto"/>
      </w:pPr>
    </w:p>
    <w:p w:rsidR="00DF0FC5" w:rsidRPr="008E4E0F" w:rsidRDefault="00DF0FC5" w:rsidP="00DF0FC5">
      <w:pPr>
        <w:pStyle w:val="2"/>
        <w:numPr>
          <w:ilvl w:val="1"/>
          <w:numId w:val="3"/>
        </w:numPr>
      </w:pPr>
      <w:r w:rsidRPr="008E4E0F">
        <w:rPr>
          <w:rFonts w:hint="eastAsia"/>
        </w:rPr>
        <w:t>개발 및 테스트 환경</w:t>
      </w:r>
    </w:p>
    <w:p w:rsidR="00DF0FC5" w:rsidRPr="00742686" w:rsidRDefault="00DF0FC5" w:rsidP="00DF0FC5">
      <w:pPr>
        <w:pStyle w:val="a2"/>
      </w:pPr>
    </w:p>
    <w:p w:rsidR="00DF0FC5" w:rsidRDefault="00DF0FC5" w:rsidP="00DF0FC5">
      <w:pPr>
        <w:pStyle w:val="a1"/>
      </w:pPr>
      <w:proofErr w:type="spellStart"/>
      <w:r w:rsidRPr="00742686">
        <w:rPr>
          <w:rFonts w:hint="eastAsia"/>
        </w:rPr>
        <w:t>jdk</w:t>
      </w:r>
      <w:proofErr w:type="spellEnd"/>
      <w:r w:rsidRPr="00742686">
        <w:rPr>
          <w:rFonts w:hint="eastAsia"/>
        </w:rPr>
        <w:t xml:space="preserve"> 1.</w:t>
      </w:r>
      <w:r>
        <w:t>8</w:t>
      </w:r>
    </w:p>
    <w:p w:rsidR="00DF0FC5" w:rsidRPr="00742686" w:rsidRDefault="00DF0FC5" w:rsidP="00DF0FC5">
      <w:pPr>
        <w:pStyle w:val="a1"/>
      </w:pP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t xml:space="preserve"> 7.9.2</w:t>
      </w:r>
    </w:p>
    <w:p w:rsidR="00DF0FC5" w:rsidRDefault="00DF0FC5" w:rsidP="00DF0FC5">
      <w:pPr>
        <w:pStyle w:val="a1"/>
      </w:pPr>
    </w:p>
    <w:p w:rsidR="00DF0FC5" w:rsidRPr="008E4E0F" w:rsidRDefault="00DF0FC5" w:rsidP="00DF0FC5">
      <w:pPr>
        <w:pStyle w:val="2"/>
        <w:numPr>
          <w:ilvl w:val="1"/>
          <w:numId w:val="3"/>
        </w:numPr>
      </w:pPr>
      <w:r w:rsidRPr="008E4E0F">
        <w:rPr>
          <w:rFonts w:hint="eastAsia"/>
        </w:rPr>
        <w:t xml:space="preserve">실행 방법 </w:t>
      </w:r>
    </w:p>
    <w:p w:rsidR="00DF0FC5" w:rsidRPr="00742686" w:rsidRDefault="00DF0FC5" w:rsidP="00DF0FC5">
      <w:pPr>
        <w:pStyle w:val="a2"/>
      </w:pPr>
    </w:p>
    <w:p w:rsidR="00DF0FC5" w:rsidRPr="00742686" w:rsidRDefault="00DF0FC5" w:rsidP="00DF0FC5">
      <w:pPr>
        <w:pStyle w:val="a1"/>
      </w:pPr>
      <w:r w:rsidRPr="00742686">
        <w:rPr>
          <w:rFonts w:hint="eastAsia"/>
        </w:rPr>
        <w:t xml:space="preserve">릴리즈 파일: </w:t>
      </w:r>
      <w:r w:rsidRPr="000F5E0E">
        <w:t>MonitoringGatewayServer</w:t>
      </w:r>
      <w:r>
        <w:rPr>
          <w:rFonts w:hint="eastAsia"/>
        </w:rPr>
        <w:t>.j</w:t>
      </w:r>
      <w:r w:rsidRPr="00742686">
        <w:rPr>
          <w:rFonts w:hint="eastAsia"/>
        </w:rPr>
        <w:t>ar</w:t>
      </w:r>
    </w:p>
    <w:p w:rsidR="00DF0FC5" w:rsidRPr="00742686" w:rsidRDefault="00DF0FC5" w:rsidP="00DF0FC5">
      <w:pPr>
        <w:pStyle w:val="a1"/>
      </w:pPr>
      <w:r w:rsidRPr="00742686">
        <w:rPr>
          <w:rFonts w:hint="eastAsia"/>
        </w:rPr>
        <w:t xml:space="preserve">설치 및 실행: </w:t>
      </w:r>
      <w:r>
        <w:t xml:space="preserve">java -jar </w:t>
      </w:r>
      <w:r w:rsidRPr="000F5E0E">
        <w:t>MonitoringGatewayServer</w:t>
      </w:r>
      <w:r>
        <w:rPr>
          <w:rFonts w:hint="eastAsia"/>
        </w:rPr>
        <w:t>.j</w:t>
      </w:r>
      <w:r w:rsidRPr="00742686">
        <w:rPr>
          <w:rFonts w:hint="eastAsia"/>
        </w:rPr>
        <w:t>ar</w:t>
      </w:r>
      <w:r>
        <w:t xml:space="preserve"> </w:t>
      </w:r>
      <w:r>
        <w:rPr>
          <w:rFonts w:hint="eastAsia"/>
        </w:rPr>
        <w:t>명령어로</w:t>
      </w:r>
      <w:r w:rsidRPr="00742686">
        <w:rPr>
          <w:rFonts w:hint="eastAsia"/>
        </w:rPr>
        <w:t xml:space="preserve"> 실행 </w:t>
      </w:r>
    </w:p>
    <w:p w:rsidR="00DF0FC5" w:rsidRPr="00742686" w:rsidRDefault="00DF0FC5" w:rsidP="00DF0FC5">
      <w:pPr>
        <w:pStyle w:val="a1"/>
      </w:pPr>
    </w:p>
    <w:p w:rsidR="00DF0FC5" w:rsidRPr="008E4E0F" w:rsidRDefault="00DF0FC5" w:rsidP="00DF0FC5">
      <w:pPr>
        <w:pStyle w:val="2"/>
        <w:numPr>
          <w:ilvl w:val="1"/>
          <w:numId w:val="3"/>
        </w:numPr>
      </w:pPr>
      <w:r w:rsidRPr="008E4E0F">
        <w:rPr>
          <w:rFonts w:hint="eastAsia"/>
        </w:rPr>
        <w:t>설정</w:t>
      </w:r>
      <w:r>
        <w:rPr>
          <w:rFonts w:hint="eastAsia"/>
        </w:rPr>
        <w:t xml:space="preserve"> </w:t>
      </w:r>
    </w:p>
    <w:p w:rsidR="00DF0FC5" w:rsidRPr="00742686" w:rsidRDefault="00DF0FC5" w:rsidP="00DF0FC5">
      <w:pPr>
        <w:pStyle w:val="a2"/>
      </w:pPr>
    </w:p>
    <w:p w:rsidR="00DF0FC5" w:rsidRPr="002505F9" w:rsidRDefault="00DF0FC5" w:rsidP="00DF0FC5">
      <w:pPr>
        <w:pStyle w:val="a1"/>
        <w:rPr>
          <w:color w:val="FF0000"/>
          <w:u w:val="single"/>
          <w:shd w:val="pct15" w:color="auto" w:fill="FFFFFF"/>
        </w:rPr>
      </w:pPr>
      <w:r w:rsidRPr="00E524A3">
        <w:rPr>
          <w:rFonts w:hint="eastAsia"/>
          <w:u w:val="single"/>
        </w:rPr>
        <w:t>설정 파일</w:t>
      </w:r>
      <w:r w:rsidRPr="00E524A3">
        <w:rPr>
          <w:rFonts w:hint="eastAsia"/>
        </w:rPr>
        <w:t xml:space="preserve"> -&gt; </w:t>
      </w:r>
      <w:r>
        <w:rPr>
          <w:rFonts w:hint="eastAsia"/>
        </w:rPr>
        <w:t>신규작성</w:t>
      </w:r>
    </w:p>
    <w:p w:rsidR="00DF0FC5" w:rsidRPr="00E524A3" w:rsidRDefault="00DF0FC5" w:rsidP="00DF0FC5">
      <w:pPr>
        <w:pStyle w:val="a1"/>
        <w:ind w:firstLineChars="100" w:firstLine="200"/>
      </w:pPr>
      <w:r>
        <w:rPr>
          <w:rFonts w:hint="eastAsia"/>
        </w:rPr>
        <w:t>설치경로/</w:t>
      </w:r>
      <w:proofErr w:type="spellStart"/>
      <w:r w:rsidRPr="000F5E0E">
        <w:t>application.properties</w:t>
      </w:r>
      <w:proofErr w:type="spellEnd"/>
    </w:p>
    <w:p w:rsidR="00DF0FC5" w:rsidRDefault="00DF0FC5" w:rsidP="00DF0FC5">
      <w:pPr>
        <w:pStyle w:val="a1"/>
        <w:spacing w:line="261" w:lineRule="auto"/>
      </w:pPr>
    </w:p>
    <w:p w:rsidR="005B333E" w:rsidRDefault="00DF0ABF" w:rsidP="005B333E">
      <w:pPr>
        <w:pStyle w:val="1"/>
        <w:numPr>
          <w:ilvl w:val="0"/>
          <w:numId w:val="3"/>
        </w:numPr>
        <w:spacing w:line="261" w:lineRule="auto"/>
      </w:pPr>
      <w:proofErr w:type="spellStart"/>
      <w:r w:rsidRPr="00DF0ABF">
        <w:lastRenderedPageBreak/>
        <w:t>MonitoringGatewayServer</w:t>
      </w:r>
      <w:proofErr w:type="spellEnd"/>
      <w:r w:rsidR="005B333E">
        <w:rPr>
          <w:rFonts w:hint="eastAsia"/>
        </w:rPr>
        <w:t xml:space="preserve"> 1.</w:t>
      </w:r>
      <w:r>
        <w:t>0</w:t>
      </w:r>
      <w:r w:rsidR="005B333E">
        <w:rPr>
          <w:rFonts w:hint="eastAsia"/>
        </w:rPr>
        <w:t>.</w:t>
      </w:r>
      <w:r>
        <w:t>0</w:t>
      </w:r>
      <w:r w:rsidR="005B333E">
        <w:rPr>
          <w:rFonts w:hint="eastAsia"/>
        </w:rPr>
        <w:t>.QR</w:t>
      </w:r>
      <w:r w:rsidR="005B333E">
        <w:t>1</w:t>
      </w:r>
      <w:bookmarkEnd w:id="18"/>
    </w:p>
    <w:p w:rsidR="005B333E" w:rsidRDefault="005B333E" w:rsidP="005B333E">
      <w:pPr>
        <w:pStyle w:val="a2"/>
      </w:pPr>
    </w:p>
    <w:p w:rsidR="005B333E" w:rsidRPr="008E4E0F" w:rsidRDefault="005B333E" w:rsidP="005B333E">
      <w:pPr>
        <w:pStyle w:val="2"/>
        <w:numPr>
          <w:ilvl w:val="1"/>
          <w:numId w:val="3"/>
        </w:numPr>
      </w:pPr>
      <w:r w:rsidRPr="008E4E0F">
        <w:rPr>
          <w:rFonts w:hint="eastAsia"/>
        </w:rPr>
        <w:t xml:space="preserve">의존성 명세 </w:t>
      </w:r>
    </w:p>
    <w:p w:rsidR="005B333E" w:rsidRDefault="005B333E" w:rsidP="005B333E">
      <w:pPr>
        <w:pStyle w:val="a2"/>
      </w:pPr>
    </w:p>
    <w:p w:rsidR="000F5E0E" w:rsidRPr="000F5E0E" w:rsidRDefault="00767E04" w:rsidP="000F5E0E">
      <w:pPr>
        <w:pStyle w:val="a1"/>
        <w:numPr>
          <w:ilvl w:val="0"/>
          <w:numId w:val="185"/>
        </w:numPr>
        <w:rPr>
          <w:rFonts w:hint="eastAsia"/>
        </w:rPr>
      </w:pPr>
      <w:r w:rsidRPr="00767E04">
        <w:rPr>
          <w:rFonts w:hint="eastAsia"/>
        </w:rPr>
        <w:t>3BB_COM_공통 E2E 연동 규격_V0.69.docx</w:t>
      </w:r>
    </w:p>
    <w:p w:rsidR="005B333E" w:rsidRPr="00CC5D72" w:rsidRDefault="005B333E" w:rsidP="005B333E">
      <w:pPr>
        <w:pStyle w:val="a1"/>
      </w:pPr>
    </w:p>
    <w:p w:rsidR="005B333E" w:rsidRDefault="005B333E" w:rsidP="005B333E">
      <w:pPr>
        <w:pStyle w:val="2"/>
        <w:numPr>
          <w:ilvl w:val="1"/>
          <w:numId w:val="3"/>
        </w:numPr>
      </w:pPr>
      <w:r w:rsidRPr="008E4E0F">
        <w:rPr>
          <w:rFonts w:hint="eastAsia"/>
        </w:rPr>
        <w:t>설치 시 주의사항</w:t>
      </w:r>
    </w:p>
    <w:p w:rsidR="005B333E" w:rsidRDefault="005B333E" w:rsidP="005B333E">
      <w:pPr>
        <w:pStyle w:val="a2"/>
      </w:pPr>
    </w:p>
    <w:p w:rsidR="000F5E0E" w:rsidRPr="000F5E0E" w:rsidRDefault="00C56A3C" w:rsidP="000F5E0E">
      <w:pPr>
        <w:pStyle w:val="a1"/>
        <w:numPr>
          <w:ilvl w:val="0"/>
          <w:numId w:val="185"/>
        </w:numPr>
        <w:rPr>
          <w:rFonts w:hint="eastAsia"/>
        </w:rPr>
      </w:pPr>
      <w:r>
        <w:rPr>
          <w:rFonts w:hint="eastAsia"/>
        </w:rPr>
        <w:t>없음</w:t>
      </w:r>
    </w:p>
    <w:p w:rsidR="005B333E" w:rsidRPr="00014F6F" w:rsidRDefault="005B333E" w:rsidP="005B333E">
      <w:pPr>
        <w:pStyle w:val="a1"/>
      </w:pPr>
    </w:p>
    <w:p w:rsidR="005B333E" w:rsidRDefault="005B333E" w:rsidP="005B333E">
      <w:pPr>
        <w:pStyle w:val="2"/>
        <w:numPr>
          <w:ilvl w:val="1"/>
          <w:numId w:val="3"/>
        </w:numPr>
      </w:pPr>
      <w:r>
        <w:t>릴리즈</w:t>
      </w:r>
      <w:r>
        <w:rPr>
          <w:rFonts w:hint="eastAsia"/>
        </w:rPr>
        <w:t xml:space="preserve"> </w:t>
      </w:r>
      <w:r w:rsidRPr="008E4E0F">
        <w:rPr>
          <w:rFonts w:hint="eastAsia"/>
        </w:rPr>
        <w:t>내용</w:t>
      </w:r>
    </w:p>
    <w:p w:rsidR="005B333E" w:rsidRDefault="005B333E" w:rsidP="00F54579">
      <w:pPr>
        <w:pStyle w:val="3"/>
        <w:numPr>
          <w:ilvl w:val="2"/>
          <w:numId w:val="3"/>
        </w:numPr>
        <w:ind w:left="1021"/>
      </w:pPr>
      <w:r>
        <w:rPr>
          <w:rFonts w:hint="eastAsia"/>
        </w:rPr>
        <w:t xml:space="preserve">기능 </w:t>
      </w:r>
      <w:r w:rsidR="0041254C">
        <w:rPr>
          <w:rFonts w:hint="eastAsia"/>
        </w:rPr>
        <w:t>추가</w:t>
      </w:r>
    </w:p>
    <w:p w:rsidR="005B333E" w:rsidRPr="00CE7AE9" w:rsidRDefault="000F5E0E" w:rsidP="00F54579">
      <w:pPr>
        <w:pStyle w:val="3"/>
        <w:numPr>
          <w:ilvl w:val="3"/>
          <w:numId w:val="3"/>
        </w:numPr>
      </w:pPr>
      <w:r>
        <w:t>3</w:t>
      </w:r>
      <w:r>
        <w:rPr>
          <w:rFonts w:hint="eastAsia"/>
        </w:rPr>
        <w:t>B</w:t>
      </w:r>
      <w:r>
        <w:t xml:space="preserve">B – E2E </w:t>
      </w:r>
      <w:r>
        <w:rPr>
          <w:rFonts w:hint="eastAsia"/>
        </w:rPr>
        <w:t>시스템 연동 서버 신규 개발</w:t>
      </w:r>
    </w:p>
    <w:p w:rsidR="005B333E" w:rsidRPr="00CF6342" w:rsidRDefault="005B333E" w:rsidP="005B333E">
      <w:pPr>
        <w:pStyle w:val="a2"/>
      </w:pPr>
    </w:p>
    <w:p w:rsidR="005B333E" w:rsidRDefault="005B333E" w:rsidP="005B333E">
      <w:pPr>
        <w:pStyle w:val="a1"/>
        <w:numPr>
          <w:ilvl w:val="1"/>
          <w:numId w:val="2"/>
        </w:numPr>
        <w:spacing w:line="261" w:lineRule="auto"/>
      </w:pPr>
      <w:r>
        <w:rPr>
          <w:rFonts w:hint="eastAsia"/>
        </w:rPr>
        <w:t>요구사항</w:t>
      </w:r>
      <w:bookmarkStart w:id="19" w:name="_GoBack"/>
      <w:bookmarkEnd w:id="19"/>
    </w:p>
    <w:p w:rsidR="00DD3D5F" w:rsidRDefault="00DD3D5F" w:rsidP="00DD3D5F">
      <w:pPr>
        <w:pStyle w:val="a1"/>
        <w:numPr>
          <w:ilvl w:val="2"/>
          <w:numId w:val="2"/>
        </w:numPr>
        <w:spacing w:line="261" w:lineRule="auto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 xml:space="preserve">에서 채널 관련하여 총 시청 정보와 사용자별 시청 정보를 구해서 </w:t>
      </w:r>
      <w:r>
        <w:t>E2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시스템에 알려줄 수 있는 시스템이 필요함</w:t>
      </w:r>
    </w:p>
    <w:p w:rsidR="00DD3D5F" w:rsidRDefault="00DD3D5F" w:rsidP="00DD3D5F">
      <w:pPr>
        <w:pStyle w:val="a1"/>
        <w:numPr>
          <w:ilvl w:val="2"/>
          <w:numId w:val="2"/>
        </w:numPr>
        <w:spacing w:line="261" w:lineRule="auto"/>
      </w:pPr>
      <w:r>
        <w:rPr>
          <w:rFonts w:hint="eastAsia"/>
        </w:rPr>
        <w:t>E</w:t>
      </w:r>
      <w:r>
        <w:t>2E</w:t>
      </w:r>
      <w:r>
        <w:rPr>
          <w:rFonts w:hint="eastAsia"/>
        </w:rPr>
        <w:t xml:space="preserve">에는 </w:t>
      </w:r>
      <w:r>
        <w:t xml:space="preserve">API </w:t>
      </w:r>
      <w:r>
        <w:rPr>
          <w:rFonts w:hint="eastAsia"/>
        </w:rPr>
        <w:t>형식으로 전달하면 됨</w:t>
      </w:r>
    </w:p>
    <w:p w:rsidR="00DD3D5F" w:rsidRDefault="005E6E2D" w:rsidP="00DD3D5F">
      <w:pPr>
        <w:pStyle w:val="a1"/>
        <w:numPr>
          <w:ilvl w:val="2"/>
          <w:numId w:val="2"/>
        </w:numPr>
        <w:spacing w:line="261" w:lineRule="auto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 xml:space="preserve">의 정보는 스크립트로 수집해서 </w:t>
      </w:r>
      <w:proofErr w:type="spellStart"/>
      <w:r>
        <w:rPr>
          <w:rFonts w:hint="eastAsia"/>
        </w:rPr>
        <w:t>엘라스틱서치에</w:t>
      </w:r>
      <w:proofErr w:type="spellEnd"/>
      <w:r>
        <w:rPr>
          <w:rFonts w:hint="eastAsia"/>
        </w:rPr>
        <w:t xml:space="preserve"> 저장하기로 함</w:t>
      </w:r>
    </w:p>
    <w:p w:rsidR="00AA4AB7" w:rsidRDefault="00AA4AB7" w:rsidP="00AA4AB7">
      <w:pPr>
        <w:pStyle w:val="a1"/>
        <w:numPr>
          <w:ilvl w:val="3"/>
          <w:numId w:val="2"/>
        </w:numPr>
        <w:spacing w:line="261" w:lineRule="auto"/>
      </w:pPr>
      <w:r>
        <w:rPr>
          <w:rFonts w:hint="eastAsia"/>
        </w:rPr>
        <w:t xml:space="preserve">데이터가 너무 많아지지 않도록 </w:t>
      </w:r>
      <w:proofErr w:type="spellStart"/>
      <w:r>
        <w:t>slb</w:t>
      </w:r>
      <w:proofErr w:type="spellEnd"/>
      <w:r>
        <w:t xml:space="preserve"> </w:t>
      </w:r>
      <w:r>
        <w:rPr>
          <w:rFonts w:hint="eastAsia"/>
        </w:rPr>
        <w:t>단위로 집계를 해서 주기로 함</w:t>
      </w:r>
    </w:p>
    <w:p w:rsidR="005B333E" w:rsidRDefault="005B333E" w:rsidP="005B333E">
      <w:pPr>
        <w:pStyle w:val="a1"/>
        <w:numPr>
          <w:ilvl w:val="1"/>
          <w:numId w:val="2"/>
        </w:numPr>
        <w:spacing w:line="261" w:lineRule="auto"/>
      </w:pPr>
      <w:r>
        <w:rPr>
          <w:rFonts w:hint="eastAsia"/>
        </w:rPr>
        <w:t>수정내용</w:t>
      </w:r>
    </w:p>
    <w:p w:rsidR="00DD3D5F" w:rsidRDefault="00767E04" w:rsidP="00DD3D5F">
      <w:pPr>
        <w:pStyle w:val="a1"/>
        <w:numPr>
          <w:ilvl w:val="2"/>
          <w:numId w:val="2"/>
        </w:numPr>
        <w:spacing w:line="261" w:lineRule="auto"/>
      </w:pPr>
      <w:r>
        <w:rPr>
          <w:rFonts w:hint="eastAsia"/>
        </w:rPr>
        <w:t xml:space="preserve">한시간 단위로 다음 </w:t>
      </w:r>
      <w:r>
        <w:t>2</w:t>
      </w:r>
      <w:r>
        <w:rPr>
          <w:rFonts w:hint="eastAsia"/>
        </w:rPr>
        <w:t xml:space="preserve">가지 정보를 계산해서 </w:t>
      </w:r>
      <w:r>
        <w:t>E2E</w:t>
      </w:r>
      <w:r>
        <w:rPr>
          <w:rFonts w:hint="eastAsia"/>
        </w:rPr>
        <w:t>에 전달함</w:t>
      </w:r>
    </w:p>
    <w:p w:rsidR="00767E04" w:rsidRDefault="00767E04" w:rsidP="00767E04">
      <w:pPr>
        <w:pStyle w:val="a1"/>
        <w:numPr>
          <w:ilvl w:val="3"/>
          <w:numId w:val="2"/>
        </w:numPr>
        <w:spacing w:line="261" w:lineRule="auto"/>
      </w:pPr>
      <w:r>
        <w:rPr>
          <w:rFonts w:hint="eastAsia"/>
        </w:rPr>
        <w:t>집계시간까지 한시간 단위 총 시청시간(단위:시)</w:t>
      </w:r>
    </w:p>
    <w:p w:rsidR="00767E04" w:rsidRDefault="00767E04" w:rsidP="00767E04">
      <w:pPr>
        <w:pStyle w:val="a1"/>
        <w:numPr>
          <w:ilvl w:val="3"/>
          <w:numId w:val="2"/>
        </w:numPr>
        <w:spacing w:line="261" w:lineRule="auto"/>
      </w:pPr>
      <w:r>
        <w:rPr>
          <w:rFonts w:hint="eastAsia"/>
        </w:rPr>
        <w:t>0</w:t>
      </w:r>
      <w:r>
        <w:t>0</w:t>
      </w:r>
      <w:r>
        <w:rPr>
          <w:rFonts w:hint="eastAsia"/>
        </w:rPr>
        <w:t>시부터 집계시간까지 총 시청시간(단위:시)</w:t>
      </w:r>
      <w:r>
        <w:t xml:space="preserve"> </w:t>
      </w:r>
      <w:r>
        <w:rPr>
          <w:rFonts w:hint="eastAsia"/>
        </w:rPr>
        <w:t>및 개별 사용자(</w:t>
      </w:r>
      <w:r>
        <w:t>profile)</w:t>
      </w:r>
      <w:r>
        <w:rPr>
          <w:rFonts w:hint="eastAsia"/>
        </w:rPr>
        <w:t>의 평균 시청시간</w:t>
      </w:r>
    </w:p>
    <w:p w:rsidR="00767E04" w:rsidRDefault="00767E04" w:rsidP="00767E04">
      <w:pPr>
        <w:pStyle w:val="a1"/>
        <w:numPr>
          <w:ilvl w:val="2"/>
          <w:numId w:val="2"/>
        </w:numPr>
        <w:spacing w:line="261" w:lineRule="auto"/>
      </w:pPr>
      <w:proofErr w:type="spellStart"/>
      <w:r>
        <w:rPr>
          <w:rFonts w:hint="eastAsia"/>
        </w:rPr>
        <w:t>엘라스틱서치에</w:t>
      </w:r>
      <w:proofErr w:type="spellEnd"/>
      <w:r>
        <w:rPr>
          <w:rFonts w:hint="eastAsia"/>
        </w:rPr>
        <w:t xml:space="preserve"> 입수되는 시간은 초 단위</w:t>
      </w:r>
      <w:r w:rsidR="00BF67BE">
        <w:rPr>
          <w:rFonts w:hint="eastAsia"/>
        </w:rPr>
        <w:t>여서 시간 단위로 변경함</w:t>
      </w:r>
    </w:p>
    <w:p w:rsidR="00767E04" w:rsidRDefault="00767E04" w:rsidP="00767E04">
      <w:pPr>
        <w:pStyle w:val="a1"/>
        <w:numPr>
          <w:ilvl w:val="2"/>
          <w:numId w:val="2"/>
        </w:numPr>
        <w:spacing w:line="261" w:lineRule="auto"/>
      </w:pPr>
      <w:r>
        <w:rPr>
          <w:rFonts w:hint="eastAsia"/>
        </w:rPr>
        <w:t xml:space="preserve">개별 사용자는 중복 사용자가 존재할 수 있기 때문에 </w:t>
      </w:r>
      <w:r w:rsidR="0001488B">
        <w:rPr>
          <w:rFonts w:hint="eastAsia"/>
        </w:rPr>
        <w:t xml:space="preserve">유니크 처리를 </w:t>
      </w:r>
      <w:r w:rsidR="00BF67BE">
        <w:rPr>
          <w:rFonts w:hint="eastAsia"/>
        </w:rPr>
        <w:t>해서 계산함</w:t>
      </w:r>
    </w:p>
    <w:p w:rsidR="009F0E88" w:rsidRDefault="009F0E88" w:rsidP="00767E04">
      <w:pPr>
        <w:pStyle w:val="a1"/>
        <w:numPr>
          <w:ilvl w:val="2"/>
          <w:numId w:val="2"/>
        </w:numPr>
        <w:spacing w:line="261" w:lineRule="auto"/>
      </w:pPr>
      <w:r>
        <w:rPr>
          <w:rFonts w:hint="eastAsia"/>
        </w:rPr>
        <w:t>주기는 스크립트 입수 처리 시간이 정각이라 매시1</w:t>
      </w:r>
      <w:r>
        <w:t>0</w:t>
      </w:r>
      <w:r>
        <w:rPr>
          <w:rFonts w:hint="eastAsia"/>
        </w:rPr>
        <w:t>분으로 했고 집계 범위는 이전시간:</w:t>
      </w:r>
      <w:r>
        <w:t>00</w:t>
      </w:r>
      <w:r>
        <w:rPr>
          <w:rFonts w:hint="eastAsia"/>
        </w:rPr>
        <w:t>~현재시간</w:t>
      </w:r>
      <w:r>
        <w:t>:00</w:t>
      </w:r>
      <w:r>
        <w:rPr>
          <w:rFonts w:hint="eastAsia"/>
        </w:rPr>
        <w:t>이 됨</w:t>
      </w:r>
    </w:p>
    <w:p w:rsidR="009F0E88" w:rsidRDefault="009F0E88" w:rsidP="009F0E88">
      <w:pPr>
        <w:pStyle w:val="a1"/>
        <w:numPr>
          <w:ilvl w:val="3"/>
          <w:numId w:val="2"/>
        </w:numPr>
        <w:spacing w:line="261" w:lineRule="auto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현재시간이 </w:t>
      </w:r>
      <w:r>
        <w:t>14:10</w:t>
      </w:r>
      <w:r>
        <w:rPr>
          <w:rFonts w:hint="eastAsia"/>
        </w:rPr>
        <w:t xml:space="preserve">이면 대상범위는 </w:t>
      </w:r>
      <w:r>
        <w:t xml:space="preserve">13:00 &lt;= </w:t>
      </w:r>
      <w:r>
        <w:rPr>
          <w:rFonts w:hint="eastAsia"/>
        </w:rPr>
        <w:t xml:space="preserve">로그시간 </w:t>
      </w:r>
      <w:r>
        <w:t>&lt; 14:00</w:t>
      </w:r>
    </w:p>
    <w:p w:rsidR="005B333E" w:rsidRDefault="005B333E" w:rsidP="005B333E">
      <w:pPr>
        <w:pStyle w:val="a1"/>
        <w:spacing w:line="261" w:lineRule="auto"/>
      </w:pPr>
    </w:p>
    <w:p w:rsidR="005B333E" w:rsidRPr="008E4E0F" w:rsidRDefault="005B333E" w:rsidP="005B333E">
      <w:pPr>
        <w:pStyle w:val="2"/>
        <w:numPr>
          <w:ilvl w:val="1"/>
          <w:numId w:val="3"/>
        </w:numPr>
      </w:pPr>
      <w:r w:rsidRPr="008E4E0F">
        <w:rPr>
          <w:rFonts w:hint="eastAsia"/>
        </w:rPr>
        <w:t>개발 및 테스트 환경</w:t>
      </w:r>
    </w:p>
    <w:p w:rsidR="005B333E" w:rsidRPr="00742686" w:rsidRDefault="005B333E" w:rsidP="005B333E">
      <w:pPr>
        <w:pStyle w:val="a2"/>
      </w:pPr>
    </w:p>
    <w:p w:rsidR="005B333E" w:rsidRDefault="005B333E" w:rsidP="005B333E">
      <w:pPr>
        <w:pStyle w:val="a1"/>
      </w:pPr>
      <w:proofErr w:type="spellStart"/>
      <w:r w:rsidRPr="00742686">
        <w:rPr>
          <w:rFonts w:hint="eastAsia"/>
        </w:rPr>
        <w:t>jdk</w:t>
      </w:r>
      <w:proofErr w:type="spellEnd"/>
      <w:r w:rsidRPr="00742686">
        <w:rPr>
          <w:rFonts w:hint="eastAsia"/>
        </w:rPr>
        <w:t xml:space="preserve"> 1.</w:t>
      </w:r>
      <w:r w:rsidR="000F5E0E">
        <w:t>8</w:t>
      </w:r>
    </w:p>
    <w:p w:rsidR="00C56A3C" w:rsidRPr="00742686" w:rsidRDefault="00C56A3C" w:rsidP="005B333E">
      <w:pPr>
        <w:pStyle w:val="a1"/>
      </w:pPr>
      <w:proofErr w:type="spellStart"/>
      <w:r>
        <w:rPr>
          <w:rFonts w:hint="eastAsia"/>
        </w:rPr>
        <w:lastRenderedPageBreak/>
        <w:t>E</w:t>
      </w:r>
      <w:r>
        <w:t>lasticSearch</w:t>
      </w:r>
      <w:proofErr w:type="spellEnd"/>
      <w:r>
        <w:t xml:space="preserve"> 7.9.2</w:t>
      </w:r>
    </w:p>
    <w:p w:rsidR="005B333E" w:rsidRDefault="005B333E" w:rsidP="005B333E">
      <w:pPr>
        <w:pStyle w:val="a1"/>
      </w:pPr>
    </w:p>
    <w:p w:rsidR="005B333E" w:rsidRPr="008E4E0F" w:rsidRDefault="005B333E" w:rsidP="005B333E">
      <w:pPr>
        <w:pStyle w:val="2"/>
        <w:numPr>
          <w:ilvl w:val="1"/>
          <w:numId w:val="3"/>
        </w:numPr>
      </w:pPr>
      <w:r w:rsidRPr="008E4E0F">
        <w:rPr>
          <w:rFonts w:hint="eastAsia"/>
        </w:rPr>
        <w:t xml:space="preserve">실행 방법 </w:t>
      </w:r>
    </w:p>
    <w:p w:rsidR="005B333E" w:rsidRPr="00742686" w:rsidRDefault="005B333E" w:rsidP="005B333E">
      <w:pPr>
        <w:pStyle w:val="a2"/>
      </w:pPr>
    </w:p>
    <w:p w:rsidR="005B333E" w:rsidRPr="00742686" w:rsidRDefault="005B333E" w:rsidP="005B333E">
      <w:pPr>
        <w:pStyle w:val="a1"/>
      </w:pPr>
      <w:r w:rsidRPr="00742686">
        <w:rPr>
          <w:rFonts w:hint="eastAsia"/>
        </w:rPr>
        <w:t xml:space="preserve">릴리즈 파일: </w:t>
      </w:r>
      <w:r w:rsidR="000F5E0E" w:rsidRPr="000F5E0E">
        <w:t>MonitoringGatewayServer</w:t>
      </w:r>
      <w:r>
        <w:rPr>
          <w:rFonts w:hint="eastAsia"/>
        </w:rPr>
        <w:t>.</w:t>
      </w:r>
      <w:r w:rsidR="000F5E0E">
        <w:rPr>
          <w:rFonts w:hint="eastAsia"/>
        </w:rPr>
        <w:t>j</w:t>
      </w:r>
      <w:r w:rsidRPr="00742686">
        <w:rPr>
          <w:rFonts w:hint="eastAsia"/>
        </w:rPr>
        <w:t>ar</w:t>
      </w:r>
    </w:p>
    <w:p w:rsidR="005B333E" w:rsidRPr="00742686" w:rsidRDefault="005B333E" w:rsidP="005B333E">
      <w:pPr>
        <w:pStyle w:val="a1"/>
      </w:pPr>
      <w:r w:rsidRPr="00742686">
        <w:rPr>
          <w:rFonts w:hint="eastAsia"/>
        </w:rPr>
        <w:t xml:space="preserve">설치 및 실행: </w:t>
      </w:r>
      <w:r w:rsidR="000F5E0E">
        <w:t xml:space="preserve">java -jar </w:t>
      </w:r>
      <w:r w:rsidR="000F5E0E" w:rsidRPr="000F5E0E">
        <w:t>MonitoringGatewayServer</w:t>
      </w:r>
      <w:r w:rsidR="000F5E0E">
        <w:rPr>
          <w:rFonts w:hint="eastAsia"/>
        </w:rPr>
        <w:t>.j</w:t>
      </w:r>
      <w:r w:rsidR="000F5E0E" w:rsidRPr="00742686">
        <w:rPr>
          <w:rFonts w:hint="eastAsia"/>
        </w:rPr>
        <w:t>ar</w:t>
      </w:r>
      <w:r w:rsidR="000F5E0E">
        <w:t xml:space="preserve"> </w:t>
      </w:r>
      <w:r w:rsidR="000F5E0E">
        <w:rPr>
          <w:rFonts w:hint="eastAsia"/>
        </w:rPr>
        <w:t>명령어로</w:t>
      </w:r>
      <w:r w:rsidRPr="00742686">
        <w:rPr>
          <w:rFonts w:hint="eastAsia"/>
        </w:rPr>
        <w:t xml:space="preserve"> 실행 </w:t>
      </w:r>
    </w:p>
    <w:p w:rsidR="005B333E" w:rsidRPr="00742686" w:rsidRDefault="005B333E" w:rsidP="005B333E">
      <w:pPr>
        <w:pStyle w:val="a1"/>
      </w:pPr>
    </w:p>
    <w:p w:rsidR="005B333E" w:rsidRPr="008E4E0F" w:rsidRDefault="005B333E" w:rsidP="005B333E">
      <w:pPr>
        <w:pStyle w:val="2"/>
        <w:numPr>
          <w:ilvl w:val="1"/>
          <w:numId w:val="3"/>
        </w:numPr>
      </w:pPr>
      <w:r w:rsidRPr="008E4E0F">
        <w:rPr>
          <w:rFonts w:hint="eastAsia"/>
        </w:rPr>
        <w:t>설정</w:t>
      </w:r>
      <w:r>
        <w:rPr>
          <w:rFonts w:hint="eastAsia"/>
        </w:rPr>
        <w:t xml:space="preserve"> </w:t>
      </w:r>
    </w:p>
    <w:p w:rsidR="005B333E" w:rsidRPr="00742686" w:rsidRDefault="005B333E" w:rsidP="005B333E">
      <w:pPr>
        <w:pStyle w:val="a2"/>
      </w:pPr>
    </w:p>
    <w:p w:rsidR="005B333E" w:rsidRPr="002505F9" w:rsidRDefault="005B333E" w:rsidP="005B333E">
      <w:pPr>
        <w:pStyle w:val="a1"/>
        <w:rPr>
          <w:color w:val="FF0000"/>
          <w:u w:val="single"/>
          <w:shd w:val="pct15" w:color="auto" w:fill="FFFFFF"/>
        </w:rPr>
      </w:pPr>
      <w:r w:rsidRPr="00E524A3">
        <w:rPr>
          <w:rFonts w:hint="eastAsia"/>
          <w:u w:val="single"/>
        </w:rPr>
        <w:t>설정 파일</w:t>
      </w:r>
      <w:r w:rsidRPr="00E524A3">
        <w:rPr>
          <w:rFonts w:hint="eastAsia"/>
        </w:rPr>
        <w:t xml:space="preserve"> -&gt; </w:t>
      </w:r>
      <w:r w:rsidR="000F5E0E">
        <w:rPr>
          <w:rFonts w:hint="eastAsia"/>
        </w:rPr>
        <w:t>신규작성</w:t>
      </w:r>
    </w:p>
    <w:p w:rsidR="005B333E" w:rsidRPr="00E524A3" w:rsidRDefault="000F5E0E" w:rsidP="005B333E">
      <w:pPr>
        <w:pStyle w:val="a1"/>
        <w:ind w:firstLineChars="100" w:firstLine="200"/>
      </w:pPr>
      <w:r>
        <w:rPr>
          <w:rFonts w:hint="eastAsia"/>
        </w:rPr>
        <w:t>설치경로/</w:t>
      </w:r>
      <w:proofErr w:type="spellStart"/>
      <w:r w:rsidRPr="000F5E0E">
        <w:t>application.properties</w:t>
      </w:r>
      <w:proofErr w:type="spellEnd"/>
    </w:p>
    <w:p w:rsidR="005B333E" w:rsidRDefault="005B333E" w:rsidP="005B333E">
      <w:pPr>
        <w:pStyle w:val="a1"/>
        <w:spacing w:line="261" w:lineRule="auto"/>
      </w:pP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sectPr w:rsidR="005B333E" w:rsidSect="007417C4">
      <w:headerReference w:type="even" r:id="rId14"/>
      <w:headerReference w:type="default" r:id="rId15"/>
      <w:footerReference w:type="default" r:id="rId16"/>
      <w:footerReference w:type="first" r:id="rId17"/>
      <w:pgSz w:w="12242" w:h="15842" w:code="9"/>
      <w:pgMar w:top="1701" w:right="1701" w:bottom="1701" w:left="1701" w:header="851" w:footer="992" w:gutter="0"/>
      <w:pgNumType w:fmt="decimalFullWidt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F60" w:rsidRDefault="00770F60">
      <w:r>
        <w:separator/>
      </w:r>
    </w:p>
    <w:p w:rsidR="00770F60" w:rsidRDefault="00770F60"/>
  </w:endnote>
  <w:endnote w:type="continuationSeparator" w:id="0">
    <w:p w:rsidR="00770F60" w:rsidRDefault="00770F60">
      <w:r>
        <w:continuationSeparator/>
      </w:r>
    </w:p>
    <w:p w:rsidR="00770F60" w:rsidRDefault="00770F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Futura Md BT">
    <w:charset w:val="00"/>
    <w:family w:val="swiss"/>
    <w:pitch w:val="variable"/>
    <w:sig w:usb0="00000087" w:usb1="00000000" w:usb2="00000000" w:usb3="00000000" w:csb0="0000001B" w:csb1="00000000"/>
  </w:font>
  <w:font w:name="가을체">
    <w:altName w:val="바탕"/>
    <w:charset w:val="81"/>
    <w:family w:val="roman"/>
    <w:pitch w:val="variable"/>
    <w:sig w:usb0="800002A7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F60" w:rsidRDefault="00770F60" w:rsidP="00B04E71">
    <w:pPr>
      <w:pStyle w:val="a7"/>
      <w:framePr w:wrap="around" w:vAnchor="text" w:hAnchor="margin" w:xAlign="center" w:y="1"/>
      <w:rPr>
        <w:rStyle w:val="aff"/>
      </w:rPr>
    </w:pPr>
    <w:r>
      <w:rPr>
        <w:rStyle w:val="aff"/>
      </w:rPr>
      <w:fldChar w:fldCharType="begin"/>
    </w:r>
    <w:r>
      <w:rPr>
        <w:rStyle w:val="aff"/>
      </w:rPr>
      <w:instrText xml:space="preserve">PAGE  </w:instrText>
    </w:r>
    <w:r>
      <w:rPr>
        <w:rStyle w:val="aff"/>
      </w:rPr>
      <w:fldChar w:fldCharType="end"/>
    </w:r>
  </w:p>
  <w:p w:rsidR="00770F60" w:rsidRDefault="00770F6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F60" w:rsidRPr="00464A19" w:rsidRDefault="00770F60" w:rsidP="00B04E71">
    <w:pPr>
      <w:pStyle w:val="a7"/>
      <w:framePr w:wrap="around" w:vAnchor="text" w:hAnchor="margin" w:xAlign="center" w:y="1"/>
      <w:rPr>
        <w:rStyle w:val="aff"/>
        <w:color w:val="808080"/>
      </w:rPr>
    </w:pPr>
    <w:r w:rsidRPr="00464A19">
      <w:rPr>
        <w:rStyle w:val="aff"/>
        <w:color w:val="808080"/>
      </w:rPr>
      <w:fldChar w:fldCharType="begin"/>
    </w:r>
    <w:r w:rsidRPr="00464A19">
      <w:rPr>
        <w:rStyle w:val="aff"/>
        <w:color w:val="808080"/>
      </w:rPr>
      <w:instrText xml:space="preserve">PAGE  </w:instrText>
    </w:r>
    <w:r w:rsidRPr="00464A19">
      <w:rPr>
        <w:rStyle w:val="aff"/>
        <w:color w:val="808080"/>
      </w:rPr>
      <w:fldChar w:fldCharType="separate"/>
    </w:r>
    <w:r>
      <w:rPr>
        <w:rStyle w:val="aff"/>
        <w:noProof/>
        <w:color w:val="808080"/>
      </w:rPr>
      <w:t>xi</w:t>
    </w:r>
    <w:r w:rsidRPr="00464A19">
      <w:rPr>
        <w:rStyle w:val="aff"/>
        <w:color w:val="808080"/>
      </w:rPr>
      <w:fldChar w:fldCharType="end"/>
    </w:r>
  </w:p>
  <w:p w:rsidR="00770F60" w:rsidRPr="000F266C" w:rsidRDefault="00770F60" w:rsidP="00954EE5">
    <w:pPr>
      <w:pStyle w:val="a7"/>
      <w:ind w:rightChars="164" w:right="361"/>
      <w:rPr>
        <w:rFonts w:ascii="나눔고딕" w:eastAsia="나눔고딕" w:hAnsi="나눔고딕"/>
        <w:b/>
        <w:bCs/>
        <w:color w:val="808080"/>
      </w:rPr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-51435</wp:posOffset>
          </wp:positionV>
          <wp:extent cx="747395" cy="167005"/>
          <wp:effectExtent l="0" t="0" r="0" b="4445"/>
          <wp:wrapTight wrapText="bothSides">
            <wp:wrapPolygon edited="0">
              <wp:start x="0" y="0"/>
              <wp:lineTo x="0" y="17247"/>
              <wp:lineTo x="551" y="19711"/>
              <wp:lineTo x="18168" y="19711"/>
              <wp:lineTo x="20921" y="19711"/>
              <wp:lineTo x="20921" y="0"/>
              <wp:lineTo x="0" y="0"/>
            </wp:wrapPolygon>
          </wp:wrapTight>
          <wp:docPr id="54" name="그림 54" descr="로고한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로고한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395" cy="167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나눔고딕" w:eastAsia="나눔고딕" w:hAnsi="나눔고딕"/>
        <w:b/>
        <w:bCs/>
        <w:noProof/>
        <w:color w:val="80808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3698875</wp:posOffset>
          </wp:positionH>
          <wp:positionV relativeFrom="paragraph">
            <wp:posOffset>-120650</wp:posOffset>
          </wp:positionV>
          <wp:extent cx="2357120" cy="236220"/>
          <wp:effectExtent l="0" t="0" r="5080" b="0"/>
          <wp:wrapTight wrapText="bothSides">
            <wp:wrapPolygon edited="0">
              <wp:start x="0" y="0"/>
              <wp:lineTo x="0" y="19161"/>
              <wp:lineTo x="21472" y="19161"/>
              <wp:lineTo x="21472" y="0"/>
              <wp:lineTo x="0" y="0"/>
            </wp:wrapPolygon>
          </wp:wrapTight>
          <wp:docPr id="50" name="그림 50" descr="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236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54579">
      <w:rPr>
        <w:rFonts w:ascii="나눔고딕" w:eastAsia="나눔고딕" w:hAnsi="나눔고딕"/>
        <w:b/>
        <w:bCs/>
        <w:noProof/>
        <w:color w:val="808080"/>
      </w:rPr>
      <w:pict>
        <v:line id="Line 4" o:spid="_x0000_s2053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-11.45pt" to="471pt,-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" strokecolor="#bfbfbf" strokeweight="1.75p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F60" w:rsidRDefault="00770F60" w:rsidP="000D3464">
    <w:pPr>
      <w:pStyle w:val="a7"/>
      <w:ind w:right="360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-13970</wp:posOffset>
          </wp:positionH>
          <wp:positionV relativeFrom="paragraph">
            <wp:posOffset>106680</wp:posOffset>
          </wp:positionV>
          <wp:extent cx="747395" cy="167005"/>
          <wp:effectExtent l="0" t="0" r="0" b="4445"/>
          <wp:wrapTight wrapText="bothSides">
            <wp:wrapPolygon edited="0">
              <wp:start x="0" y="0"/>
              <wp:lineTo x="0" y="17247"/>
              <wp:lineTo x="551" y="19711"/>
              <wp:lineTo x="18168" y="19711"/>
              <wp:lineTo x="20921" y="19711"/>
              <wp:lineTo x="20921" y="0"/>
              <wp:lineTo x="0" y="0"/>
            </wp:wrapPolygon>
          </wp:wrapTight>
          <wp:docPr id="55" name="그림 55" descr="로고한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 descr="로고한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395" cy="167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bCs/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3520440</wp:posOffset>
          </wp:positionH>
          <wp:positionV relativeFrom="paragraph">
            <wp:posOffset>37465</wp:posOffset>
          </wp:positionV>
          <wp:extent cx="2357120" cy="236220"/>
          <wp:effectExtent l="0" t="0" r="5080" b="0"/>
          <wp:wrapTight wrapText="bothSides">
            <wp:wrapPolygon edited="0">
              <wp:start x="0" y="0"/>
              <wp:lineTo x="0" y="19161"/>
              <wp:lineTo x="21472" y="19161"/>
              <wp:lineTo x="21472" y="0"/>
              <wp:lineTo x="0" y="0"/>
            </wp:wrapPolygon>
          </wp:wrapTight>
          <wp:docPr id="52" name="그림 52" descr="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236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54579">
      <w:rPr>
        <w:b/>
        <w:bCs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" o:spid="_x0000_s2050" type="#_x0000_t202" style="position:absolute;left:0;text-align:left;margin-left:199.85pt;margin-top:11.05pt;width:45.1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" filled="f" stroked="f">
          <v:textbox>
            <w:txbxContent>
              <w:p w:rsidR="00770F60" w:rsidRPr="00E21F97" w:rsidRDefault="00770F60" w:rsidP="00B04E71">
                <w:pPr>
                  <w:rPr>
                    <w:b/>
                    <w:color w:val="808080"/>
                  </w:rPr>
                </w:pPr>
                <w:r w:rsidRPr="00E21F97">
                  <w:rPr>
                    <w:rStyle w:val="aff"/>
                    <w:b/>
                    <w:color w:val="808080"/>
                    <w:szCs w:val="20"/>
                  </w:rPr>
                  <w:fldChar w:fldCharType="begin"/>
                </w:r>
                <w:r w:rsidRPr="00E21F97">
                  <w:rPr>
                    <w:rStyle w:val="aff"/>
                    <w:b/>
                    <w:color w:val="808080"/>
                    <w:szCs w:val="20"/>
                  </w:rPr>
                  <w:instrText xml:space="preserve"> PAGE </w:instrText>
                </w:r>
                <w:r w:rsidRPr="00E21F97">
                  <w:rPr>
                    <w:rStyle w:val="aff"/>
                    <w:b/>
                    <w:color w:val="808080"/>
                    <w:szCs w:val="20"/>
                  </w:rPr>
                  <w:fldChar w:fldCharType="separate"/>
                </w:r>
                <w:r>
                  <w:rPr>
                    <w:rStyle w:val="aff"/>
                    <w:rFonts w:hint="eastAsia"/>
                    <w:b/>
                    <w:noProof/>
                    <w:color w:val="808080"/>
                    <w:szCs w:val="20"/>
                  </w:rPr>
                  <w:t>５４０</w:t>
                </w:r>
                <w:r w:rsidRPr="00E21F97">
                  <w:rPr>
                    <w:rStyle w:val="aff"/>
                    <w:b/>
                    <w:color w:val="808080"/>
                    <w:szCs w:val="20"/>
                  </w:rPr>
                  <w:fldChar w:fldCharType="end"/>
                </w:r>
              </w:p>
            </w:txbxContent>
          </v:textbox>
        </v:shape>
      </w:pict>
    </w:r>
    <w:r w:rsidR="00F54579">
      <w:rPr>
        <w:b/>
        <w:bCs/>
        <w:noProof/>
      </w:rPr>
      <w:pict>
        <v:line id="Line 13" o:spid="_x0000_s2049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pt,2.05pt" to="46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" strokecolor="#bfbfbf" strokeweight="1.75pt"/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F60" w:rsidRDefault="00770F60" w:rsidP="00F37EC9">
    <w:pPr>
      <w:pStyle w:val="a7"/>
      <w:ind w:firstLine="5700"/>
    </w:pPr>
    <w:r>
      <w:rPr>
        <w:noProof/>
      </w:rPr>
      <w:drawing>
        <wp:inline distT="0" distB="0" distL="0" distR="0">
          <wp:extent cx="1714500" cy="800100"/>
          <wp:effectExtent l="0" t="0" r="0" b="0"/>
          <wp:docPr id="2" name="그림 2" descr="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F60" w:rsidRDefault="00770F60">
      <w:r>
        <w:separator/>
      </w:r>
    </w:p>
    <w:p w:rsidR="00770F60" w:rsidRDefault="00770F60"/>
  </w:footnote>
  <w:footnote w:type="continuationSeparator" w:id="0">
    <w:p w:rsidR="00770F60" w:rsidRDefault="00770F60">
      <w:r>
        <w:continuationSeparator/>
      </w:r>
    </w:p>
    <w:p w:rsidR="00770F60" w:rsidRDefault="00770F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F60" w:rsidRDefault="00770F6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F60" w:rsidRDefault="00770F60">
    <w:r>
      <w:rPr>
        <w:noProof/>
      </w:rPr>
      <w:drawing>
        <wp:anchor distT="0" distB="0" distL="114300" distR="114300" simplePos="0" relativeHeight="251650048" behindDoc="0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-82550</wp:posOffset>
          </wp:positionV>
          <wp:extent cx="1137285" cy="290195"/>
          <wp:effectExtent l="0" t="0" r="5715" b="0"/>
          <wp:wrapNone/>
          <wp:docPr id="56" name="그림 56" descr="로고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로고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285" cy="290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column">
            <wp:posOffset>-264795</wp:posOffset>
          </wp:positionH>
          <wp:positionV relativeFrom="paragraph">
            <wp:posOffset>281940</wp:posOffset>
          </wp:positionV>
          <wp:extent cx="6189345" cy="270510"/>
          <wp:effectExtent l="0" t="0" r="1905" b="0"/>
          <wp:wrapNone/>
          <wp:docPr id="36" name="그림 36" descr="그림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그림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9345" cy="270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5457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5" type="#_x0000_t202" style="position:absolute;left:0;text-align:left;margin-left:160pt;margin-top:-2pt;width:313.25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IMtgIAALo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" filled="f" stroked="f">
          <v:textbox style="mso-next-textbox:#Text Box 23">
            <w:txbxContent>
              <w:p w:rsidR="00770F60" w:rsidRPr="000F266C" w:rsidRDefault="00770F60" w:rsidP="000F266C">
                <w:pPr>
                  <w:jc w:val="right"/>
                  <w:rPr>
                    <w:rFonts w:ascii="돋움" w:eastAsia="돋움" w:hAnsi="돋움" w:cs="바탕"/>
                    <w:color w:val="808080"/>
                    <w:sz w:val="18"/>
                    <w:szCs w:val="18"/>
                  </w:rPr>
                </w:pPr>
                <w:proofErr w:type="spellStart"/>
                <w:r>
                  <w:rPr>
                    <w:rFonts w:ascii="돋움" w:eastAsia="돋움" w:hAnsi="돋움" w:cs="Tahoma" w:hint="eastAsia"/>
                    <w:color w:val="808080"/>
                    <w:sz w:val="18"/>
                    <w:szCs w:val="18"/>
                  </w:rPr>
                  <w:t>HApplicationServer</w:t>
                </w:r>
                <w:proofErr w:type="spellEnd"/>
                <w:r>
                  <w:rPr>
                    <w:rFonts w:ascii="돋움" w:eastAsia="돋움" w:hAnsi="돋움" w:cs="Tahoma" w:hint="eastAsia"/>
                    <w:color w:val="808080"/>
                    <w:sz w:val="18"/>
                    <w:szCs w:val="18"/>
                  </w:rPr>
                  <w:t xml:space="preserve"> Release Notes</w:t>
                </w:r>
              </w:p>
            </w:txbxContent>
          </v:textbox>
        </v:shape>
      </w:pict>
    </w:r>
    <w:r w:rsidR="00F54579">
      <w:rPr>
        <w:noProof/>
      </w:rPr>
      <w:pict>
        <v:line id="Line 24" o:spid="_x0000_s2054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5pt,22.05pt" to="465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" strokecolor="#969696" strokeweight="1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F60" w:rsidRDefault="00770F60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F60" w:rsidRDefault="00770F60"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-129540</wp:posOffset>
          </wp:positionH>
          <wp:positionV relativeFrom="paragraph">
            <wp:posOffset>-168910</wp:posOffset>
          </wp:positionV>
          <wp:extent cx="1137285" cy="290195"/>
          <wp:effectExtent l="0" t="0" r="5715" b="0"/>
          <wp:wrapThrough wrapText="bothSides">
            <wp:wrapPolygon edited="0">
              <wp:start x="15920" y="0"/>
              <wp:lineTo x="0" y="2836"/>
              <wp:lineTo x="0" y="19851"/>
              <wp:lineTo x="21347" y="19851"/>
              <wp:lineTo x="21347" y="4254"/>
              <wp:lineTo x="18452" y="0"/>
              <wp:lineTo x="15920" y="0"/>
            </wp:wrapPolygon>
          </wp:wrapThrough>
          <wp:docPr id="58" name="그림 58" descr="로고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로고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285" cy="290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-129540</wp:posOffset>
          </wp:positionH>
          <wp:positionV relativeFrom="paragraph">
            <wp:posOffset>-168910</wp:posOffset>
          </wp:positionV>
          <wp:extent cx="1137285" cy="290195"/>
          <wp:effectExtent l="0" t="0" r="5715" b="0"/>
          <wp:wrapThrough wrapText="bothSides">
            <wp:wrapPolygon edited="0">
              <wp:start x="15920" y="0"/>
              <wp:lineTo x="0" y="2836"/>
              <wp:lineTo x="0" y="19851"/>
              <wp:lineTo x="21347" y="19851"/>
              <wp:lineTo x="21347" y="4254"/>
              <wp:lineTo x="18452" y="0"/>
              <wp:lineTo x="15920" y="0"/>
            </wp:wrapPolygon>
          </wp:wrapThrough>
          <wp:docPr id="57" name="그림 57" descr="로고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로고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285" cy="290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5457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8" o:spid="_x0000_s2052" type="#_x0000_t202" style="position:absolute;left:0;text-align:left;margin-left:158.35pt;margin-top:-8.9pt;width:313.2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Deuw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" filled="f" stroked="f">
          <v:textbox>
            <w:txbxContent>
              <w:p w:rsidR="00770F60" w:rsidRPr="00C4530F" w:rsidRDefault="00770F60" w:rsidP="00C4530F">
                <w:pPr>
                  <w:jc w:val="right"/>
                  <w:rPr>
                    <w:rFonts w:ascii="돋움" w:eastAsia="돋움" w:hAnsi="돋움" w:cs="바탕"/>
                    <w:color w:val="808080"/>
                    <w:sz w:val="18"/>
                    <w:szCs w:val="18"/>
                  </w:rPr>
                </w:pPr>
                <w:proofErr w:type="spellStart"/>
                <w:r>
                  <w:rPr>
                    <w:rFonts w:ascii="돋움" w:eastAsia="돋움" w:hAnsi="돋움" w:cs="Tahoma" w:hint="eastAsia"/>
                    <w:color w:val="808080"/>
                    <w:sz w:val="18"/>
                    <w:szCs w:val="18"/>
                  </w:rPr>
                  <w:t>HApplicationServer</w:t>
                </w:r>
                <w:proofErr w:type="spellEnd"/>
                <w:r>
                  <w:rPr>
                    <w:rFonts w:ascii="돋움" w:eastAsia="돋움" w:hAnsi="돋움" w:cs="Tahoma" w:hint="eastAsia"/>
                    <w:color w:val="808080"/>
                    <w:sz w:val="18"/>
                    <w:szCs w:val="18"/>
                  </w:rPr>
                  <w:t xml:space="preserve"> Release Notes</w:t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51072" behindDoc="1" locked="0" layoutInCell="1" allowOverlap="0">
          <wp:simplePos x="0" y="0"/>
          <wp:positionH relativeFrom="column">
            <wp:posOffset>-266700</wp:posOffset>
          </wp:positionH>
          <wp:positionV relativeFrom="paragraph">
            <wp:posOffset>208915</wp:posOffset>
          </wp:positionV>
          <wp:extent cx="6189345" cy="270510"/>
          <wp:effectExtent l="0" t="0" r="1905" b="0"/>
          <wp:wrapNone/>
          <wp:docPr id="37" name="그림 37" descr="그림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그림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9345" cy="270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54579">
      <w:rPr>
        <w:noProof/>
      </w:rPr>
      <w:pict>
        <v:line id="Line 11" o:spid="_x0000_s2051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5pt,15.5pt" to="465.8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" strokecolor="#969696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E26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6B475C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1844D61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1A72261"/>
    <w:multiLevelType w:val="hybridMultilevel"/>
    <w:tmpl w:val="03A8B076"/>
    <w:lvl w:ilvl="0" w:tplc="49709FBA">
      <w:start w:val="1"/>
      <w:numFmt w:val="decimal"/>
      <w:lvlText w:val="%1."/>
      <w:lvlJc w:val="left"/>
      <w:pPr>
        <w:ind w:left="536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1BA6F07"/>
    <w:multiLevelType w:val="hybridMultilevel"/>
    <w:tmpl w:val="D4C638F2"/>
    <w:lvl w:ilvl="0" w:tplc="7FA414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1BB1BBC"/>
    <w:multiLevelType w:val="hybridMultilevel"/>
    <w:tmpl w:val="6156A2EC"/>
    <w:lvl w:ilvl="0" w:tplc="14DA2E28">
      <w:start w:val="1"/>
      <w:numFmt w:val="decimal"/>
      <w:lvlText w:val="%1."/>
      <w:lvlJc w:val="left"/>
      <w:pPr>
        <w:ind w:left="53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21935F7"/>
    <w:multiLevelType w:val="hybridMultilevel"/>
    <w:tmpl w:val="0248D598"/>
    <w:lvl w:ilvl="0" w:tplc="5B10060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4207568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446192F"/>
    <w:multiLevelType w:val="hybridMultilevel"/>
    <w:tmpl w:val="63A41B0C"/>
    <w:lvl w:ilvl="0" w:tplc="F46EDDA6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hint="eastAsia"/>
        <w:caps w:val="0"/>
        <w:strike w:val="0"/>
        <w:dstrike w:val="0"/>
        <w:vanish w:val="0"/>
        <w:color w:val="auto"/>
        <w:vertAlign w:val="baseline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52053E4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5D43FDC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5FC48B5"/>
    <w:multiLevelType w:val="hybridMultilevel"/>
    <w:tmpl w:val="FDE4ABA6"/>
    <w:lvl w:ilvl="0" w:tplc="B3EAA87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8596020"/>
    <w:multiLevelType w:val="hybridMultilevel"/>
    <w:tmpl w:val="20001CB6"/>
    <w:lvl w:ilvl="0" w:tplc="A814A8B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08C35A22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08CA5F4A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08CB03F1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09C339F3"/>
    <w:multiLevelType w:val="hybridMultilevel"/>
    <w:tmpl w:val="C86ECD82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0A2F5FD0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0A755D22"/>
    <w:multiLevelType w:val="hybridMultilevel"/>
    <w:tmpl w:val="48488670"/>
    <w:lvl w:ilvl="0" w:tplc="61E863EC">
      <w:start w:val="1"/>
      <w:numFmt w:val="bullet"/>
      <w:lvlText w:val="•"/>
      <w:lvlJc w:val="left"/>
      <w:pPr>
        <w:ind w:left="800" w:hanging="400"/>
      </w:pPr>
      <w:rPr>
        <w:rFonts w:asciiTheme="minorHAnsi" w:eastAsiaTheme="minorHAnsi" w:hAnsiTheme="minorHAnsi" w:hint="eastAsia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323EC414">
      <w:start w:val="1"/>
      <w:numFmt w:val="bullet"/>
      <w:lvlText w:val="­"/>
      <w:lvlJc w:val="left"/>
      <w:pPr>
        <w:ind w:left="2800" w:hanging="400"/>
      </w:pPr>
      <w:rPr>
        <w:rFonts w:ascii="Segoe UI" w:hAnsi="Segoe UI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0AFA5746"/>
    <w:multiLevelType w:val="hybridMultilevel"/>
    <w:tmpl w:val="6F188DD0"/>
    <w:lvl w:ilvl="0" w:tplc="16D42B4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0CAE1B0C"/>
    <w:multiLevelType w:val="hybridMultilevel"/>
    <w:tmpl w:val="B04E487A"/>
    <w:lvl w:ilvl="0" w:tplc="04090005">
      <w:start w:val="1"/>
      <w:numFmt w:val="bullet"/>
      <w:lvlText w:val="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1" w15:restartNumberingAfterBreak="0">
    <w:nsid w:val="0CD745A7"/>
    <w:multiLevelType w:val="hybridMultilevel"/>
    <w:tmpl w:val="EA28B59A"/>
    <w:lvl w:ilvl="0" w:tplc="1F541B2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0D360873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0D6D417E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0E2317DE"/>
    <w:multiLevelType w:val="multilevel"/>
    <w:tmpl w:val="C5B09A6A"/>
    <w:lvl w:ilvl="0">
      <w:start w:val="1"/>
      <w:numFmt w:val="decimal"/>
      <w:lvlText w:val="%1."/>
      <w:lvlJc w:val="left"/>
      <w:pPr>
        <w:tabs>
          <w:tab w:val="num" w:pos="510"/>
        </w:tabs>
        <w:ind w:left="397" w:hanging="397"/>
      </w:pPr>
      <w:rPr>
        <w:rFonts w:ascii="맑은 고딕" w:eastAsia="맑은 고딕" w:hAnsi="맑은 고딕"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1305"/>
        </w:tabs>
        <w:ind w:left="1305" w:hanging="73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907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eastAsia="돋움체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304"/>
        </w:tabs>
        <w:ind w:left="1304" w:hanging="1304"/>
      </w:pPr>
      <w:rPr>
        <w:rFonts w:ascii="Arial" w:eastAsia="돋움체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531"/>
        </w:tabs>
        <w:ind w:left="1531" w:hanging="1531"/>
      </w:pPr>
      <w:rPr>
        <w:rFonts w:ascii="Arial" w:eastAsia="돋움체" w:hAnsi="Arial" w:hint="default"/>
        <w:b/>
        <w:i w:val="0"/>
        <w:sz w:val="24"/>
        <w:szCs w:val="24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eastAsia="돋움체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928"/>
        </w:tabs>
        <w:ind w:left="1928" w:hanging="1928"/>
      </w:pPr>
      <w:rPr>
        <w:rFonts w:ascii="Arial" w:eastAsia="돋움체" w:hAnsi="Arial" w:hint="default"/>
        <w:b/>
        <w:i w:val="0"/>
        <w:sz w:val="24"/>
      </w:rPr>
    </w:lvl>
  </w:abstractNum>
  <w:abstractNum w:abstractNumId="25" w15:restartNumberingAfterBreak="0">
    <w:nsid w:val="0FA143FA"/>
    <w:multiLevelType w:val="hybridMultilevel"/>
    <w:tmpl w:val="9948D436"/>
    <w:lvl w:ilvl="0" w:tplc="49709FBA">
      <w:start w:val="1"/>
      <w:numFmt w:val="decimal"/>
      <w:lvlText w:val="%1."/>
      <w:lvlJc w:val="left"/>
      <w:pPr>
        <w:ind w:left="536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101E0043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11E22F16"/>
    <w:multiLevelType w:val="hybridMultilevel"/>
    <w:tmpl w:val="10CCC782"/>
    <w:lvl w:ilvl="0" w:tplc="1B5E67B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124C1B87"/>
    <w:multiLevelType w:val="hybridMultilevel"/>
    <w:tmpl w:val="EA28B59A"/>
    <w:lvl w:ilvl="0" w:tplc="1F541B2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12504428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13182F1B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13DA3933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14DD1E8A"/>
    <w:multiLevelType w:val="hybridMultilevel"/>
    <w:tmpl w:val="2070D000"/>
    <w:lvl w:ilvl="0" w:tplc="747C386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16D04CB9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190059A9"/>
    <w:multiLevelType w:val="hybridMultilevel"/>
    <w:tmpl w:val="F8C68030"/>
    <w:lvl w:ilvl="0" w:tplc="0409000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6" w:hanging="400"/>
      </w:pPr>
      <w:rPr>
        <w:rFonts w:ascii="Wingdings" w:hAnsi="Wingdings" w:hint="default"/>
      </w:rPr>
    </w:lvl>
  </w:abstractNum>
  <w:abstractNum w:abstractNumId="35" w15:restartNumberingAfterBreak="0">
    <w:nsid w:val="19DB1F9E"/>
    <w:multiLevelType w:val="hybridMultilevel"/>
    <w:tmpl w:val="6F188DD0"/>
    <w:lvl w:ilvl="0" w:tplc="16D42B4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19F33447"/>
    <w:multiLevelType w:val="hybridMultilevel"/>
    <w:tmpl w:val="86028770"/>
    <w:lvl w:ilvl="0" w:tplc="943E99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1A7A753E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1AD92117"/>
    <w:multiLevelType w:val="hybridMultilevel"/>
    <w:tmpl w:val="9948D436"/>
    <w:lvl w:ilvl="0" w:tplc="49709FB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1BDB4898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1DB601FA"/>
    <w:multiLevelType w:val="hybridMultilevel"/>
    <w:tmpl w:val="749CFC34"/>
    <w:lvl w:ilvl="0" w:tplc="80DE22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1E6F4D74"/>
    <w:multiLevelType w:val="hybridMultilevel"/>
    <w:tmpl w:val="9948D436"/>
    <w:lvl w:ilvl="0" w:tplc="49709FBA">
      <w:start w:val="1"/>
      <w:numFmt w:val="decimal"/>
      <w:lvlText w:val="%1."/>
      <w:lvlJc w:val="left"/>
      <w:pPr>
        <w:ind w:left="536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1F9D6F80"/>
    <w:multiLevelType w:val="hybridMultilevel"/>
    <w:tmpl w:val="9948D436"/>
    <w:lvl w:ilvl="0" w:tplc="49709FB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20F03D15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21630A7A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2209681F"/>
    <w:multiLevelType w:val="hybridMultilevel"/>
    <w:tmpl w:val="51C697C4"/>
    <w:lvl w:ilvl="0" w:tplc="F46EDDA6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hint="eastAsia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221B0E05"/>
    <w:multiLevelType w:val="hybridMultilevel"/>
    <w:tmpl w:val="224C12F4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7" w15:restartNumberingAfterBreak="0">
    <w:nsid w:val="22CC2E55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23216B3C"/>
    <w:multiLevelType w:val="hybridMultilevel"/>
    <w:tmpl w:val="5B5E85BA"/>
    <w:lvl w:ilvl="0" w:tplc="412477D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24EC29AD"/>
    <w:multiLevelType w:val="hybridMultilevel"/>
    <w:tmpl w:val="86028770"/>
    <w:lvl w:ilvl="0" w:tplc="943E99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255F613E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262F0C8E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268A2FC0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26A1219D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26BA6B1D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26EE25DE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26F94EFA"/>
    <w:multiLevelType w:val="hybridMultilevel"/>
    <w:tmpl w:val="03A8B076"/>
    <w:lvl w:ilvl="0" w:tplc="49709FBA">
      <w:start w:val="1"/>
      <w:numFmt w:val="decimal"/>
      <w:lvlText w:val="%1."/>
      <w:lvlJc w:val="left"/>
      <w:pPr>
        <w:ind w:left="536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26FE1916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2714574A"/>
    <w:multiLevelType w:val="hybridMultilevel"/>
    <w:tmpl w:val="F9DE77D2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272C0420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296A06C0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29D9356F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29F37EF8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2B371F59"/>
    <w:multiLevelType w:val="hybridMultilevel"/>
    <w:tmpl w:val="811A65AC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4" w15:restartNumberingAfterBreak="0">
    <w:nsid w:val="2BB91639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2D432897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 w15:restartNumberingAfterBreak="0">
    <w:nsid w:val="2E0359C4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2FD2418E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2FEC385E"/>
    <w:multiLevelType w:val="hybridMultilevel"/>
    <w:tmpl w:val="20001CB6"/>
    <w:lvl w:ilvl="0" w:tplc="A814A8B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 w15:restartNumberingAfterBreak="0">
    <w:nsid w:val="2FFB7A41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0" w15:restartNumberingAfterBreak="0">
    <w:nsid w:val="2FFC2434"/>
    <w:multiLevelType w:val="hybridMultilevel"/>
    <w:tmpl w:val="ED0A2E1A"/>
    <w:lvl w:ilvl="0" w:tplc="7BA021DA">
      <w:start w:val="2014"/>
      <w:numFmt w:val="bullet"/>
      <w:lvlText w:val="-"/>
      <w:lvlJc w:val="left"/>
      <w:pPr>
        <w:ind w:left="89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6" w:hanging="400"/>
      </w:pPr>
      <w:rPr>
        <w:rFonts w:ascii="Wingdings" w:hAnsi="Wingdings" w:hint="default"/>
      </w:rPr>
    </w:lvl>
  </w:abstractNum>
  <w:abstractNum w:abstractNumId="71" w15:restartNumberingAfterBreak="0">
    <w:nsid w:val="30085C1B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2" w15:restartNumberingAfterBreak="0">
    <w:nsid w:val="302368C6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 w15:restartNumberingAfterBreak="0">
    <w:nsid w:val="31000972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4" w15:restartNumberingAfterBreak="0">
    <w:nsid w:val="311E7871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 w15:restartNumberingAfterBreak="0">
    <w:nsid w:val="3511143C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 w15:restartNumberingAfterBreak="0">
    <w:nsid w:val="35C15DAC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 w15:restartNumberingAfterBreak="0">
    <w:nsid w:val="37C37EA4"/>
    <w:multiLevelType w:val="hybridMultilevel"/>
    <w:tmpl w:val="BEA07072"/>
    <w:lvl w:ilvl="0" w:tplc="C8C822A6">
      <w:start w:val="1"/>
      <w:numFmt w:val="decimal"/>
      <w:lvlText w:val="%1."/>
      <w:lvlJc w:val="left"/>
      <w:pPr>
        <w:ind w:left="400" w:hanging="400"/>
      </w:pPr>
      <w:rPr>
        <w:rFonts w:ascii="맑은 고딕" w:eastAsia="맑은 고딕" w:hAnsi="맑은 고딕" w:cs="Times New Roman"/>
        <w:caps w:val="0"/>
        <w:strike w:val="0"/>
        <w:dstrike w:val="0"/>
        <w:vanish w:val="0"/>
        <w:vertAlign w:val="baseline"/>
      </w:rPr>
    </w:lvl>
    <w:lvl w:ilvl="1" w:tplc="78DE7E7E">
      <w:start w:val="1"/>
      <w:numFmt w:val="bullet"/>
      <w:lvlText w:val="•"/>
      <w:lvlJc w:val="left"/>
      <w:pPr>
        <w:ind w:left="826" w:hanging="400"/>
      </w:pPr>
      <w:rPr>
        <w:rFonts w:ascii="굴림" w:eastAsia="굴림" w:hAnsi="굴림" w:hint="eastAsia"/>
        <w:caps w:val="0"/>
        <w:strike w:val="0"/>
        <w:dstrike w:val="0"/>
        <w:vanish w:val="0"/>
        <w:color w:val="auto"/>
        <w:vertAlign w:val="baseline"/>
        <w:lang w:val="en-US"/>
      </w:rPr>
    </w:lvl>
    <w:lvl w:ilvl="2" w:tplc="BB14912E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3" w:tplc="DB4C7C10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4" w:tplc="C64E4C6E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5" w:tplc="A09ABB4C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  <w:color w:val="auto"/>
      </w:rPr>
    </w:lvl>
    <w:lvl w:ilvl="6" w:tplc="251ABE40">
      <w:start w:val="5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="Times New Roman" w:hint="eastAsia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8" w15:restartNumberingAfterBreak="0">
    <w:nsid w:val="38CE05F4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9" w15:restartNumberingAfterBreak="0">
    <w:nsid w:val="39F11EC1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0" w15:restartNumberingAfterBreak="0">
    <w:nsid w:val="3C333413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3CF53590"/>
    <w:multiLevelType w:val="hybridMultilevel"/>
    <w:tmpl w:val="10CCC782"/>
    <w:lvl w:ilvl="0" w:tplc="1B5E67B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2" w15:restartNumberingAfterBreak="0">
    <w:nsid w:val="3D0C26BB"/>
    <w:multiLevelType w:val="hybridMultilevel"/>
    <w:tmpl w:val="EA28B59A"/>
    <w:lvl w:ilvl="0" w:tplc="1F541B2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3" w15:restartNumberingAfterBreak="0">
    <w:nsid w:val="3DC574CD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4" w15:restartNumberingAfterBreak="0">
    <w:nsid w:val="3DCA34B6"/>
    <w:multiLevelType w:val="hybridMultilevel"/>
    <w:tmpl w:val="EA28B59A"/>
    <w:lvl w:ilvl="0" w:tplc="1F541B2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5" w15:restartNumberingAfterBreak="0">
    <w:nsid w:val="3EDF42AE"/>
    <w:multiLevelType w:val="hybridMultilevel"/>
    <w:tmpl w:val="F9DE77D2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6" w15:restartNumberingAfterBreak="0">
    <w:nsid w:val="3F015422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7" w15:restartNumberingAfterBreak="0">
    <w:nsid w:val="3F9612B8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8" w15:restartNumberingAfterBreak="0">
    <w:nsid w:val="3FD16C74"/>
    <w:multiLevelType w:val="multilevel"/>
    <w:tmpl w:val="FF1EBA98"/>
    <w:lvl w:ilvl="0">
      <w:start w:val="1"/>
      <w:numFmt w:val="decimal"/>
      <w:pStyle w:val="5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5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9" w15:restartNumberingAfterBreak="0">
    <w:nsid w:val="3FE74B21"/>
    <w:multiLevelType w:val="hybridMultilevel"/>
    <w:tmpl w:val="1B5E4412"/>
    <w:lvl w:ilvl="0" w:tplc="727C5F44">
      <w:start w:val="201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0" w15:restartNumberingAfterBreak="0">
    <w:nsid w:val="437B7EE0"/>
    <w:multiLevelType w:val="hybridMultilevel"/>
    <w:tmpl w:val="8F927B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1" w15:restartNumberingAfterBreak="0">
    <w:nsid w:val="439566E1"/>
    <w:multiLevelType w:val="hybridMultilevel"/>
    <w:tmpl w:val="86028770"/>
    <w:lvl w:ilvl="0" w:tplc="943E99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2" w15:restartNumberingAfterBreak="0">
    <w:nsid w:val="44790E4C"/>
    <w:multiLevelType w:val="hybridMultilevel"/>
    <w:tmpl w:val="20001CB6"/>
    <w:lvl w:ilvl="0" w:tplc="A814A8B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3" w15:restartNumberingAfterBreak="0">
    <w:nsid w:val="44886085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4" w15:restartNumberingAfterBreak="0">
    <w:nsid w:val="451A3817"/>
    <w:multiLevelType w:val="hybridMultilevel"/>
    <w:tmpl w:val="F24E617A"/>
    <w:lvl w:ilvl="0" w:tplc="F46EDDA6">
      <w:start w:val="1"/>
      <w:numFmt w:val="bullet"/>
      <w:lvlText w:val="•"/>
      <w:lvlJc w:val="left"/>
      <w:pPr>
        <w:ind w:left="826" w:hanging="400"/>
      </w:pPr>
      <w:rPr>
        <w:rFonts w:ascii="굴림" w:eastAsia="굴림" w:hAnsi="굴림" w:hint="eastAsia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5" w15:restartNumberingAfterBreak="0">
    <w:nsid w:val="45435EA4"/>
    <w:multiLevelType w:val="hybridMultilevel"/>
    <w:tmpl w:val="17AA36B8"/>
    <w:lvl w:ilvl="0" w:tplc="379CB930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6" w15:restartNumberingAfterBreak="0">
    <w:nsid w:val="45772B26"/>
    <w:multiLevelType w:val="hybridMultilevel"/>
    <w:tmpl w:val="9948D436"/>
    <w:lvl w:ilvl="0" w:tplc="49709FBA">
      <w:start w:val="1"/>
      <w:numFmt w:val="decimal"/>
      <w:lvlText w:val="%1."/>
      <w:lvlJc w:val="left"/>
      <w:pPr>
        <w:ind w:left="536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7" w15:restartNumberingAfterBreak="0">
    <w:nsid w:val="45F87F5D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8" w15:restartNumberingAfterBreak="0">
    <w:nsid w:val="4628329E"/>
    <w:multiLevelType w:val="hybridMultilevel"/>
    <w:tmpl w:val="20001CB6"/>
    <w:lvl w:ilvl="0" w:tplc="A814A8B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9" w15:restartNumberingAfterBreak="0">
    <w:nsid w:val="4648018D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0" w15:restartNumberingAfterBreak="0">
    <w:nsid w:val="47AE252A"/>
    <w:multiLevelType w:val="hybridMultilevel"/>
    <w:tmpl w:val="FDE4ABA6"/>
    <w:lvl w:ilvl="0" w:tplc="B3EAA87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1" w15:restartNumberingAfterBreak="0">
    <w:nsid w:val="49614C17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2" w15:restartNumberingAfterBreak="0">
    <w:nsid w:val="49CE2F23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3" w15:restartNumberingAfterBreak="0">
    <w:nsid w:val="49F915D2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4" w15:restartNumberingAfterBreak="0">
    <w:nsid w:val="4A3C1A5D"/>
    <w:multiLevelType w:val="hybridMultilevel"/>
    <w:tmpl w:val="20001CB6"/>
    <w:lvl w:ilvl="0" w:tplc="A814A8B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5" w15:restartNumberingAfterBreak="0">
    <w:nsid w:val="4ACA640D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6" w15:restartNumberingAfterBreak="0">
    <w:nsid w:val="4BDB5A7C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7" w15:restartNumberingAfterBreak="0">
    <w:nsid w:val="4D8E76D4"/>
    <w:multiLevelType w:val="hybridMultilevel"/>
    <w:tmpl w:val="EA28B59A"/>
    <w:lvl w:ilvl="0" w:tplc="1F541B2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8" w15:restartNumberingAfterBreak="0">
    <w:nsid w:val="4FFB16BF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9" w15:restartNumberingAfterBreak="0">
    <w:nsid w:val="50800312"/>
    <w:multiLevelType w:val="hybridMultilevel"/>
    <w:tmpl w:val="86028770"/>
    <w:lvl w:ilvl="0" w:tplc="943E99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0" w15:restartNumberingAfterBreak="0">
    <w:nsid w:val="50B03433"/>
    <w:multiLevelType w:val="hybridMultilevel"/>
    <w:tmpl w:val="9948D436"/>
    <w:lvl w:ilvl="0" w:tplc="49709FB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1" w15:restartNumberingAfterBreak="0">
    <w:nsid w:val="50BD3C0A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2" w15:restartNumberingAfterBreak="0">
    <w:nsid w:val="512252DF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3" w15:restartNumberingAfterBreak="0">
    <w:nsid w:val="515B4A60"/>
    <w:multiLevelType w:val="hybridMultilevel"/>
    <w:tmpl w:val="10CCC782"/>
    <w:lvl w:ilvl="0" w:tplc="1B5E67B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4" w15:restartNumberingAfterBreak="0">
    <w:nsid w:val="517360D7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5" w15:restartNumberingAfterBreak="0">
    <w:nsid w:val="52194BAC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6" w15:restartNumberingAfterBreak="0">
    <w:nsid w:val="52624283"/>
    <w:multiLevelType w:val="hybridMultilevel"/>
    <w:tmpl w:val="10CCC782"/>
    <w:lvl w:ilvl="0" w:tplc="1B5E67B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7" w15:restartNumberingAfterBreak="0">
    <w:nsid w:val="53151C7C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8" w15:restartNumberingAfterBreak="0">
    <w:nsid w:val="53762448"/>
    <w:multiLevelType w:val="hybridMultilevel"/>
    <w:tmpl w:val="8258071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9" w15:restartNumberingAfterBreak="0">
    <w:nsid w:val="54601B85"/>
    <w:multiLevelType w:val="hybridMultilevel"/>
    <w:tmpl w:val="D4C638F2"/>
    <w:lvl w:ilvl="0" w:tplc="7FA414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0" w15:restartNumberingAfterBreak="0">
    <w:nsid w:val="54C66C36"/>
    <w:multiLevelType w:val="hybridMultilevel"/>
    <w:tmpl w:val="10CCC782"/>
    <w:lvl w:ilvl="0" w:tplc="1B5E67B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1" w15:restartNumberingAfterBreak="0">
    <w:nsid w:val="54E77A3A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2" w15:restartNumberingAfterBreak="0">
    <w:nsid w:val="552E0B35"/>
    <w:multiLevelType w:val="hybridMultilevel"/>
    <w:tmpl w:val="31F629EA"/>
    <w:lvl w:ilvl="0" w:tplc="387A25B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3" w15:restartNumberingAfterBreak="0">
    <w:nsid w:val="55DE7861"/>
    <w:multiLevelType w:val="hybridMultilevel"/>
    <w:tmpl w:val="DB141CA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4" w15:restartNumberingAfterBreak="0">
    <w:nsid w:val="56DD158D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5" w15:restartNumberingAfterBreak="0">
    <w:nsid w:val="57BE4E16"/>
    <w:multiLevelType w:val="hybridMultilevel"/>
    <w:tmpl w:val="77A0A152"/>
    <w:lvl w:ilvl="0" w:tplc="1A687FE2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00"/>
      </w:pPr>
    </w:lvl>
    <w:lvl w:ilvl="2" w:tplc="0409001B" w:tentative="1">
      <w:start w:val="1"/>
      <w:numFmt w:val="lowerRoman"/>
      <w:lvlText w:val="%3."/>
      <w:lvlJc w:val="right"/>
      <w:pPr>
        <w:ind w:left="1736" w:hanging="400"/>
      </w:pPr>
    </w:lvl>
    <w:lvl w:ilvl="3" w:tplc="0409000F" w:tentative="1">
      <w:start w:val="1"/>
      <w:numFmt w:val="decimal"/>
      <w:lvlText w:val="%4."/>
      <w:lvlJc w:val="left"/>
      <w:pPr>
        <w:ind w:left="2136" w:hanging="400"/>
      </w:pPr>
    </w:lvl>
    <w:lvl w:ilvl="4" w:tplc="04090019" w:tentative="1">
      <w:start w:val="1"/>
      <w:numFmt w:val="upperLetter"/>
      <w:lvlText w:val="%5."/>
      <w:lvlJc w:val="left"/>
      <w:pPr>
        <w:ind w:left="2536" w:hanging="400"/>
      </w:pPr>
    </w:lvl>
    <w:lvl w:ilvl="5" w:tplc="0409001B" w:tentative="1">
      <w:start w:val="1"/>
      <w:numFmt w:val="lowerRoman"/>
      <w:lvlText w:val="%6."/>
      <w:lvlJc w:val="right"/>
      <w:pPr>
        <w:ind w:left="2936" w:hanging="400"/>
      </w:pPr>
    </w:lvl>
    <w:lvl w:ilvl="6" w:tplc="0409000F" w:tentative="1">
      <w:start w:val="1"/>
      <w:numFmt w:val="decimal"/>
      <w:lvlText w:val="%7."/>
      <w:lvlJc w:val="left"/>
      <w:pPr>
        <w:ind w:left="3336" w:hanging="400"/>
      </w:pPr>
    </w:lvl>
    <w:lvl w:ilvl="7" w:tplc="04090019" w:tentative="1">
      <w:start w:val="1"/>
      <w:numFmt w:val="upperLetter"/>
      <w:lvlText w:val="%8."/>
      <w:lvlJc w:val="left"/>
      <w:pPr>
        <w:ind w:left="3736" w:hanging="400"/>
      </w:pPr>
    </w:lvl>
    <w:lvl w:ilvl="8" w:tplc="0409001B" w:tentative="1">
      <w:start w:val="1"/>
      <w:numFmt w:val="lowerRoman"/>
      <w:lvlText w:val="%9."/>
      <w:lvlJc w:val="right"/>
      <w:pPr>
        <w:ind w:left="4136" w:hanging="400"/>
      </w:pPr>
    </w:lvl>
  </w:abstractNum>
  <w:abstractNum w:abstractNumId="126" w15:restartNumberingAfterBreak="0">
    <w:nsid w:val="57C14A6B"/>
    <w:multiLevelType w:val="hybridMultilevel"/>
    <w:tmpl w:val="6F188DD0"/>
    <w:lvl w:ilvl="0" w:tplc="16D42B4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7" w15:restartNumberingAfterBreak="0">
    <w:nsid w:val="57C319E0"/>
    <w:multiLevelType w:val="hybridMultilevel"/>
    <w:tmpl w:val="C5F4B7B2"/>
    <w:lvl w:ilvl="0" w:tplc="04090005">
      <w:start w:val="1"/>
      <w:numFmt w:val="bullet"/>
      <w:lvlText w:val="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28" w15:restartNumberingAfterBreak="0">
    <w:nsid w:val="584754FC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9" w15:restartNumberingAfterBreak="0">
    <w:nsid w:val="59746F64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0" w15:restartNumberingAfterBreak="0">
    <w:nsid w:val="598E5D47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1" w15:restartNumberingAfterBreak="0">
    <w:nsid w:val="5A1F2147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2" w15:restartNumberingAfterBreak="0">
    <w:nsid w:val="5A5712CC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3" w15:restartNumberingAfterBreak="0">
    <w:nsid w:val="5A5E0463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4" w15:restartNumberingAfterBreak="0">
    <w:nsid w:val="5B34309D"/>
    <w:multiLevelType w:val="hybridMultilevel"/>
    <w:tmpl w:val="9948D436"/>
    <w:lvl w:ilvl="0" w:tplc="49709FB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5" w15:restartNumberingAfterBreak="0">
    <w:nsid w:val="5C9E7609"/>
    <w:multiLevelType w:val="hybridMultilevel"/>
    <w:tmpl w:val="BC721B96"/>
    <w:lvl w:ilvl="0" w:tplc="6DBE9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6" w15:restartNumberingAfterBreak="0">
    <w:nsid w:val="5CF56F57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7" w15:restartNumberingAfterBreak="0">
    <w:nsid w:val="5D5607E9"/>
    <w:multiLevelType w:val="hybridMultilevel"/>
    <w:tmpl w:val="86028770"/>
    <w:lvl w:ilvl="0" w:tplc="943E99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8" w15:restartNumberingAfterBreak="0">
    <w:nsid w:val="5EF47080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9" w15:restartNumberingAfterBreak="0">
    <w:nsid w:val="618205AE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0" w15:restartNumberingAfterBreak="0">
    <w:nsid w:val="62AF205D"/>
    <w:multiLevelType w:val="hybridMultilevel"/>
    <w:tmpl w:val="8132E0B0"/>
    <w:lvl w:ilvl="0" w:tplc="0409000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6" w:hanging="400"/>
      </w:pPr>
      <w:rPr>
        <w:rFonts w:ascii="Wingdings" w:hAnsi="Wingdings" w:hint="default"/>
      </w:rPr>
    </w:lvl>
  </w:abstractNum>
  <w:abstractNum w:abstractNumId="141" w15:restartNumberingAfterBreak="0">
    <w:nsid w:val="63046B48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2" w15:restartNumberingAfterBreak="0">
    <w:nsid w:val="633F21FF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3" w15:restartNumberingAfterBreak="0">
    <w:nsid w:val="639E6FF6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4" w15:restartNumberingAfterBreak="0">
    <w:nsid w:val="63D11161"/>
    <w:multiLevelType w:val="hybridMultilevel"/>
    <w:tmpl w:val="6F188DD0"/>
    <w:lvl w:ilvl="0" w:tplc="16D42B4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5" w15:restartNumberingAfterBreak="0">
    <w:nsid w:val="65C20880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6" w15:restartNumberingAfterBreak="0">
    <w:nsid w:val="66243A12"/>
    <w:multiLevelType w:val="hybridMultilevel"/>
    <w:tmpl w:val="D4C638F2"/>
    <w:lvl w:ilvl="0" w:tplc="7FA414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7" w15:restartNumberingAfterBreak="0">
    <w:nsid w:val="66FD3256"/>
    <w:multiLevelType w:val="hybridMultilevel"/>
    <w:tmpl w:val="03A8B076"/>
    <w:lvl w:ilvl="0" w:tplc="49709FBA">
      <w:start w:val="1"/>
      <w:numFmt w:val="decimal"/>
      <w:lvlText w:val="%1."/>
      <w:lvlJc w:val="left"/>
      <w:pPr>
        <w:ind w:left="536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8" w15:restartNumberingAfterBreak="0">
    <w:nsid w:val="67207F50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9" w15:restartNumberingAfterBreak="0">
    <w:nsid w:val="67683C53"/>
    <w:multiLevelType w:val="hybridMultilevel"/>
    <w:tmpl w:val="2070D000"/>
    <w:lvl w:ilvl="0" w:tplc="747C386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0" w15:restartNumberingAfterBreak="0">
    <w:nsid w:val="67A56A8D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1" w15:restartNumberingAfterBreak="0">
    <w:nsid w:val="68717D2B"/>
    <w:multiLevelType w:val="hybridMultilevel"/>
    <w:tmpl w:val="41EEA90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2" w15:restartNumberingAfterBreak="0">
    <w:nsid w:val="69A76C63"/>
    <w:multiLevelType w:val="hybridMultilevel"/>
    <w:tmpl w:val="9DE0354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53" w15:restartNumberingAfterBreak="0">
    <w:nsid w:val="6A8E17D3"/>
    <w:multiLevelType w:val="hybridMultilevel"/>
    <w:tmpl w:val="2070D000"/>
    <w:lvl w:ilvl="0" w:tplc="747C386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4" w15:restartNumberingAfterBreak="0">
    <w:nsid w:val="6ACA1CE8"/>
    <w:multiLevelType w:val="hybridMultilevel"/>
    <w:tmpl w:val="412C99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5" w15:restartNumberingAfterBreak="0">
    <w:nsid w:val="6AFC105B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6" w15:restartNumberingAfterBreak="0">
    <w:nsid w:val="6BA86A46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7" w15:restartNumberingAfterBreak="0">
    <w:nsid w:val="6C8C01E2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8" w15:restartNumberingAfterBreak="0">
    <w:nsid w:val="6D7B5330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9" w15:restartNumberingAfterBreak="0">
    <w:nsid w:val="6E35284A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0" w15:restartNumberingAfterBreak="0">
    <w:nsid w:val="6EA17202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1" w15:restartNumberingAfterBreak="0">
    <w:nsid w:val="6F5B5420"/>
    <w:multiLevelType w:val="hybridMultilevel"/>
    <w:tmpl w:val="D9448070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62" w15:restartNumberingAfterBreak="0">
    <w:nsid w:val="6F5E35E9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3" w15:restartNumberingAfterBreak="0">
    <w:nsid w:val="71A04D0F"/>
    <w:multiLevelType w:val="hybridMultilevel"/>
    <w:tmpl w:val="1668F0A0"/>
    <w:lvl w:ilvl="0" w:tplc="04090005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64" w15:restartNumberingAfterBreak="0">
    <w:nsid w:val="71BE5386"/>
    <w:multiLevelType w:val="hybridMultilevel"/>
    <w:tmpl w:val="19DC78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5" w15:restartNumberingAfterBreak="0">
    <w:nsid w:val="723B7F41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6" w15:restartNumberingAfterBreak="0">
    <w:nsid w:val="74151621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7" w15:restartNumberingAfterBreak="0">
    <w:nsid w:val="74C85C86"/>
    <w:multiLevelType w:val="hybridMultilevel"/>
    <w:tmpl w:val="FC2CC7F8"/>
    <w:lvl w:ilvl="0" w:tplc="F46EDDA6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hint="eastAsia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8" w15:restartNumberingAfterBreak="0">
    <w:nsid w:val="74E55238"/>
    <w:multiLevelType w:val="hybridMultilevel"/>
    <w:tmpl w:val="D4C638F2"/>
    <w:lvl w:ilvl="0" w:tplc="7FA414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9" w15:restartNumberingAfterBreak="0">
    <w:nsid w:val="75964D3E"/>
    <w:multiLevelType w:val="hybridMultilevel"/>
    <w:tmpl w:val="6F188DD0"/>
    <w:lvl w:ilvl="0" w:tplc="16D42B4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0" w15:restartNumberingAfterBreak="0">
    <w:nsid w:val="75E34A36"/>
    <w:multiLevelType w:val="hybridMultilevel"/>
    <w:tmpl w:val="6F188DD0"/>
    <w:lvl w:ilvl="0" w:tplc="16D42B4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1" w15:restartNumberingAfterBreak="0">
    <w:nsid w:val="76AD193C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2" w15:restartNumberingAfterBreak="0">
    <w:nsid w:val="76BB437C"/>
    <w:multiLevelType w:val="hybridMultilevel"/>
    <w:tmpl w:val="93D61EF0"/>
    <w:lvl w:ilvl="0" w:tplc="E012B38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3" w15:restartNumberingAfterBreak="0">
    <w:nsid w:val="76F27E42"/>
    <w:multiLevelType w:val="hybridMultilevel"/>
    <w:tmpl w:val="9948D436"/>
    <w:lvl w:ilvl="0" w:tplc="49709FBA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4" w15:restartNumberingAfterBreak="0">
    <w:nsid w:val="776D6D8A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5" w15:restartNumberingAfterBreak="0">
    <w:nsid w:val="77B662A6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6" w15:restartNumberingAfterBreak="0">
    <w:nsid w:val="7A0D2005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7" w15:restartNumberingAfterBreak="0">
    <w:nsid w:val="7B8C7A16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8" w15:restartNumberingAfterBreak="0">
    <w:nsid w:val="7D0E473A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9" w15:restartNumberingAfterBreak="0">
    <w:nsid w:val="7D7A0752"/>
    <w:multiLevelType w:val="hybridMultilevel"/>
    <w:tmpl w:val="E5DCE542"/>
    <w:lvl w:ilvl="0" w:tplc="1758146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80" w15:restartNumberingAfterBreak="0">
    <w:nsid w:val="7DB440F7"/>
    <w:multiLevelType w:val="hybridMultilevel"/>
    <w:tmpl w:val="2B969F40"/>
    <w:lvl w:ilvl="0" w:tplc="3832277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1" w15:restartNumberingAfterBreak="0">
    <w:nsid w:val="7F163A2F"/>
    <w:multiLevelType w:val="hybridMultilevel"/>
    <w:tmpl w:val="CBA2A3C8"/>
    <w:lvl w:ilvl="0" w:tplc="3804395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2" w15:restartNumberingAfterBreak="0">
    <w:nsid w:val="7F8F626D"/>
    <w:multiLevelType w:val="hybridMultilevel"/>
    <w:tmpl w:val="B5701424"/>
    <w:lvl w:ilvl="0" w:tplc="F100392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8"/>
  </w:num>
  <w:num w:numId="2">
    <w:abstractNumId w:val="77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</w:num>
  <w:num w:numId="5">
    <w:abstractNumId w:val="149"/>
  </w:num>
  <w:num w:numId="6">
    <w:abstractNumId w:val="153"/>
  </w:num>
  <w:num w:numId="7">
    <w:abstractNumId w:val="61"/>
  </w:num>
  <w:num w:numId="8">
    <w:abstractNumId w:val="159"/>
  </w:num>
  <w:num w:numId="9">
    <w:abstractNumId w:val="125"/>
  </w:num>
  <w:num w:numId="10">
    <w:abstractNumId w:val="154"/>
  </w:num>
  <w:num w:numId="11">
    <w:abstractNumId w:val="29"/>
  </w:num>
  <w:num w:numId="12">
    <w:abstractNumId w:val="115"/>
  </w:num>
  <w:num w:numId="13">
    <w:abstractNumId w:val="55"/>
  </w:num>
  <w:num w:numId="14">
    <w:abstractNumId w:val="94"/>
  </w:num>
  <w:num w:numId="15">
    <w:abstractNumId w:val="106"/>
  </w:num>
  <w:num w:numId="16">
    <w:abstractNumId w:val="142"/>
  </w:num>
  <w:num w:numId="17">
    <w:abstractNumId w:val="180"/>
  </w:num>
  <w:num w:numId="18">
    <w:abstractNumId w:val="86"/>
  </w:num>
  <w:num w:numId="19">
    <w:abstractNumId w:val="71"/>
  </w:num>
  <w:num w:numId="20">
    <w:abstractNumId w:val="87"/>
  </w:num>
  <w:num w:numId="21">
    <w:abstractNumId w:val="74"/>
  </w:num>
  <w:num w:numId="22">
    <w:abstractNumId w:val="119"/>
  </w:num>
  <w:num w:numId="23">
    <w:abstractNumId w:val="40"/>
  </w:num>
  <w:num w:numId="24">
    <w:abstractNumId w:val="4"/>
  </w:num>
  <w:num w:numId="25">
    <w:abstractNumId w:val="146"/>
  </w:num>
  <w:num w:numId="26">
    <w:abstractNumId w:val="168"/>
  </w:num>
  <w:num w:numId="27">
    <w:abstractNumId w:val="30"/>
  </w:num>
  <w:num w:numId="28">
    <w:abstractNumId w:val="164"/>
  </w:num>
  <w:num w:numId="29">
    <w:abstractNumId w:val="89"/>
  </w:num>
  <w:num w:numId="30">
    <w:abstractNumId w:val="78"/>
  </w:num>
  <w:num w:numId="31">
    <w:abstractNumId w:val="93"/>
  </w:num>
  <w:num w:numId="32">
    <w:abstractNumId w:val="95"/>
  </w:num>
  <w:num w:numId="33">
    <w:abstractNumId w:val="179"/>
  </w:num>
  <w:num w:numId="34">
    <w:abstractNumId w:val="162"/>
  </w:num>
  <w:num w:numId="35">
    <w:abstractNumId w:val="0"/>
  </w:num>
  <w:num w:numId="36">
    <w:abstractNumId w:val="112"/>
  </w:num>
  <w:num w:numId="37">
    <w:abstractNumId w:val="10"/>
  </w:num>
  <w:num w:numId="38">
    <w:abstractNumId w:val="132"/>
  </w:num>
  <w:num w:numId="39">
    <w:abstractNumId w:val="177"/>
  </w:num>
  <w:num w:numId="40">
    <w:abstractNumId w:val="79"/>
  </w:num>
  <w:num w:numId="41">
    <w:abstractNumId w:val="8"/>
  </w:num>
  <w:num w:numId="42">
    <w:abstractNumId w:val="80"/>
  </w:num>
  <w:num w:numId="43">
    <w:abstractNumId w:val="65"/>
  </w:num>
  <w:num w:numId="44">
    <w:abstractNumId w:val="158"/>
  </w:num>
  <w:num w:numId="45">
    <w:abstractNumId w:val="166"/>
  </w:num>
  <w:num w:numId="46">
    <w:abstractNumId w:val="54"/>
  </w:num>
  <w:num w:numId="47">
    <w:abstractNumId w:val="145"/>
  </w:num>
  <w:num w:numId="48">
    <w:abstractNumId w:val="143"/>
  </w:num>
  <w:num w:numId="49">
    <w:abstractNumId w:val="37"/>
  </w:num>
  <w:num w:numId="50">
    <w:abstractNumId w:val="181"/>
  </w:num>
  <w:num w:numId="51">
    <w:abstractNumId w:val="101"/>
  </w:num>
  <w:num w:numId="52">
    <w:abstractNumId w:val="64"/>
  </w:num>
  <w:num w:numId="53">
    <w:abstractNumId w:val="60"/>
  </w:num>
  <w:num w:numId="54">
    <w:abstractNumId w:val="157"/>
  </w:num>
  <w:num w:numId="55">
    <w:abstractNumId w:val="104"/>
  </w:num>
  <w:num w:numId="56">
    <w:abstractNumId w:val="77"/>
  </w:num>
  <w:num w:numId="57">
    <w:abstractNumId w:val="7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68"/>
  </w:num>
  <w:num w:numId="59">
    <w:abstractNumId w:val="12"/>
  </w:num>
  <w:num w:numId="60">
    <w:abstractNumId w:val="92"/>
  </w:num>
  <w:num w:numId="61">
    <w:abstractNumId w:val="98"/>
  </w:num>
  <w:num w:numId="62">
    <w:abstractNumId w:val="36"/>
  </w:num>
  <w:num w:numId="63">
    <w:abstractNumId w:val="49"/>
  </w:num>
  <w:num w:numId="64">
    <w:abstractNumId w:val="109"/>
  </w:num>
  <w:num w:numId="65">
    <w:abstractNumId w:val="91"/>
  </w:num>
  <w:num w:numId="66">
    <w:abstractNumId w:val="137"/>
  </w:num>
  <w:num w:numId="67">
    <w:abstractNumId w:val="11"/>
  </w:num>
  <w:num w:numId="68">
    <w:abstractNumId w:val="100"/>
  </w:num>
  <w:num w:numId="69">
    <w:abstractNumId w:val="58"/>
  </w:num>
  <w:num w:numId="70">
    <w:abstractNumId w:val="85"/>
  </w:num>
  <w:num w:numId="71">
    <w:abstractNumId w:val="39"/>
  </w:num>
  <w:num w:numId="72">
    <w:abstractNumId w:val="44"/>
  </w:num>
  <w:num w:numId="73">
    <w:abstractNumId w:val="141"/>
  </w:num>
  <w:num w:numId="74">
    <w:abstractNumId w:val="66"/>
  </w:num>
  <w:num w:numId="75">
    <w:abstractNumId w:val="148"/>
  </w:num>
  <w:num w:numId="76">
    <w:abstractNumId w:val="156"/>
  </w:num>
  <w:num w:numId="77">
    <w:abstractNumId w:val="172"/>
  </w:num>
  <w:num w:numId="78">
    <w:abstractNumId w:val="83"/>
  </w:num>
  <w:num w:numId="79">
    <w:abstractNumId w:val="70"/>
  </w:num>
  <w:num w:numId="80">
    <w:abstractNumId w:val="131"/>
  </w:num>
  <w:num w:numId="81">
    <w:abstractNumId w:val="108"/>
  </w:num>
  <w:num w:numId="82">
    <w:abstractNumId w:val="1"/>
  </w:num>
  <w:num w:numId="83">
    <w:abstractNumId w:val="133"/>
  </w:num>
  <w:num w:numId="84">
    <w:abstractNumId w:val="51"/>
  </w:num>
  <w:num w:numId="85">
    <w:abstractNumId w:val="130"/>
  </w:num>
  <w:num w:numId="86">
    <w:abstractNumId w:val="90"/>
  </w:num>
  <w:num w:numId="87">
    <w:abstractNumId w:val="118"/>
  </w:num>
  <w:num w:numId="88">
    <w:abstractNumId w:val="152"/>
  </w:num>
  <w:num w:numId="89">
    <w:abstractNumId w:val="16"/>
  </w:num>
  <w:num w:numId="90">
    <w:abstractNumId w:val="123"/>
  </w:num>
  <w:num w:numId="91">
    <w:abstractNumId w:val="69"/>
  </w:num>
  <w:num w:numId="92">
    <w:abstractNumId w:val="63"/>
  </w:num>
  <w:num w:numId="93">
    <w:abstractNumId w:val="76"/>
  </w:num>
  <w:num w:numId="94">
    <w:abstractNumId w:val="165"/>
  </w:num>
  <w:num w:numId="95">
    <w:abstractNumId w:val="139"/>
  </w:num>
  <w:num w:numId="96">
    <w:abstractNumId w:val="97"/>
  </w:num>
  <w:num w:numId="97">
    <w:abstractNumId w:val="6"/>
  </w:num>
  <w:num w:numId="98">
    <w:abstractNumId w:val="105"/>
  </w:num>
  <w:num w:numId="99">
    <w:abstractNumId w:val="47"/>
  </w:num>
  <w:num w:numId="100">
    <w:abstractNumId w:val="50"/>
  </w:num>
  <w:num w:numId="101">
    <w:abstractNumId w:val="163"/>
  </w:num>
  <w:num w:numId="102">
    <w:abstractNumId w:val="34"/>
  </w:num>
  <w:num w:numId="103">
    <w:abstractNumId w:val="140"/>
  </w:num>
  <w:num w:numId="104">
    <w:abstractNumId w:val="151"/>
  </w:num>
  <w:num w:numId="105">
    <w:abstractNumId w:val="122"/>
  </w:num>
  <w:num w:numId="106">
    <w:abstractNumId w:val="48"/>
  </w:num>
  <w:num w:numId="107">
    <w:abstractNumId w:val="35"/>
  </w:num>
  <w:num w:numId="108">
    <w:abstractNumId w:val="19"/>
  </w:num>
  <w:num w:numId="109">
    <w:abstractNumId w:val="46"/>
  </w:num>
  <w:num w:numId="110">
    <w:abstractNumId w:val="170"/>
  </w:num>
  <w:num w:numId="111">
    <w:abstractNumId w:val="169"/>
  </w:num>
  <w:num w:numId="112">
    <w:abstractNumId w:val="144"/>
  </w:num>
  <w:num w:numId="113">
    <w:abstractNumId w:val="126"/>
  </w:num>
  <w:num w:numId="114">
    <w:abstractNumId w:val="22"/>
  </w:num>
  <w:num w:numId="115">
    <w:abstractNumId w:val="135"/>
  </w:num>
  <w:num w:numId="116">
    <w:abstractNumId w:val="111"/>
  </w:num>
  <w:num w:numId="117">
    <w:abstractNumId w:val="73"/>
  </w:num>
  <w:num w:numId="118">
    <w:abstractNumId w:val="84"/>
  </w:num>
  <w:num w:numId="119">
    <w:abstractNumId w:val="107"/>
  </w:num>
  <w:num w:numId="120">
    <w:abstractNumId w:val="45"/>
  </w:num>
  <w:num w:numId="121">
    <w:abstractNumId w:val="127"/>
  </w:num>
  <w:num w:numId="122">
    <w:abstractNumId w:val="167"/>
  </w:num>
  <w:num w:numId="123">
    <w:abstractNumId w:val="20"/>
  </w:num>
  <w:num w:numId="124">
    <w:abstractNumId w:val="21"/>
  </w:num>
  <w:num w:numId="125">
    <w:abstractNumId w:val="82"/>
  </w:num>
  <w:num w:numId="126">
    <w:abstractNumId w:val="28"/>
  </w:num>
  <w:num w:numId="127">
    <w:abstractNumId w:val="81"/>
  </w:num>
  <w:num w:numId="128">
    <w:abstractNumId w:val="120"/>
  </w:num>
  <w:num w:numId="129">
    <w:abstractNumId w:val="113"/>
  </w:num>
  <w:num w:numId="130">
    <w:abstractNumId w:val="27"/>
  </w:num>
  <w:num w:numId="131">
    <w:abstractNumId w:val="116"/>
  </w:num>
  <w:num w:numId="132">
    <w:abstractNumId w:val="53"/>
  </w:num>
  <w:num w:numId="133">
    <w:abstractNumId w:val="117"/>
  </w:num>
  <w:num w:numId="134">
    <w:abstractNumId w:val="114"/>
  </w:num>
  <w:num w:numId="135">
    <w:abstractNumId w:val="52"/>
  </w:num>
  <w:num w:numId="136">
    <w:abstractNumId w:val="138"/>
  </w:num>
  <w:num w:numId="137">
    <w:abstractNumId w:val="9"/>
  </w:num>
  <w:num w:numId="138">
    <w:abstractNumId w:val="59"/>
  </w:num>
  <w:num w:numId="139">
    <w:abstractNumId w:val="67"/>
  </w:num>
  <w:num w:numId="140">
    <w:abstractNumId w:val="33"/>
  </w:num>
  <w:num w:numId="141">
    <w:abstractNumId w:val="178"/>
  </w:num>
  <w:num w:numId="142">
    <w:abstractNumId w:val="15"/>
  </w:num>
  <w:num w:numId="143">
    <w:abstractNumId w:val="171"/>
  </w:num>
  <w:num w:numId="144">
    <w:abstractNumId w:val="136"/>
  </w:num>
  <w:num w:numId="145">
    <w:abstractNumId w:val="176"/>
  </w:num>
  <w:num w:numId="146">
    <w:abstractNumId w:val="57"/>
  </w:num>
  <w:num w:numId="147">
    <w:abstractNumId w:val="182"/>
  </w:num>
  <w:num w:numId="148">
    <w:abstractNumId w:val="128"/>
  </w:num>
  <w:num w:numId="149">
    <w:abstractNumId w:val="62"/>
  </w:num>
  <w:num w:numId="150">
    <w:abstractNumId w:val="175"/>
  </w:num>
  <w:num w:numId="151">
    <w:abstractNumId w:val="31"/>
  </w:num>
  <w:num w:numId="152">
    <w:abstractNumId w:val="99"/>
  </w:num>
  <w:num w:numId="153">
    <w:abstractNumId w:val="23"/>
  </w:num>
  <w:num w:numId="154">
    <w:abstractNumId w:val="72"/>
  </w:num>
  <w:num w:numId="155">
    <w:abstractNumId w:val="103"/>
  </w:num>
  <w:num w:numId="156">
    <w:abstractNumId w:val="155"/>
  </w:num>
  <w:num w:numId="157">
    <w:abstractNumId w:val="7"/>
  </w:num>
  <w:num w:numId="158">
    <w:abstractNumId w:val="17"/>
  </w:num>
  <w:num w:numId="159">
    <w:abstractNumId w:val="2"/>
  </w:num>
  <w:num w:numId="160">
    <w:abstractNumId w:val="150"/>
  </w:num>
  <w:num w:numId="161">
    <w:abstractNumId w:val="129"/>
  </w:num>
  <w:num w:numId="162">
    <w:abstractNumId w:val="43"/>
  </w:num>
  <w:num w:numId="163">
    <w:abstractNumId w:val="14"/>
  </w:num>
  <w:num w:numId="164">
    <w:abstractNumId w:val="124"/>
  </w:num>
  <w:num w:numId="165">
    <w:abstractNumId w:val="42"/>
  </w:num>
  <w:num w:numId="166">
    <w:abstractNumId w:val="38"/>
  </w:num>
  <w:num w:numId="167">
    <w:abstractNumId w:val="134"/>
  </w:num>
  <w:num w:numId="168">
    <w:abstractNumId w:val="110"/>
  </w:num>
  <w:num w:numId="169">
    <w:abstractNumId w:val="102"/>
  </w:num>
  <w:num w:numId="170">
    <w:abstractNumId w:val="26"/>
  </w:num>
  <w:num w:numId="171">
    <w:abstractNumId w:val="75"/>
  </w:num>
  <w:num w:numId="172">
    <w:abstractNumId w:val="160"/>
  </w:num>
  <w:num w:numId="173">
    <w:abstractNumId w:val="174"/>
  </w:num>
  <w:num w:numId="174">
    <w:abstractNumId w:val="13"/>
  </w:num>
  <w:num w:numId="175">
    <w:abstractNumId w:val="173"/>
  </w:num>
  <w:num w:numId="17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96"/>
  </w:num>
  <w:num w:numId="178">
    <w:abstractNumId w:val="147"/>
  </w:num>
  <w:num w:numId="179">
    <w:abstractNumId w:val="5"/>
  </w:num>
  <w:num w:numId="180">
    <w:abstractNumId w:val="56"/>
  </w:num>
  <w:num w:numId="181">
    <w:abstractNumId w:val="3"/>
  </w:num>
  <w:num w:numId="182">
    <w:abstractNumId w:val="121"/>
  </w:num>
  <w:num w:numId="183">
    <w:abstractNumId w:val="41"/>
  </w:num>
  <w:num w:numId="184">
    <w:abstractNumId w:val="18"/>
  </w:num>
  <w:num w:numId="185">
    <w:abstractNumId w:val="161"/>
  </w:num>
  <w:numIdMacAtCleanup w:val="1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99"/>
  <w:bookFoldPrintingSheets w:val="-4"/>
  <w:drawingGridHorizontalSpacing w:val="100"/>
  <w:displayHorizontalDrawingGridEvery w:val="0"/>
  <w:displayVerticalDrawingGridEvery w:val="2"/>
  <w:doNotShadeFormData/>
  <w:noPunctuationKerning/>
  <w:characterSpacingControl w:val="doNotCompress"/>
  <w:hdrShapeDefaults>
    <o:shapedefaults v:ext="edit" spidmax="2059" fillcolor="white" strokecolor="red">
      <v:fill color="white" opacity="0"/>
      <v:stroke color="red" weight="4pt"/>
      <o:colormru v:ext="edit" colors="#4559ac,#ccecf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B69"/>
    <w:rsid w:val="00000B3F"/>
    <w:rsid w:val="00000EC5"/>
    <w:rsid w:val="00000FF4"/>
    <w:rsid w:val="000014DD"/>
    <w:rsid w:val="00001A9C"/>
    <w:rsid w:val="00002615"/>
    <w:rsid w:val="00002C36"/>
    <w:rsid w:val="00003078"/>
    <w:rsid w:val="00004306"/>
    <w:rsid w:val="0000488C"/>
    <w:rsid w:val="000051ED"/>
    <w:rsid w:val="00005A71"/>
    <w:rsid w:val="00005DEB"/>
    <w:rsid w:val="000060C2"/>
    <w:rsid w:val="00006451"/>
    <w:rsid w:val="00007368"/>
    <w:rsid w:val="000078EE"/>
    <w:rsid w:val="00007C6F"/>
    <w:rsid w:val="00007CA9"/>
    <w:rsid w:val="000111F3"/>
    <w:rsid w:val="00011C8C"/>
    <w:rsid w:val="0001292C"/>
    <w:rsid w:val="0001369B"/>
    <w:rsid w:val="0001488B"/>
    <w:rsid w:val="00014C50"/>
    <w:rsid w:val="00014EAB"/>
    <w:rsid w:val="00014F6F"/>
    <w:rsid w:val="000157C2"/>
    <w:rsid w:val="00015D49"/>
    <w:rsid w:val="000163AD"/>
    <w:rsid w:val="00016A80"/>
    <w:rsid w:val="00016BF5"/>
    <w:rsid w:val="00017049"/>
    <w:rsid w:val="00020D34"/>
    <w:rsid w:val="00020FAF"/>
    <w:rsid w:val="0002336B"/>
    <w:rsid w:val="0002382D"/>
    <w:rsid w:val="00023D13"/>
    <w:rsid w:val="0002422D"/>
    <w:rsid w:val="00024CF5"/>
    <w:rsid w:val="00024E54"/>
    <w:rsid w:val="00025245"/>
    <w:rsid w:val="0002547B"/>
    <w:rsid w:val="00025588"/>
    <w:rsid w:val="00025C5A"/>
    <w:rsid w:val="00025DB5"/>
    <w:rsid w:val="00025FDA"/>
    <w:rsid w:val="00027B4D"/>
    <w:rsid w:val="00031185"/>
    <w:rsid w:val="00031F38"/>
    <w:rsid w:val="0003233B"/>
    <w:rsid w:val="00032A45"/>
    <w:rsid w:val="00032BC0"/>
    <w:rsid w:val="00032D1B"/>
    <w:rsid w:val="000331CA"/>
    <w:rsid w:val="0003324F"/>
    <w:rsid w:val="00033D0B"/>
    <w:rsid w:val="00034967"/>
    <w:rsid w:val="00036C89"/>
    <w:rsid w:val="00037229"/>
    <w:rsid w:val="0003736F"/>
    <w:rsid w:val="0004197A"/>
    <w:rsid w:val="00041D48"/>
    <w:rsid w:val="00041F85"/>
    <w:rsid w:val="00042A3E"/>
    <w:rsid w:val="00043565"/>
    <w:rsid w:val="00044EE1"/>
    <w:rsid w:val="00045237"/>
    <w:rsid w:val="000455F8"/>
    <w:rsid w:val="00045D10"/>
    <w:rsid w:val="0004699B"/>
    <w:rsid w:val="00046C82"/>
    <w:rsid w:val="000501DA"/>
    <w:rsid w:val="0005048D"/>
    <w:rsid w:val="00050FF8"/>
    <w:rsid w:val="00051E6E"/>
    <w:rsid w:val="00052449"/>
    <w:rsid w:val="000532FA"/>
    <w:rsid w:val="0005415A"/>
    <w:rsid w:val="00054CC8"/>
    <w:rsid w:val="0005557B"/>
    <w:rsid w:val="00055A97"/>
    <w:rsid w:val="00057004"/>
    <w:rsid w:val="00060666"/>
    <w:rsid w:val="00060A44"/>
    <w:rsid w:val="00060C79"/>
    <w:rsid w:val="00060EE6"/>
    <w:rsid w:val="0006112D"/>
    <w:rsid w:val="00062740"/>
    <w:rsid w:val="000629A9"/>
    <w:rsid w:val="00063769"/>
    <w:rsid w:val="00063CC6"/>
    <w:rsid w:val="00064439"/>
    <w:rsid w:val="000650B1"/>
    <w:rsid w:val="00065D51"/>
    <w:rsid w:val="00066231"/>
    <w:rsid w:val="0006626E"/>
    <w:rsid w:val="00066F51"/>
    <w:rsid w:val="00067E51"/>
    <w:rsid w:val="00070F47"/>
    <w:rsid w:val="00071E1B"/>
    <w:rsid w:val="000724DC"/>
    <w:rsid w:val="00073C21"/>
    <w:rsid w:val="00073E04"/>
    <w:rsid w:val="00075449"/>
    <w:rsid w:val="00076AC2"/>
    <w:rsid w:val="00077DE5"/>
    <w:rsid w:val="00077FB6"/>
    <w:rsid w:val="00080CF4"/>
    <w:rsid w:val="000817A7"/>
    <w:rsid w:val="000818FA"/>
    <w:rsid w:val="00081B77"/>
    <w:rsid w:val="00081DA4"/>
    <w:rsid w:val="00082ABD"/>
    <w:rsid w:val="0008519C"/>
    <w:rsid w:val="0008554B"/>
    <w:rsid w:val="000856DB"/>
    <w:rsid w:val="00085C66"/>
    <w:rsid w:val="0008643E"/>
    <w:rsid w:val="00086AE1"/>
    <w:rsid w:val="00087803"/>
    <w:rsid w:val="00087B9E"/>
    <w:rsid w:val="00087BB6"/>
    <w:rsid w:val="00087D07"/>
    <w:rsid w:val="00091E0B"/>
    <w:rsid w:val="00092049"/>
    <w:rsid w:val="00093074"/>
    <w:rsid w:val="0009332D"/>
    <w:rsid w:val="00093BAF"/>
    <w:rsid w:val="00095AFB"/>
    <w:rsid w:val="00095C08"/>
    <w:rsid w:val="00095DD7"/>
    <w:rsid w:val="00096347"/>
    <w:rsid w:val="000A0151"/>
    <w:rsid w:val="000A1E9D"/>
    <w:rsid w:val="000A2804"/>
    <w:rsid w:val="000A2C2D"/>
    <w:rsid w:val="000A2C42"/>
    <w:rsid w:val="000A4152"/>
    <w:rsid w:val="000A45CC"/>
    <w:rsid w:val="000A5329"/>
    <w:rsid w:val="000A5B49"/>
    <w:rsid w:val="000A6224"/>
    <w:rsid w:val="000A7C95"/>
    <w:rsid w:val="000B0DCD"/>
    <w:rsid w:val="000B1527"/>
    <w:rsid w:val="000B15D0"/>
    <w:rsid w:val="000B18C0"/>
    <w:rsid w:val="000B1A8A"/>
    <w:rsid w:val="000B2103"/>
    <w:rsid w:val="000B2407"/>
    <w:rsid w:val="000B256B"/>
    <w:rsid w:val="000B3411"/>
    <w:rsid w:val="000B38C1"/>
    <w:rsid w:val="000B3BD5"/>
    <w:rsid w:val="000B41E7"/>
    <w:rsid w:val="000B4A84"/>
    <w:rsid w:val="000B5DB1"/>
    <w:rsid w:val="000C175D"/>
    <w:rsid w:val="000C1FF2"/>
    <w:rsid w:val="000C26C0"/>
    <w:rsid w:val="000C2D61"/>
    <w:rsid w:val="000C2D62"/>
    <w:rsid w:val="000C44A0"/>
    <w:rsid w:val="000C588E"/>
    <w:rsid w:val="000C6292"/>
    <w:rsid w:val="000C6567"/>
    <w:rsid w:val="000C698F"/>
    <w:rsid w:val="000C7519"/>
    <w:rsid w:val="000D007F"/>
    <w:rsid w:val="000D0A94"/>
    <w:rsid w:val="000D0CA8"/>
    <w:rsid w:val="000D1C5B"/>
    <w:rsid w:val="000D22DE"/>
    <w:rsid w:val="000D3464"/>
    <w:rsid w:val="000D4826"/>
    <w:rsid w:val="000D4D28"/>
    <w:rsid w:val="000D5CFE"/>
    <w:rsid w:val="000D5F16"/>
    <w:rsid w:val="000D7ADD"/>
    <w:rsid w:val="000E12CA"/>
    <w:rsid w:val="000E18E0"/>
    <w:rsid w:val="000E3A2E"/>
    <w:rsid w:val="000E3A8B"/>
    <w:rsid w:val="000E3DD5"/>
    <w:rsid w:val="000E5059"/>
    <w:rsid w:val="000E69F2"/>
    <w:rsid w:val="000E6CA4"/>
    <w:rsid w:val="000E7635"/>
    <w:rsid w:val="000E7B08"/>
    <w:rsid w:val="000F0A26"/>
    <w:rsid w:val="000F15BC"/>
    <w:rsid w:val="000F1626"/>
    <w:rsid w:val="000F1637"/>
    <w:rsid w:val="000F1D89"/>
    <w:rsid w:val="000F1F09"/>
    <w:rsid w:val="000F266C"/>
    <w:rsid w:val="000F51AA"/>
    <w:rsid w:val="000F5244"/>
    <w:rsid w:val="000F5E0E"/>
    <w:rsid w:val="000F5FBC"/>
    <w:rsid w:val="000F61E9"/>
    <w:rsid w:val="000F669E"/>
    <w:rsid w:val="000F6D5F"/>
    <w:rsid w:val="000F6D66"/>
    <w:rsid w:val="00100816"/>
    <w:rsid w:val="00100CFB"/>
    <w:rsid w:val="00100E96"/>
    <w:rsid w:val="0010401B"/>
    <w:rsid w:val="001052A7"/>
    <w:rsid w:val="00106E42"/>
    <w:rsid w:val="00110A9D"/>
    <w:rsid w:val="00110FF4"/>
    <w:rsid w:val="00112301"/>
    <w:rsid w:val="0011290B"/>
    <w:rsid w:val="00112EE7"/>
    <w:rsid w:val="00114ADA"/>
    <w:rsid w:val="00115127"/>
    <w:rsid w:val="00116D4B"/>
    <w:rsid w:val="001170C7"/>
    <w:rsid w:val="001174D0"/>
    <w:rsid w:val="00117843"/>
    <w:rsid w:val="00117E86"/>
    <w:rsid w:val="001201E0"/>
    <w:rsid w:val="001201E9"/>
    <w:rsid w:val="0012095E"/>
    <w:rsid w:val="0012116C"/>
    <w:rsid w:val="0012149F"/>
    <w:rsid w:val="00121E3F"/>
    <w:rsid w:val="00121F0F"/>
    <w:rsid w:val="00122061"/>
    <w:rsid w:val="00122990"/>
    <w:rsid w:val="00122C53"/>
    <w:rsid w:val="001239A3"/>
    <w:rsid w:val="00124130"/>
    <w:rsid w:val="0012429B"/>
    <w:rsid w:val="001257BD"/>
    <w:rsid w:val="0012648F"/>
    <w:rsid w:val="00127040"/>
    <w:rsid w:val="0012761D"/>
    <w:rsid w:val="00130763"/>
    <w:rsid w:val="001330AC"/>
    <w:rsid w:val="00133AA1"/>
    <w:rsid w:val="00133C9D"/>
    <w:rsid w:val="00136370"/>
    <w:rsid w:val="00136ACF"/>
    <w:rsid w:val="00137361"/>
    <w:rsid w:val="00137405"/>
    <w:rsid w:val="001379D8"/>
    <w:rsid w:val="001408ED"/>
    <w:rsid w:val="00140A14"/>
    <w:rsid w:val="00142917"/>
    <w:rsid w:val="0014291F"/>
    <w:rsid w:val="00144165"/>
    <w:rsid w:val="00145352"/>
    <w:rsid w:val="00145B00"/>
    <w:rsid w:val="00145C1A"/>
    <w:rsid w:val="00145DD0"/>
    <w:rsid w:val="00145EAD"/>
    <w:rsid w:val="001478E2"/>
    <w:rsid w:val="00147CF2"/>
    <w:rsid w:val="001504A1"/>
    <w:rsid w:val="001510F7"/>
    <w:rsid w:val="00151645"/>
    <w:rsid w:val="001519B1"/>
    <w:rsid w:val="00151B1F"/>
    <w:rsid w:val="001527BE"/>
    <w:rsid w:val="001527C2"/>
    <w:rsid w:val="00152C84"/>
    <w:rsid w:val="00153AA8"/>
    <w:rsid w:val="00153C75"/>
    <w:rsid w:val="00153CBC"/>
    <w:rsid w:val="001546BD"/>
    <w:rsid w:val="00154E10"/>
    <w:rsid w:val="0015536A"/>
    <w:rsid w:val="001562A6"/>
    <w:rsid w:val="0015639F"/>
    <w:rsid w:val="001564A8"/>
    <w:rsid w:val="00157123"/>
    <w:rsid w:val="00157769"/>
    <w:rsid w:val="00160052"/>
    <w:rsid w:val="00160825"/>
    <w:rsid w:val="00160EF8"/>
    <w:rsid w:val="0016179D"/>
    <w:rsid w:val="00162146"/>
    <w:rsid w:val="00162893"/>
    <w:rsid w:val="00162A19"/>
    <w:rsid w:val="00163864"/>
    <w:rsid w:val="00163FD9"/>
    <w:rsid w:val="00164214"/>
    <w:rsid w:val="00164651"/>
    <w:rsid w:val="00164E06"/>
    <w:rsid w:val="00166AC0"/>
    <w:rsid w:val="00167235"/>
    <w:rsid w:val="00170FAA"/>
    <w:rsid w:val="00171BB4"/>
    <w:rsid w:val="001725EC"/>
    <w:rsid w:val="0017337F"/>
    <w:rsid w:val="00174FB0"/>
    <w:rsid w:val="001757E8"/>
    <w:rsid w:val="00175B94"/>
    <w:rsid w:val="0017680C"/>
    <w:rsid w:val="00177C4B"/>
    <w:rsid w:val="0018055D"/>
    <w:rsid w:val="00180949"/>
    <w:rsid w:val="00181637"/>
    <w:rsid w:val="001817A7"/>
    <w:rsid w:val="00182291"/>
    <w:rsid w:val="00182969"/>
    <w:rsid w:val="00183537"/>
    <w:rsid w:val="00183CA6"/>
    <w:rsid w:val="00184F40"/>
    <w:rsid w:val="00186136"/>
    <w:rsid w:val="001863A7"/>
    <w:rsid w:val="0018692C"/>
    <w:rsid w:val="001869E2"/>
    <w:rsid w:val="00186A2D"/>
    <w:rsid w:val="0018738A"/>
    <w:rsid w:val="001900B6"/>
    <w:rsid w:val="001904A6"/>
    <w:rsid w:val="00190CB5"/>
    <w:rsid w:val="00191DDE"/>
    <w:rsid w:val="00193433"/>
    <w:rsid w:val="00193777"/>
    <w:rsid w:val="00193FE1"/>
    <w:rsid w:val="0019644C"/>
    <w:rsid w:val="00196B80"/>
    <w:rsid w:val="00197314"/>
    <w:rsid w:val="001978A4"/>
    <w:rsid w:val="001A0CC7"/>
    <w:rsid w:val="001A116D"/>
    <w:rsid w:val="001A2372"/>
    <w:rsid w:val="001A2B15"/>
    <w:rsid w:val="001A306F"/>
    <w:rsid w:val="001A54A9"/>
    <w:rsid w:val="001A5D63"/>
    <w:rsid w:val="001A5E65"/>
    <w:rsid w:val="001A5EC8"/>
    <w:rsid w:val="001A5ED8"/>
    <w:rsid w:val="001A5EDE"/>
    <w:rsid w:val="001A782E"/>
    <w:rsid w:val="001A7F71"/>
    <w:rsid w:val="001B03D9"/>
    <w:rsid w:val="001B0891"/>
    <w:rsid w:val="001B0A55"/>
    <w:rsid w:val="001B0E76"/>
    <w:rsid w:val="001B172F"/>
    <w:rsid w:val="001B2094"/>
    <w:rsid w:val="001B3160"/>
    <w:rsid w:val="001B42B2"/>
    <w:rsid w:val="001B4A38"/>
    <w:rsid w:val="001B4C5B"/>
    <w:rsid w:val="001B4FC0"/>
    <w:rsid w:val="001B53E1"/>
    <w:rsid w:val="001B644F"/>
    <w:rsid w:val="001B7376"/>
    <w:rsid w:val="001B76FF"/>
    <w:rsid w:val="001C1534"/>
    <w:rsid w:val="001C1F44"/>
    <w:rsid w:val="001C2B1E"/>
    <w:rsid w:val="001C32C7"/>
    <w:rsid w:val="001C63D6"/>
    <w:rsid w:val="001C65E4"/>
    <w:rsid w:val="001C75D6"/>
    <w:rsid w:val="001C7BF7"/>
    <w:rsid w:val="001D0C59"/>
    <w:rsid w:val="001D1551"/>
    <w:rsid w:val="001D1E54"/>
    <w:rsid w:val="001D2106"/>
    <w:rsid w:val="001D235A"/>
    <w:rsid w:val="001D241E"/>
    <w:rsid w:val="001D299A"/>
    <w:rsid w:val="001D320F"/>
    <w:rsid w:val="001D3BCA"/>
    <w:rsid w:val="001D47E4"/>
    <w:rsid w:val="001D51BF"/>
    <w:rsid w:val="001D539E"/>
    <w:rsid w:val="001D5929"/>
    <w:rsid w:val="001D6921"/>
    <w:rsid w:val="001D780E"/>
    <w:rsid w:val="001E0168"/>
    <w:rsid w:val="001E038F"/>
    <w:rsid w:val="001E0407"/>
    <w:rsid w:val="001E0FBD"/>
    <w:rsid w:val="001E1721"/>
    <w:rsid w:val="001E1F01"/>
    <w:rsid w:val="001E3428"/>
    <w:rsid w:val="001E3EA8"/>
    <w:rsid w:val="001E5D96"/>
    <w:rsid w:val="001E651F"/>
    <w:rsid w:val="001E6A48"/>
    <w:rsid w:val="001F01BF"/>
    <w:rsid w:val="001F0740"/>
    <w:rsid w:val="001F0ACA"/>
    <w:rsid w:val="001F17F1"/>
    <w:rsid w:val="001F1FD5"/>
    <w:rsid w:val="001F2B2B"/>
    <w:rsid w:val="001F2D62"/>
    <w:rsid w:val="001F32D5"/>
    <w:rsid w:val="001F38F0"/>
    <w:rsid w:val="001F4201"/>
    <w:rsid w:val="001F6150"/>
    <w:rsid w:val="001F627E"/>
    <w:rsid w:val="001F7109"/>
    <w:rsid w:val="00200586"/>
    <w:rsid w:val="00201D3D"/>
    <w:rsid w:val="00202618"/>
    <w:rsid w:val="00202815"/>
    <w:rsid w:val="00202CA4"/>
    <w:rsid w:val="00202FFA"/>
    <w:rsid w:val="002036D1"/>
    <w:rsid w:val="0020371A"/>
    <w:rsid w:val="0020399D"/>
    <w:rsid w:val="00203E0F"/>
    <w:rsid w:val="002042D9"/>
    <w:rsid w:val="00204506"/>
    <w:rsid w:val="00204570"/>
    <w:rsid w:val="0020565B"/>
    <w:rsid w:val="00205B64"/>
    <w:rsid w:val="002075CE"/>
    <w:rsid w:val="00207EB1"/>
    <w:rsid w:val="00210024"/>
    <w:rsid w:val="0021037F"/>
    <w:rsid w:val="00210BCC"/>
    <w:rsid w:val="00210F22"/>
    <w:rsid w:val="0021100A"/>
    <w:rsid w:val="0021184F"/>
    <w:rsid w:val="00212970"/>
    <w:rsid w:val="0021354C"/>
    <w:rsid w:val="002136F5"/>
    <w:rsid w:val="00213AF1"/>
    <w:rsid w:val="00214082"/>
    <w:rsid w:val="002140B8"/>
    <w:rsid w:val="002152DD"/>
    <w:rsid w:val="0021565D"/>
    <w:rsid w:val="00217836"/>
    <w:rsid w:val="00220481"/>
    <w:rsid w:val="0022107B"/>
    <w:rsid w:val="00221628"/>
    <w:rsid w:val="00222163"/>
    <w:rsid w:val="002235A0"/>
    <w:rsid w:val="00223DDA"/>
    <w:rsid w:val="002241E1"/>
    <w:rsid w:val="002250D1"/>
    <w:rsid w:val="002254B3"/>
    <w:rsid w:val="00226D04"/>
    <w:rsid w:val="00226EA5"/>
    <w:rsid w:val="00226F63"/>
    <w:rsid w:val="0022762D"/>
    <w:rsid w:val="00231561"/>
    <w:rsid w:val="00231BA6"/>
    <w:rsid w:val="0023242C"/>
    <w:rsid w:val="00232B03"/>
    <w:rsid w:val="00235BF6"/>
    <w:rsid w:val="00236593"/>
    <w:rsid w:val="00236668"/>
    <w:rsid w:val="00236AC9"/>
    <w:rsid w:val="00236B24"/>
    <w:rsid w:val="00240959"/>
    <w:rsid w:val="00242C59"/>
    <w:rsid w:val="00242DF9"/>
    <w:rsid w:val="00243739"/>
    <w:rsid w:val="00243781"/>
    <w:rsid w:val="0024397E"/>
    <w:rsid w:val="00243EC8"/>
    <w:rsid w:val="00244644"/>
    <w:rsid w:val="00244B57"/>
    <w:rsid w:val="00244E78"/>
    <w:rsid w:val="002452AB"/>
    <w:rsid w:val="0024695A"/>
    <w:rsid w:val="00246C48"/>
    <w:rsid w:val="002476FA"/>
    <w:rsid w:val="00247704"/>
    <w:rsid w:val="0024784C"/>
    <w:rsid w:val="00247D51"/>
    <w:rsid w:val="00247EF2"/>
    <w:rsid w:val="002505F9"/>
    <w:rsid w:val="002507F0"/>
    <w:rsid w:val="0025197F"/>
    <w:rsid w:val="00251A90"/>
    <w:rsid w:val="00251B73"/>
    <w:rsid w:val="00253B7D"/>
    <w:rsid w:val="00253F60"/>
    <w:rsid w:val="00255292"/>
    <w:rsid w:val="00256795"/>
    <w:rsid w:val="00256BA5"/>
    <w:rsid w:val="00256C01"/>
    <w:rsid w:val="00257399"/>
    <w:rsid w:val="002579AF"/>
    <w:rsid w:val="00257E37"/>
    <w:rsid w:val="002600FA"/>
    <w:rsid w:val="002602F4"/>
    <w:rsid w:val="002603C3"/>
    <w:rsid w:val="00261539"/>
    <w:rsid w:val="002632EE"/>
    <w:rsid w:val="00263DD0"/>
    <w:rsid w:val="002645DF"/>
    <w:rsid w:val="0026474B"/>
    <w:rsid w:val="00264956"/>
    <w:rsid w:val="00264D1E"/>
    <w:rsid w:val="00265A0A"/>
    <w:rsid w:val="00265CE9"/>
    <w:rsid w:val="00266BCC"/>
    <w:rsid w:val="00266F3B"/>
    <w:rsid w:val="00267378"/>
    <w:rsid w:val="002674DF"/>
    <w:rsid w:val="00267E47"/>
    <w:rsid w:val="002703BB"/>
    <w:rsid w:val="00272AC7"/>
    <w:rsid w:val="00272B72"/>
    <w:rsid w:val="00273307"/>
    <w:rsid w:val="00273783"/>
    <w:rsid w:val="002746C3"/>
    <w:rsid w:val="00274D90"/>
    <w:rsid w:val="002760D1"/>
    <w:rsid w:val="00276F3D"/>
    <w:rsid w:val="00277D40"/>
    <w:rsid w:val="00277F92"/>
    <w:rsid w:val="00280E11"/>
    <w:rsid w:val="00281D7D"/>
    <w:rsid w:val="0028208D"/>
    <w:rsid w:val="0028266C"/>
    <w:rsid w:val="00282D4B"/>
    <w:rsid w:val="00283705"/>
    <w:rsid w:val="00283F88"/>
    <w:rsid w:val="00284042"/>
    <w:rsid w:val="00285996"/>
    <w:rsid w:val="00285A04"/>
    <w:rsid w:val="002865E0"/>
    <w:rsid w:val="00286BC3"/>
    <w:rsid w:val="00286BC6"/>
    <w:rsid w:val="00287095"/>
    <w:rsid w:val="00287888"/>
    <w:rsid w:val="0029111C"/>
    <w:rsid w:val="00291829"/>
    <w:rsid w:val="00293748"/>
    <w:rsid w:val="00295983"/>
    <w:rsid w:val="00295DED"/>
    <w:rsid w:val="00297511"/>
    <w:rsid w:val="002A12D2"/>
    <w:rsid w:val="002A1349"/>
    <w:rsid w:val="002A1CBD"/>
    <w:rsid w:val="002A4601"/>
    <w:rsid w:val="002A480F"/>
    <w:rsid w:val="002A485E"/>
    <w:rsid w:val="002A4A0A"/>
    <w:rsid w:val="002A50D9"/>
    <w:rsid w:val="002A537F"/>
    <w:rsid w:val="002A5C47"/>
    <w:rsid w:val="002A63AC"/>
    <w:rsid w:val="002B035A"/>
    <w:rsid w:val="002B0953"/>
    <w:rsid w:val="002B0B9E"/>
    <w:rsid w:val="002B0F6E"/>
    <w:rsid w:val="002B2F3E"/>
    <w:rsid w:val="002B3625"/>
    <w:rsid w:val="002B39CD"/>
    <w:rsid w:val="002B3F57"/>
    <w:rsid w:val="002B3F9D"/>
    <w:rsid w:val="002B4018"/>
    <w:rsid w:val="002B4F16"/>
    <w:rsid w:val="002B5214"/>
    <w:rsid w:val="002B5C4F"/>
    <w:rsid w:val="002B7B49"/>
    <w:rsid w:val="002C1278"/>
    <w:rsid w:val="002C204F"/>
    <w:rsid w:val="002C32CD"/>
    <w:rsid w:val="002C3439"/>
    <w:rsid w:val="002C440B"/>
    <w:rsid w:val="002C49E9"/>
    <w:rsid w:val="002C4F5B"/>
    <w:rsid w:val="002C504F"/>
    <w:rsid w:val="002C5D07"/>
    <w:rsid w:val="002D0179"/>
    <w:rsid w:val="002D10C1"/>
    <w:rsid w:val="002D16E2"/>
    <w:rsid w:val="002D1DD8"/>
    <w:rsid w:val="002D2174"/>
    <w:rsid w:val="002D31FE"/>
    <w:rsid w:val="002D39DA"/>
    <w:rsid w:val="002D41E7"/>
    <w:rsid w:val="002D4CE3"/>
    <w:rsid w:val="002D50AF"/>
    <w:rsid w:val="002D68A7"/>
    <w:rsid w:val="002D7574"/>
    <w:rsid w:val="002E0F87"/>
    <w:rsid w:val="002E1400"/>
    <w:rsid w:val="002E264A"/>
    <w:rsid w:val="002E278E"/>
    <w:rsid w:val="002E34D2"/>
    <w:rsid w:val="002E3B08"/>
    <w:rsid w:val="002E4A5C"/>
    <w:rsid w:val="002E59F0"/>
    <w:rsid w:val="002E6B10"/>
    <w:rsid w:val="002E7652"/>
    <w:rsid w:val="002E7CFB"/>
    <w:rsid w:val="002F282E"/>
    <w:rsid w:val="002F3F3F"/>
    <w:rsid w:val="002F3FA2"/>
    <w:rsid w:val="002F4861"/>
    <w:rsid w:val="002F5071"/>
    <w:rsid w:val="002F58C4"/>
    <w:rsid w:val="002F5C7C"/>
    <w:rsid w:val="002F601D"/>
    <w:rsid w:val="002F6B4F"/>
    <w:rsid w:val="002F7383"/>
    <w:rsid w:val="002F7D82"/>
    <w:rsid w:val="003028E5"/>
    <w:rsid w:val="0030374B"/>
    <w:rsid w:val="00303A29"/>
    <w:rsid w:val="00303CE6"/>
    <w:rsid w:val="00304A70"/>
    <w:rsid w:val="00306A77"/>
    <w:rsid w:val="00306ED0"/>
    <w:rsid w:val="00310960"/>
    <w:rsid w:val="00310F27"/>
    <w:rsid w:val="00312749"/>
    <w:rsid w:val="0031276D"/>
    <w:rsid w:val="0031310D"/>
    <w:rsid w:val="00313E2A"/>
    <w:rsid w:val="00315081"/>
    <w:rsid w:val="00315566"/>
    <w:rsid w:val="003163D7"/>
    <w:rsid w:val="003203B7"/>
    <w:rsid w:val="003215A6"/>
    <w:rsid w:val="003217C6"/>
    <w:rsid w:val="00322AA6"/>
    <w:rsid w:val="00322CA9"/>
    <w:rsid w:val="00324B18"/>
    <w:rsid w:val="00326BED"/>
    <w:rsid w:val="0032790F"/>
    <w:rsid w:val="00327A79"/>
    <w:rsid w:val="00331BE8"/>
    <w:rsid w:val="0033316C"/>
    <w:rsid w:val="00333680"/>
    <w:rsid w:val="00333748"/>
    <w:rsid w:val="00333C1D"/>
    <w:rsid w:val="00334658"/>
    <w:rsid w:val="0033523B"/>
    <w:rsid w:val="00335991"/>
    <w:rsid w:val="00336A0C"/>
    <w:rsid w:val="00337240"/>
    <w:rsid w:val="00337568"/>
    <w:rsid w:val="00337BA8"/>
    <w:rsid w:val="00337E14"/>
    <w:rsid w:val="00340A17"/>
    <w:rsid w:val="0034117D"/>
    <w:rsid w:val="0034188F"/>
    <w:rsid w:val="00342713"/>
    <w:rsid w:val="003428AB"/>
    <w:rsid w:val="00342E58"/>
    <w:rsid w:val="00345118"/>
    <w:rsid w:val="00345FBA"/>
    <w:rsid w:val="0034693B"/>
    <w:rsid w:val="00346A8A"/>
    <w:rsid w:val="00346F01"/>
    <w:rsid w:val="003474FB"/>
    <w:rsid w:val="00350739"/>
    <w:rsid w:val="00350BF7"/>
    <w:rsid w:val="00351874"/>
    <w:rsid w:val="00353D06"/>
    <w:rsid w:val="003550E0"/>
    <w:rsid w:val="003552A2"/>
    <w:rsid w:val="00357175"/>
    <w:rsid w:val="0035787E"/>
    <w:rsid w:val="003626BE"/>
    <w:rsid w:val="0036369B"/>
    <w:rsid w:val="00363D07"/>
    <w:rsid w:val="00363E5F"/>
    <w:rsid w:val="00365D9D"/>
    <w:rsid w:val="00365FDB"/>
    <w:rsid w:val="003706DD"/>
    <w:rsid w:val="00370A7F"/>
    <w:rsid w:val="00371C02"/>
    <w:rsid w:val="00371DCE"/>
    <w:rsid w:val="00372D4E"/>
    <w:rsid w:val="0037384E"/>
    <w:rsid w:val="00373AE4"/>
    <w:rsid w:val="00373EE1"/>
    <w:rsid w:val="00373FDF"/>
    <w:rsid w:val="003749FD"/>
    <w:rsid w:val="003750CC"/>
    <w:rsid w:val="00375185"/>
    <w:rsid w:val="00375565"/>
    <w:rsid w:val="003755D5"/>
    <w:rsid w:val="003772EA"/>
    <w:rsid w:val="00380602"/>
    <w:rsid w:val="00381813"/>
    <w:rsid w:val="00381AC3"/>
    <w:rsid w:val="00382565"/>
    <w:rsid w:val="00383202"/>
    <w:rsid w:val="00384A45"/>
    <w:rsid w:val="00386403"/>
    <w:rsid w:val="0038730D"/>
    <w:rsid w:val="0038769F"/>
    <w:rsid w:val="0038787A"/>
    <w:rsid w:val="00390364"/>
    <w:rsid w:val="0039062B"/>
    <w:rsid w:val="00392B1D"/>
    <w:rsid w:val="00393E8D"/>
    <w:rsid w:val="00394595"/>
    <w:rsid w:val="003949BD"/>
    <w:rsid w:val="00394CE0"/>
    <w:rsid w:val="00394FB6"/>
    <w:rsid w:val="0039568B"/>
    <w:rsid w:val="00395745"/>
    <w:rsid w:val="003957D8"/>
    <w:rsid w:val="0039629E"/>
    <w:rsid w:val="0039657B"/>
    <w:rsid w:val="00397C52"/>
    <w:rsid w:val="003A190C"/>
    <w:rsid w:val="003A2344"/>
    <w:rsid w:val="003A3048"/>
    <w:rsid w:val="003A362A"/>
    <w:rsid w:val="003A43D9"/>
    <w:rsid w:val="003A528F"/>
    <w:rsid w:val="003A5C84"/>
    <w:rsid w:val="003A769C"/>
    <w:rsid w:val="003B06CE"/>
    <w:rsid w:val="003B1BFA"/>
    <w:rsid w:val="003B1FD1"/>
    <w:rsid w:val="003B2305"/>
    <w:rsid w:val="003B2640"/>
    <w:rsid w:val="003B39E6"/>
    <w:rsid w:val="003B44B0"/>
    <w:rsid w:val="003B46F0"/>
    <w:rsid w:val="003B4DA3"/>
    <w:rsid w:val="003B5A42"/>
    <w:rsid w:val="003B6768"/>
    <w:rsid w:val="003B6E4F"/>
    <w:rsid w:val="003B7489"/>
    <w:rsid w:val="003B7531"/>
    <w:rsid w:val="003B7BD7"/>
    <w:rsid w:val="003C015B"/>
    <w:rsid w:val="003C3418"/>
    <w:rsid w:val="003C3789"/>
    <w:rsid w:val="003C3C13"/>
    <w:rsid w:val="003C3C16"/>
    <w:rsid w:val="003C422F"/>
    <w:rsid w:val="003C442F"/>
    <w:rsid w:val="003C470A"/>
    <w:rsid w:val="003C4974"/>
    <w:rsid w:val="003C4ABB"/>
    <w:rsid w:val="003C55D1"/>
    <w:rsid w:val="003C5942"/>
    <w:rsid w:val="003C5ED8"/>
    <w:rsid w:val="003C6144"/>
    <w:rsid w:val="003C6210"/>
    <w:rsid w:val="003C688A"/>
    <w:rsid w:val="003C68ED"/>
    <w:rsid w:val="003D0F87"/>
    <w:rsid w:val="003D1632"/>
    <w:rsid w:val="003D16C1"/>
    <w:rsid w:val="003D1B6E"/>
    <w:rsid w:val="003D2611"/>
    <w:rsid w:val="003D2EBF"/>
    <w:rsid w:val="003D38E6"/>
    <w:rsid w:val="003D3A47"/>
    <w:rsid w:val="003D41EE"/>
    <w:rsid w:val="003D445E"/>
    <w:rsid w:val="003D45B5"/>
    <w:rsid w:val="003D5AE3"/>
    <w:rsid w:val="003D5FD8"/>
    <w:rsid w:val="003D61AF"/>
    <w:rsid w:val="003D79CC"/>
    <w:rsid w:val="003E1790"/>
    <w:rsid w:val="003E2291"/>
    <w:rsid w:val="003E3272"/>
    <w:rsid w:val="003E3512"/>
    <w:rsid w:val="003E3F53"/>
    <w:rsid w:val="003E3F82"/>
    <w:rsid w:val="003E45A1"/>
    <w:rsid w:val="003E4AEB"/>
    <w:rsid w:val="003E4C8D"/>
    <w:rsid w:val="003E4E77"/>
    <w:rsid w:val="003E5472"/>
    <w:rsid w:val="003E6724"/>
    <w:rsid w:val="003E7169"/>
    <w:rsid w:val="003E7213"/>
    <w:rsid w:val="003F1C7D"/>
    <w:rsid w:val="003F238D"/>
    <w:rsid w:val="003F3BFE"/>
    <w:rsid w:val="003F496D"/>
    <w:rsid w:val="003F5770"/>
    <w:rsid w:val="003F676C"/>
    <w:rsid w:val="003F6FDC"/>
    <w:rsid w:val="003F7300"/>
    <w:rsid w:val="004018C1"/>
    <w:rsid w:val="00401AC8"/>
    <w:rsid w:val="00401C1D"/>
    <w:rsid w:val="00402E18"/>
    <w:rsid w:val="0040392D"/>
    <w:rsid w:val="00404CB9"/>
    <w:rsid w:val="00405305"/>
    <w:rsid w:val="0040609C"/>
    <w:rsid w:val="004062EC"/>
    <w:rsid w:val="00407205"/>
    <w:rsid w:val="00407810"/>
    <w:rsid w:val="00407BA9"/>
    <w:rsid w:val="0041007D"/>
    <w:rsid w:val="0041028F"/>
    <w:rsid w:val="00410B70"/>
    <w:rsid w:val="00410DBB"/>
    <w:rsid w:val="004116DC"/>
    <w:rsid w:val="0041254C"/>
    <w:rsid w:val="00413856"/>
    <w:rsid w:val="004151B9"/>
    <w:rsid w:val="004156C6"/>
    <w:rsid w:val="00415917"/>
    <w:rsid w:val="00416320"/>
    <w:rsid w:val="004178D8"/>
    <w:rsid w:val="00417E51"/>
    <w:rsid w:val="00417E7F"/>
    <w:rsid w:val="00420158"/>
    <w:rsid w:val="0042084B"/>
    <w:rsid w:val="004226BF"/>
    <w:rsid w:val="00422E1A"/>
    <w:rsid w:val="00424A80"/>
    <w:rsid w:val="00424A8D"/>
    <w:rsid w:val="00424B00"/>
    <w:rsid w:val="00425589"/>
    <w:rsid w:val="00425611"/>
    <w:rsid w:val="00426ADC"/>
    <w:rsid w:val="00426BBB"/>
    <w:rsid w:val="00426C49"/>
    <w:rsid w:val="00427F38"/>
    <w:rsid w:val="004307F7"/>
    <w:rsid w:val="004309DB"/>
    <w:rsid w:val="00430BA4"/>
    <w:rsid w:val="00431B70"/>
    <w:rsid w:val="00431CCB"/>
    <w:rsid w:val="00431CE3"/>
    <w:rsid w:val="004326D2"/>
    <w:rsid w:val="00433ABF"/>
    <w:rsid w:val="004345B1"/>
    <w:rsid w:val="00435340"/>
    <w:rsid w:val="00435769"/>
    <w:rsid w:val="00435B91"/>
    <w:rsid w:val="00436302"/>
    <w:rsid w:val="00436985"/>
    <w:rsid w:val="00436ECB"/>
    <w:rsid w:val="00437247"/>
    <w:rsid w:val="0044126B"/>
    <w:rsid w:val="00441E5A"/>
    <w:rsid w:val="00441FFD"/>
    <w:rsid w:val="00442844"/>
    <w:rsid w:val="00443ED0"/>
    <w:rsid w:val="004446BB"/>
    <w:rsid w:val="00444A3E"/>
    <w:rsid w:val="00444C92"/>
    <w:rsid w:val="004454FC"/>
    <w:rsid w:val="00446531"/>
    <w:rsid w:val="004465CA"/>
    <w:rsid w:val="00446F92"/>
    <w:rsid w:val="0044773E"/>
    <w:rsid w:val="004477E6"/>
    <w:rsid w:val="00450354"/>
    <w:rsid w:val="0045165C"/>
    <w:rsid w:val="00452DC4"/>
    <w:rsid w:val="004538A1"/>
    <w:rsid w:val="00453C34"/>
    <w:rsid w:val="00455566"/>
    <w:rsid w:val="00456EAD"/>
    <w:rsid w:val="004573F9"/>
    <w:rsid w:val="00457DDD"/>
    <w:rsid w:val="00462002"/>
    <w:rsid w:val="00462DE6"/>
    <w:rsid w:val="00463A10"/>
    <w:rsid w:val="00463E31"/>
    <w:rsid w:val="00464A19"/>
    <w:rsid w:val="00464EC8"/>
    <w:rsid w:val="00466B32"/>
    <w:rsid w:val="004700D9"/>
    <w:rsid w:val="004710F4"/>
    <w:rsid w:val="0047161F"/>
    <w:rsid w:val="00472057"/>
    <w:rsid w:val="0047288D"/>
    <w:rsid w:val="00473C0D"/>
    <w:rsid w:val="0047431B"/>
    <w:rsid w:val="004745DC"/>
    <w:rsid w:val="00474B6C"/>
    <w:rsid w:val="0047604B"/>
    <w:rsid w:val="004762B3"/>
    <w:rsid w:val="004763DC"/>
    <w:rsid w:val="004764F9"/>
    <w:rsid w:val="00477548"/>
    <w:rsid w:val="004777E8"/>
    <w:rsid w:val="00477FCC"/>
    <w:rsid w:val="0048052A"/>
    <w:rsid w:val="00480DFD"/>
    <w:rsid w:val="004827A5"/>
    <w:rsid w:val="00482CFC"/>
    <w:rsid w:val="0048346F"/>
    <w:rsid w:val="004837A5"/>
    <w:rsid w:val="00483C35"/>
    <w:rsid w:val="00483DB8"/>
    <w:rsid w:val="0048407C"/>
    <w:rsid w:val="00484A6C"/>
    <w:rsid w:val="00485782"/>
    <w:rsid w:val="00485B63"/>
    <w:rsid w:val="00485BFC"/>
    <w:rsid w:val="00486918"/>
    <w:rsid w:val="00486995"/>
    <w:rsid w:val="00490191"/>
    <w:rsid w:val="00490798"/>
    <w:rsid w:val="00491BA6"/>
    <w:rsid w:val="004929CB"/>
    <w:rsid w:val="004930C6"/>
    <w:rsid w:val="004943CB"/>
    <w:rsid w:val="00494C2E"/>
    <w:rsid w:val="00495EF1"/>
    <w:rsid w:val="00496577"/>
    <w:rsid w:val="00496994"/>
    <w:rsid w:val="00496DF8"/>
    <w:rsid w:val="004973E9"/>
    <w:rsid w:val="00497473"/>
    <w:rsid w:val="00497692"/>
    <w:rsid w:val="004976AE"/>
    <w:rsid w:val="004976D6"/>
    <w:rsid w:val="0049796F"/>
    <w:rsid w:val="00497B24"/>
    <w:rsid w:val="004A0439"/>
    <w:rsid w:val="004A0AA1"/>
    <w:rsid w:val="004A17B9"/>
    <w:rsid w:val="004A18E9"/>
    <w:rsid w:val="004A2B6F"/>
    <w:rsid w:val="004A3399"/>
    <w:rsid w:val="004A4644"/>
    <w:rsid w:val="004B010F"/>
    <w:rsid w:val="004B09C1"/>
    <w:rsid w:val="004B1F09"/>
    <w:rsid w:val="004B34D4"/>
    <w:rsid w:val="004B3CEF"/>
    <w:rsid w:val="004B49E0"/>
    <w:rsid w:val="004B4CB3"/>
    <w:rsid w:val="004C00A8"/>
    <w:rsid w:val="004C0D94"/>
    <w:rsid w:val="004C2DBF"/>
    <w:rsid w:val="004C2EB9"/>
    <w:rsid w:val="004C2EDE"/>
    <w:rsid w:val="004C385A"/>
    <w:rsid w:val="004C3962"/>
    <w:rsid w:val="004C4380"/>
    <w:rsid w:val="004C470F"/>
    <w:rsid w:val="004C4901"/>
    <w:rsid w:val="004C5262"/>
    <w:rsid w:val="004C6260"/>
    <w:rsid w:val="004C6853"/>
    <w:rsid w:val="004C6A82"/>
    <w:rsid w:val="004C6EED"/>
    <w:rsid w:val="004D0060"/>
    <w:rsid w:val="004D01DB"/>
    <w:rsid w:val="004D083F"/>
    <w:rsid w:val="004D0AAB"/>
    <w:rsid w:val="004D1A63"/>
    <w:rsid w:val="004D1E49"/>
    <w:rsid w:val="004D2484"/>
    <w:rsid w:val="004D28BC"/>
    <w:rsid w:val="004D296D"/>
    <w:rsid w:val="004D2C56"/>
    <w:rsid w:val="004D336E"/>
    <w:rsid w:val="004D4F53"/>
    <w:rsid w:val="004D50B4"/>
    <w:rsid w:val="004D51B4"/>
    <w:rsid w:val="004D5B3B"/>
    <w:rsid w:val="004D5DD6"/>
    <w:rsid w:val="004D5E70"/>
    <w:rsid w:val="004D61D5"/>
    <w:rsid w:val="004D68D9"/>
    <w:rsid w:val="004D7D90"/>
    <w:rsid w:val="004E00B1"/>
    <w:rsid w:val="004E0527"/>
    <w:rsid w:val="004E15A1"/>
    <w:rsid w:val="004E1666"/>
    <w:rsid w:val="004E168C"/>
    <w:rsid w:val="004E1B2A"/>
    <w:rsid w:val="004E1DF7"/>
    <w:rsid w:val="004E2E73"/>
    <w:rsid w:val="004E3146"/>
    <w:rsid w:val="004E3A50"/>
    <w:rsid w:val="004E4B23"/>
    <w:rsid w:val="004E4BD7"/>
    <w:rsid w:val="004E4ED1"/>
    <w:rsid w:val="004E5C7A"/>
    <w:rsid w:val="004E6019"/>
    <w:rsid w:val="004E6B43"/>
    <w:rsid w:val="004E790F"/>
    <w:rsid w:val="004F150D"/>
    <w:rsid w:val="004F2295"/>
    <w:rsid w:val="004F2DC5"/>
    <w:rsid w:val="004F4350"/>
    <w:rsid w:val="004F437A"/>
    <w:rsid w:val="004F50C0"/>
    <w:rsid w:val="004F6374"/>
    <w:rsid w:val="004F7786"/>
    <w:rsid w:val="00500653"/>
    <w:rsid w:val="00500759"/>
    <w:rsid w:val="00501B90"/>
    <w:rsid w:val="00502406"/>
    <w:rsid w:val="00502CFA"/>
    <w:rsid w:val="00504A3C"/>
    <w:rsid w:val="00504DAD"/>
    <w:rsid w:val="00504E51"/>
    <w:rsid w:val="00504EBB"/>
    <w:rsid w:val="00505650"/>
    <w:rsid w:val="00505819"/>
    <w:rsid w:val="00505919"/>
    <w:rsid w:val="00506075"/>
    <w:rsid w:val="00506EF7"/>
    <w:rsid w:val="00510FBF"/>
    <w:rsid w:val="00511949"/>
    <w:rsid w:val="00511EA6"/>
    <w:rsid w:val="00513769"/>
    <w:rsid w:val="00513FE7"/>
    <w:rsid w:val="005145C8"/>
    <w:rsid w:val="005147ED"/>
    <w:rsid w:val="005154F9"/>
    <w:rsid w:val="00515528"/>
    <w:rsid w:val="005160E6"/>
    <w:rsid w:val="005163ED"/>
    <w:rsid w:val="00516CD6"/>
    <w:rsid w:val="00517311"/>
    <w:rsid w:val="00520023"/>
    <w:rsid w:val="00520C0A"/>
    <w:rsid w:val="00521917"/>
    <w:rsid w:val="0052225D"/>
    <w:rsid w:val="00522819"/>
    <w:rsid w:val="00522D82"/>
    <w:rsid w:val="00522DA9"/>
    <w:rsid w:val="005232E8"/>
    <w:rsid w:val="00523CC9"/>
    <w:rsid w:val="00523CEF"/>
    <w:rsid w:val="005248E6"/>
    <w:rsid w:val="00524E15"/>
    <w:rsid w:val="005259CD"/>
    <w:rsid w:val="00526635"/>
    <w:rsid w:val="00530220"/>
    <w:rsid w:val="00531198"/>
    <w:rsid w:val="00531434"/>
    <w:rsid w:val="00531BB3"/>
    <w:rsid w:val="00532230"/>
    <w:rsid w:val="00532630"/>
    <w:rsid w:val="005341F0"/>
    <w:rsid w:val="00540765"/>
    <w:rsid w:val="00540CD0"/>
    <w:rsid w:val="00542121"/>
    <w:rsid w:val="00542926"/>
    <w:rsid w:val="00543F44"/>
    <w:rsid w:val="0054425D"/>
    <w:rsid w:val="005455D3"/>
    <w:rsid w:val="005460E1"/>
    <w:rsid w:val="00546ECD"/>
    <w:rsid w:val="005507D5"/>
    <w:rsid w:val="0055153B"/>
    <w:rsid w:val="0055168B"/>
    <w:rsid w:val="00552514"/>
    <w:rsid w:val="0055398E"/>
    <w:rsid w:val="00554680"/>
    <w:rsid w:val="00554D29"/>
    <w:rsid w:val="005572E3"/>
    <w:rsid w:val="00557B87"/>
    <w:rsid w:val="00557C51"/>
    <w:rsid w:val="00557D9F"/>
    <w:rsid w:val="00557E3D"/>
    <w:rsid w:val="0056134A"/>
    <w:rsid w:val="0056164C"/>
    <w:rsid w:val="005622C2"/>
    <w:rsid w:val="00562972"/>
    <w:rsid w:val="00562990"/>
    <w:rsid w:val="00562F75"/>
    <w:rsid w:val="0056328F"/>
    <w:rsid w:val="005632BC"/>
    <w:rsid w:val="00563488"/>
    <w:rsid w:val="00563759"/>
    <w:rsid w:val="00563809"/>
    <w:rsid w:val="00563873"/>
    <w:rsid w:val="00564AA8"/>
    <w:rsid w:val="00564B1A"/>
    <w:rsid w:val="00565942"/>
    <w:rsid w:val="00566077"/>
    <w:rsid w:val="005667A9"/>
    <w:rsid w:val="00567C33"/>
    <w:rsid w:val="00567DEF"/>
    <w:rsid w:val="00571521"/>
    <w:rsid w:val="005721B1"/>
    <w:rsid w:val="0057248C"/>
    <w:rsid w:val="0057251D"/>
    <w:rsid w:val="00573C74"/>
    <w:rsid w:val="00575408"/>
    <w:rsid w:val="005755CD"/>
    <w:rsid w:val="005759B6"/>
    <w:rsid w:val="0057652F"/>
    <w:rsid w:val="005768C9"/>
    <w:rsid w:val="0057694F"/>
    <w:rsid w:val="00581044"/>
    <w:rsid w:val="0058126F"/>
    <w:rsid w:val="00581348"/>
    <w:rsid w:val="00581D78"/>
    <w:rsid w:val="005821CF"/>
    <w:rsid w:val="005827B0"/>
    <w:rsid w:val="00583155"/>
    <w:rsid w:val="00583B76"/>
    <w:rsid w:val="00584032"/>
    <w:rsid w:val="00584BC5"/>
    <w:rsid w:val="0058612E"/>
    <w:rsid w:val="00586255"/>
    <w:rsid w:val="00586DC9"/>
    <w:rsid w:val="00586EA8"/>
    <w:rsid w:val="0059033C"/>
    <w:rsid w:val="005906A1"/>
    <w:rsid w:val="00591304"/>
    <w:rsid w:val="0059196A"/>
    <w:rsid w:val="005919DB"/>
    <w:rsid w:val="00591F9D"/>
    <w:rsid w:val="005929E2"/>
    <w:rsid w:val="00592B5C"/>
    <w:rsid w:val="005935D3"/>
    <w:rsid w:val="00593E79"/>
    <w:rsid w:val="005948C9"/>
    <w:rsid w:val="00594BC4"/>
    <w:rsid w:val="00594CDB"/>
    <w:rsid w:val="00596136"/>
    <w:rsid w:val="00596CCA"/>
    <w:rsid w:val="005A00C6"/>
    <w:rsid w:val="005A1D4F"/>
    <w:rsid w:val="005A2643"/>
    <w:rsid w:val="005A52FE"/>
    <w:rsid w:val="005A5B18"/>
    <w:rsid w:val="005A7D70"/>
    <w:rsid w:val="005B0303"/>
    <w:rsid w:val="005B0AAE"/>
    <w:rsid w:val="005B0F16"/>
    <w:rsid w:val="005B0F60"/>
    <w:rsid w:val="005B28D6"/>
    <w:rsid w:val="005B3286"/>
    <w:rsid w:val="005B333E"/>
    <w:rsid w:val="005B3BA8"/>
    <w:rsid w:val="005B456C"/>
    <w:rsid w:val="005B5221"/>
    <w:rsid w:val="005B620B"/>
    <w:rsid w:val="005B66A0"/>
    <w:rsid w:val="005B6DE6"/>
    <w:rsid w:val="005B73BA"/>
    <w:rsid w:val="005C06B4"/>
    <w:rsid w:val="005C0C2E"/>
    <w:rsid w:val="005C0EF2"/>
    <w:rsid w:val="005C1473"/>
    <w:rsid w:val="005C1F2B"/>
    <w:rsid w:val="005C2C8C"/>
    <w:rsid w:val="005C3AFB"/>
    <w:rsid w:val="005C3B05"/>
    <w:rsid w:val="005C43E5"/>
    <w:rsid w:val="005C45C1"/>
    <w:rsid w:val="005C4876"/>
    <w:rsid w:val="005C5699"/>
    <w:rsid w:val="005C5BD5"/>
    <w:rsid w:val="005C617B"/>
    <w:rsid w:val="005C7419"/>
    <w:rsid w:val="005C77E6"/>
    <w:rsid w:val="005D09E9"/>
    <w:rsid w:val="005D0B10"/>
    <w:rsid w:val="005D0CF4"/>
    <w:rsid w:val="005D26AC"/>
    <w:rsid w:val="005D2BF8"/>
    <w:rsid w:val="005D34D7"/>
    <w:rsid w:val="005D41FF"/>
    <w:rsid w:val="005D523D"/>
    <w:rsid w:val="005D5C7D"/>
    <w:rsid w:val="005D5DB9"/>
    <w:rsid w:val="005D5F5D"/>
    <w:rsid w:val="005D6187"/>
    <w:rsid w:val="005D6249"/>
    <w:rsid w:val="005D659A"/>
    <w:rsid w:val="005D68F0"/>
    <w:rsid w:val="005D6CDF"/>
    <w:rsid w:val="005D7200"/>
    <w:rsid w:val="005D72AE"/>
    <w:rsid w:val="005E0276"/>
    <w:rsid w:val="005E20E2"/>
    <w:rsid w:val="005E3DA0"/>
    <w:rsid w:val="005E3FD4"/>
    <w:rsid w:val="005E43F6"/>
    <w:rsid w:val="005E5608"/>
    <w:rsid w:val="005E565C"/>
    <w:rsid w:val="005E5777"/>
    <w:rsid w:val="005E5F38"/>
    <w:rsid w:val="005E6A37"/>
    <w:rsid w:val="005E6DA0"/>
    <w:rsid w:val="005E6E2D"/>
    <w:rsid w:val="005E7B74"/>
    <w:rsid w:val="005F083A"/>
    <w:rsid w:val="005F1198"/>
    <w:rsid w:val="005F11D3"/>
    <w:rsid w:val="005F1ADC"/>
    <w:rsid w:val="005F1F6C"/>
    <w:rsid w:val="005F1F91"/>
    <w:rsid w:val="005F45CA"/>
    <w:rsid w:val="005F482F"/>
    <w:rsid w:val="005F530E"/>
    <w:rsid w:val="005F5A19"/>
    <w:rsid w:val="005F5AF6"/>
    <w:rsid w:val="005F7783"/>
    <w:rsid w:val="006003CC"/>
    <w:rsid w:val="00601A58"/>
    <w:rsid w:val="00601A77"/>
    <w:rsid w:val="0060286A"/>
    <w:rsid w:val="00602DDC"/>
    <w:rsid w:val="006037A9"/>
    <w:rsid w:val="00603CAB"/>
    <w:rsid w:val="00603FC0"/>
    <w:rsid w:val="006046EA"/>
    <w:rsid w:val="006049DF"/>
    <w:rsid w:val="00606EB2"/>
    <w:rsid w:val="006075A6"/>
    <w:rsid w:val="00607F90"/>
    <w:rsid w:val="0061044A"/>
    <w:rsid w:val="0061098E"/>
    <w:rsid w:val="00610B45"/>
    <w:rsid w:val="0061180B"/>
    <w:rsid w:val="00611E3B"/>
    <w:rsid w:val="00612838"/>
    <w:rsid w:val="00612C57"/>
    <w:rsid w:val="00612EA1"/>
    <w:rsid w:val="00613C31"/>
    <w:rsid w:val="0061466F"/>
    <w:rsid w:val="0061593F"/>
    <w:rsid w:val="0061601F"/>
    <w:rsid w:val="006163E1"/>
    <w:rsid w:val="00616B12"/>
    <w:rsid w:val="00617257"/>
    <w:rsid w:val="00617FD1"/>
    <w:rsid w:val="00620E94"/>
    <w:rsid w:val="00621256"/>
    <w:rsid w:val="00621817"/>
    <w:rsid w:val="00622553"/>
    <w:rsid w:val="00622860"/>
    <w:rsid w:val="006228E5"/>
    <w:rsid w:val="00624FCA"/>
    <w:rsid w:val="0062528E"/>
    <w:rsid w:val="00626299"/>
    <w:rsid w:val="00626898"/>
    <w:rsid w:val="00626AEC"/>
    <w:rsid w:val="00626EF7"/>
    <w:rsid w:val="0062738E"/>
    <w:rsid w:val="00630409"/>
    <w:rsid w:val="00630616"/>
    <w:rsid w:val="0063143B"/>
    <w:rsid w:val="00631573"/>
    <w:rsid w:val="006324A8"/>
    <w:rsid w:val="00634A47"/>
    <w:rsid w:val="00634D79"/>
    <w:rsid w:val="006353F9"/>
    <w:rsid w:val="006354E0"/>
    <w:rsid w:val="0063709C"/>
    <w:rsid w:val="00637B28"/>
    <w:rsid w:val="006400FA"/>
    <w:rsid w:val="0064032D"/>
    <w:rsid w:val="006403E1"/>
    <w:rsid w:val="00642DB5"/>
    <w:rsid w:val="006433A8"/>
    <w:rsid w:val="006433BB"/>
    <w:rsid w:val="006439F4"/>
    <w:rsid w:val="00643BBA"/>
    <w:rsid w:val="00643CD2"/>
    <w:rsid w:val="0064506A"/>
    <w:rsid w:val="006457FD"/>
    <w:rsid w:val="006466E8"/>
    <w:rsid w:val="00646ECE"/>
    <w:rsid w:val="00647F86"/>
    <w:rsid w:val="006501B3"/>
    <w:rsid w:val="0065086B"/>
    <w:rsid w:val="00650AAF"/>
    <w:rsid w:val="00651D50"/>
    <w:rsid w:val="00651E0A"/>
    <w:rsid w:val="00652256"/>
    <w:rsid w:val="00652DF8"/>
    <w:rsid w:val="00654C3E"/>
    <w:rsid w:val="006555C9"/>
    <w:rsid w:val="006555FF"/>
    <w:rsid w:val="006559FE"/>
    <w:rsid w:val="00655BDD"/>
    <w:rsid w:val="006560AA"/>
    <w:rsid w:val="0065623F"/>
    <w:rsid w:val="006575E7"/>
    <w:rsid w:val="00657C33"/>
    <w:rsid w:val="0066330F"/>
    <w:rsid w:val="0066357D"/>
    <w:rsid w:val="00665206"/>
    <w:rsid w:val="0066587A"/>
    <w:rsid w:val="006662A2"/>
    <w:rsid w:val="00666D7C"/>
    <w:rsid w:val="006678D5"/>
    <w:rsid w:val="0067089D"/>
    <w:rsid w:val="00671838"/>
    <w:rsid w:val="00672DD7"/>
    <w:rsid w:val="00673B26"/>
    <w:rsid w:val="00673E23"/>
    <w:rsid w:val="006756CD"/>
    <w:rsid w:val="00675BF4"/>
    <w:rsid w:val="006763B7"/>
    <w:rsid w:val="00676B5C"/>
    <w:rsid w:val="00677784"/>
    <w:rsid w:val="006813FB"/>
    <w:rsid w:val="00681BC7"/>
    <w:rsid w:val="006829EB"/>
    <w:rsid w:val="0068355D"/>
    <w:rsid w:val="0068357E"/>
    <w:rsid w:val="00684F67"/>
    <w:rsid w:val="00685F12"/>
    <w:rsid w:val="006861FB"/>
    <w:rsid w:val="006876B1"/>
    <w:rsid w:val="00687726"/>
    <w:rsid w:val="0069019D"/>
    <w:rsid w:val="00690CF7"/>
    <w:rsid w:val="00690D21"/>
    <w:rsid w:val="006917E9"/>
    <w:rsid w:val="0069245F"/>
    <w:rsid w:val="006931B3"/>
    <w:rsid w:val="00693835"/>
    <w:rsid w:val="00693881"/>
    <w:rsid w:val="00693F23"/>
    <w:rsid w:val="00694533"/>
    <w:rsid w:val="006948C9"/>
    <w:rsid w:val="0069632F"/>
    <w:rsid w:val="00696832"/>
    <w:rsid w:val="0069687B"/>
    <w:rsid w:val="006970C5"/>
    <w:rsid w:val="00697134"/>
    <w:rsid w:val="006972F6"/>
    <w:rsid w:val="006A0000"/>
    <w:rsid w:val="006A012B"/>
    <w:rsid w:val="006A0782"/>
    <w:rsid w:val="006A087E"/>
    <w:rsid w:val="006A164A"/>
    <w:rsid w:val="006A1BB7"/>
    <w:rsid w:val="006A1D93"/>
    <w:rsid w:val="006A2700"/>
    <w:rsid w:val="006A27AA"/>
    <w:rsid w:val="006A3340"/>
    <w:rsid w:val="006A380F"/>
    <w:rsid w:val="006A3F08"/>
    <w:rsid w:val="006A4680"/>
    <w:rsid w:val="006A4903"/>
    <w:rsid w:val="006A64D4"/>
    <w:rsid w:val="006A64F2"/>
    <w:rsid w:val="006A68A5"/>
    <w:rsid w:val="006A6CD1"/>
    <w:rsid w:val="006A7017"/>
    <w:rsid w:val="006A77C9"/>
    <w:rsid w:val="006A7A7D"/>
    <w:rsid w:val="006B0650"/>
    <w:rsid w:val="006B1113"/>
    <w:rsid w:val="006B1407"/>
    <w:rsid w:val="006B1B52"/>
    <w:rsid w:val="006B2152"/>
    <w:rsid w:val="006B2327"/>
    <w:rsid w:val="006B23DD"/>
    <w:rsid w:val="006B2457"/>
    <w:rsid w:val="006B28CF"/>
    <w:rsid w:val="006B2D21"/>
    <w:rsid w:val="006B40FF"/>
    <w:rsid w:val="006B451A"/>
    <w:rsid w:val="006B4DB6"/>
    <w:rsid w:val="006B51B4"/>
    <w:rsid w:val="006B52B3"/>
    <w:rsid w:val="006B548D"/>
    <w:rsid w:val="006B56CF"/>
    <w:rsid w:val="006C17A5"/>
    <w:rsid w:val="006C5094"/>
    <w:rsid w:val="006C554C"/>
    <w:rsid w:val="006C5A95"/>
    <w:rsid w:val="006C5D37"/>
    <w:rsid w:val="006C7AB3"/>
    <w:rsid w:val="006C7AEE"/>
    <w:rsid w:val="006D0C10"/>
    <w:rsid w:val="006D0E9F"/>
    <w:rsid w:val="006D29C8"/>
    <w:rsid w:val="006D2B72"/>
    <w:rsid w:val="006D2DAD"/>
    <w:rsid w:val="006D35AC"/>
    <w:rsid w:val="006D44BF"/>
    <w:rsid w:val="006D4678"/>
    <w:rsid w:val="006D4CD4"/>
    <w:rsid w:val="006D4DDA"/>
    <w:rsid w:val="006D545A"/>
    <w:rsid w:val="006D5510"/>
    <w:rsid w:val="006D6DCA"/>
    <w:rsid w:val="006D6F31"/>
    <w:rsid w:val="006E01CF"/>
    <w:rsid w:val="006E2D5B"/>
    <w:rsid w:val="006E3566"/>
    <w:rsid w:val="006E3789"/>
    <w:rsid w:val="006E389B"/>
    <w:rsid w:val="006E445A"/>
    <w:rsid w:val="006E4CC6"/>
    <w:rsid w:val="006E544D"/>
    <w:rsid w:val="006E5C62"/>
    <w:rsid w:val="006E5D6F"/>
    <w:rsid w:val="006E6744"/>
    <w:rsid w:val="006E6C4F"/>
    <w:rsid w:val="006E7919"/>
    <w:rsid w:val="006F041A"/>
    <w:rsid w:val="006F0741"/>
    <w:rsid w:val="006F1C55"/>
    <w:rsid w:val="006F1F7F"/>
    <w:rsid w:val="006F261A"/>
    <w:rsid w:val="006F30D1"/>
    <w:rsid w:val="006F325A"/>
    <w:rsid w:val="006F3730"/>
    <w:rsid w:val="006F50AD"/>
    <w:rsid w:val="006F71F0"/>
    <w:rsid w:val="006F79FE"/>
    <w:rsid w:val="007012CC"/>
    <w:rsid w:val="00702021"/>
    <w:rsid w:val="00702C10"/>
    <w:rsid w:val="00702EDC"/>
    <w:rsid w:val="007034B2"/>
    <w:rsid w:val="00704D84"/>
    <w:rsid w:val="00704FFF"/>
    <w:rsid w:val="007052D7"/>
    <w:rsid w:val="00705481"/>
    <w:rsid w:val="007054B7"/>
    <w:rsid w:val="007060F8"/>
    <w:rsid w:val="00706C3D"/>
    <w:rsid w:val="007075F5"/>
    <w:rsid w:val="00707B33"/>
    <w:rsid w:val="00707D1F"/>
    <w:rsid w:val="0071144A"/>
    <w:rsid w:val="00711644"/>
    <w:rsid w:val="007128EA"/>
    <w:rsid w:val="00714730"/>
    <w:rsid w:val="00714A30"/>
    <w:rsid w:val="00715611"/>
    <w:rsid w:val="00716AB0"/>
    <w:rsid w:val="00717DAE"/>
    <w:rsid w:val="007204B9"/>
    <w:rsid w:val="0072203C"/>
    <w:rsid w:val="00723D14"/>
    <w:rsid w:val="0072400E"/>
    <w:rsid w:val="007241CB"/>
    <w:rsid w:val="00724AD6"/>
    <w:rsid w:val="0072627F"/>
    <w:rsid w:val="00726E37"/>
    <w:rsid w:val="00727D07"/>
    <w:rsid w:val="00730075"/>
    <w:rsid w:val="00730673"/>
    <w:rsid w:val="00731918"/>
    <w:rsid w:val="00731F21"/>
    <w:rsid w:val="007320CF"/>
    <w:rsid w:val="00732694"/>
    <w:rsid w:val="007340FC"/>
    <w:rsid w:val="00734D83"/>
    <w:rsid w:val="00735E5B"/>
    <w:rsid w:val="00737F73"/>
    <w:rsid w:val="007401C5"/>
    <w:rsid w:val="00740C95"/>
    <w:rsid w:val="00741001"/>
    <w:rsid w:val="00741428"/>
    <w:rsid w:val="00741438"/>
    <w:rsid w:val="007417C4"/>
    <w:rsid w:val="00741880"/>
    <w:rsid w:val="00742686"/>
    <w:rsid w:val="00743A22"/>
    <w:rsid w:val="00743C1B"/>
    <w:rsid w:val="00744270"/>
    <w:rsid w:val="00744C2C"/>
    <w:rsid w:val="00745F20"/>
    <w:rsid w:val="00745F5A"/>
    <w:rsid w:val="00745FA4"/>
    <w:rsid w:val="00746CCF"/>
    <w:rsid w:val="00746D95"/>
    <w:rsid w:val="007470DB"/>
    <w:rsid w:val="007516CE"/>
    <w:rsid w:val="00751D08"/>
    <w:rsid w:val="00752FD0"/>
    <w:rsid w:val="0075303E"/>
    <w:rsid w:val="00753340"/>
    <w:rsid w:val="00753761"/>
    <w:rsid w:val="0075490D"/>
    <w:rsid w:val="00754BC4"/>
    <w:rsid w:val="00755ED1"/>
    <w:rsid w:val="00756C8E"/>
    <w:rsid w:val="00757C7C"/>
    <w:rsid w:val="0076085A"/>
    <w:rsid w:val="00760FB3"/>
    <w:rsid w:val="0076318D"/>
    <w:rsid w:val="007633CF"/>
    <w:rsid w:val="00763E34"/>
    <w:rsid w:val="0076488F"/>
    <w:rsid w:val="00765129"/>
    <w:rsid w:val="00765E94"/>
    <w:rsid w:val="007666A4"/>
    <w:rsid w:val="007667F2"/>
    <w:rsid w:val="00766B1A"/>
    <w:rsid w:val="0076703B"/>
    <w:rsid w:val="00767085"/>
    <w:rsid w:val="00767300"/>
    <w:rsid w:val="00767E04"/>
    <w:rsid w:val="007706BD"/>
    <w:rsid w:val="00770F60"/>
    <w:rsid w:val="0077187F"/>
    <w:rsid w:val="007726A6"/>
    <w:rsid w:val="00773E5B"/>
    <w:rsid w:val="0077417C"/>
    <w:rsid w:val="00774226"/>
    <w:rsid w:val="00774E02"/>
    <w:rsid w:val="00774E6B"/>
    <w:rsid w:val="00775233"/>
    <w:rsid w:val="007764E5"/>
    <w:rsid w:val="00776912"/>
    <w:rsid w:val="0077727D"/>
    <w:rsid w:val="007779A0"/>
    <w:rsid w:val="00777A93"/>
    <w:rsid w:val="00777CEB"/>
    <w:rsid w:val="007801B6"/>
    <w:rsid w:val="00781709"/>
    <w:rsid w:val="007817CB"/>
    <w:rsid w:val="007817D1"/>
    <w:rsid w:val="007819D8"/>
    <w:rsid w:val="00781EEB"/>
    <w:rsid w:val="00781FF4"/>
    <w:rsid w:val="00782535"/>
    <w:rsid w:val="007843E5"/>
    <w:rsid w:val="007845E6"/>
    <w:rsid w:val="007852D5"/>
    <w:rsid w:val="00785A64"/>
    <w:rsid w:val="007868F0"/>
    <w:rsid w:val="007878C9"/>
    <w:rsid w:val="00787FE6"/>
    <w:rsid w:val="00790DAD"/>
    <w:rsid w:val="007914C2"/>
    <w:rsid w:val="007918B1"/>
    <w:rsid w:val="00792475"/>
    <w:rsid w:val="00792BD5"/>
    <w:rsid w:val="007933B0"/>
    <w:rsid w:val="00793C5A"/>
    <w:rsid w:val="00793DDA"/>
    <w:rsid w:val="00796076"/>
    <w:rsid w:val="007967FA"/>
    <w:rsid w:val="00796819"/>
    <w:rsid w:val="00796B52"/>
    <w:rsid w:val="007A15EB"/>
    <w:rsid w:val="007A2617"/>
    <w:rsid w:val="007A29DE"/>
    <w:rsid w:val="007A2CDE"/>
    <w:rsid w:val="007A3682"/>
    <w:rsid w:val="007A3B1B"/>
    <w:rsid w:val="007A5350"/>
    <w:rsid w:val="007A5A32"/>
    <w:rsid w:val="007A612D"/>
    <w:rsid w:val="007B0570"/>
    <w:rsid w:val="007B1B69"/>
    <w:rsid w:val="007B212A"/>
    <w:rsid w:val="007B2720"/>
    <w:rsid w:val="007B3A8E"/>
    <w:rsid w:val="007B4036"/>
    <w:rsid w:val="007B437B"/>
    <w:rsid w:val="007B55A8"/>
    <w:rsid w:val="007B55FA"/>
    <w:rsid w:val="007B59E5"/>
    <w:rsid w:val="007B5A6B"/>
    <w:rsid w:val="007B5B73"/>
    <w:rsid w:val="007B5E27"/>
    <w:rsid w:val="007C1BD6"/>
    <w:rsid w:val="007C2B5E"/>
    <w:rsid w:val="007C364D"/>
    <w:rsid w:val="007C4408"/>
    <w:rsid w:val="007C48A0"/>
    <w:rsid w:val="007C4AC4"/>
    <w:rsid w:val="007C5F05"/>
    <w:rsid w:val="007C6216"/>
    <w:rsid w:val="007C72AE"/>
    <w:rsid w:val="007C7D57"/>
    <w:rsid w:val="007D0727"/>
    <w:rsid w:val="007D076A"/>
    <w:rsid w:val="007D0A58"/>
    <w:rsid w:val="007D0FA9"/>
    <w:rsid w:val="007D151E"/>
    <w:rsid w:val="007D1CB6"/>
    <w:rsid w:val="007D293D"/>
    <w:rsid w:val="007D2F34"/>
    <w:rsid w:val="007D320A"/>
    <w:rsid w:val="007D4CD0"/>
    <w:rsid w:val="007D4D89"/>
    <w:rsid w:val="007D644B"/>
    <w:rsid w:val="007D6A32"/>
    <w:rsid w:val="007D6A65"/>
    <w:rsid w:val="007D6B5B"/>
    <w:rsid w:val="007D73F5"/>
    <w:rsid w:val="007D7C73"/>
    <w:rsid w:val="007E1E6D"/>
    <w:rsid w:val="007E3FFA"/>
    <w:rsid w:val="007E5421"/>
    <w:rsid w:val="007E5F15"/>
    <w:rsid w:val="007E608B"/>
    <w:rsid w:val="007F0614"/>
    <w:rsid w:val="007F06EF"/>
    <w:rsid w:val="007F0784"/>
    <w:rsid w:val="007F08FD"/>
    <w:rsid w:val="007F0961"/>
    <w:rsid w:val="007F0B8D"/>
    <w:rsid w:val="007F1713"/>
    <w:rsid w:val="007F25F2"/>
    <w:rsid w:val="007F3E47"/>
    <w:rsid w:val="007F5690"/>
    <w:rsid w:val="007F6261"/>
    <w:rsid w:val="007F6A54"/>
    <w:rsid w:val="007F7EC4"/>
    <w:rsid w:val="0080000D"/>
    <w:rsid w:val="00800312"/>
    <w:rsid w:val="008003AD"/>
    <w:rsid w:val="00800815"/>
    <w:rsid w:val="008008BB"/>
    <w:rsid w:val="00801937"/>
    <w:rsid w:val="00802356"/>
    <w:rsid w:val="00802BA1"/>
    <w:rsid w:val="00802D56"/>
    <w:rsid w:val="00804C95"/>
    <w:rsid w:val="008052C8"/>
    <w:rsid w:val="008059CA"/>
    <w:rsid w:val="00805ADE"/>
    <w:rsid w:val="0080636F"/>
    <w:rsid w:val="00806E41"/>
    <w:rsid w:val="00807433"/>
    <w:rsid w:val="00807B81"/>
    <w:rsid w:val="00807CFC"/>
    <w:rsid w:val="00811477"/>
    <w:rsid w:val="00812618"/>
    <w:rsid w:val="00812F7F"/>
    <w:rsid w:val="00813B21"/>
    <w:rsid w:val="00814097"/>
    <w:rsid w:val="00814568"/>
    <w:rsid w:val="008156C1"/>
    <w:rsid w:val="0081595A"/>
    <w:rsid w:val="00816059"/>
    <w:rsid w:val="00816876"/>
    <w:rsid w:val="0081689E"/>
    <w:rsid w:val="00816B28"/>
    <w:rsid w:val="0082124C"/>
    <w:rsid w:val="00821369"/>
    <w:rsid w:val="008214C4"/>
    <w:rsid w:val="00822355"/>
    <w:rsid w:val="008225DA"/>
    <w:rsid w:val="00822B05"/>
    <w:rsid w:val="00823098"/>
    <w:rsid w:val="008250CB"/>
    <w:rsid w:val="00826204"/>
    <w:rsid w:val="008262F5"/>
    <w:rsid w:val="0082684B"/>
    <w:rsid w:val="00826CA9"/>
    <w:rsid w:val="00830CE8"/>
    <w:rsid w:val="00830E7B"/>
    <w:rsid w:val="0083329A"/>
    <w:rsid w:val="0083442F"/>
    <w:rsid w:val="008361B2"/>
    <w:rsid w:val="008369F0"/>
    <w:rsid w:val="00837A1A"/>
    <w:rsid w:val="00837EFF"/>
    <w:rsid w:val="00840560"/>
    <w:rsid w:val="0084065B"/>
    <w:rsid w:val="00840A24"/>
    <w:rsid w:val="00842A22"/>
    <w:rsid w:val="0084376B"/>
    <w:rsid w:val="008441B2"/>
    <w:rsid w:val="00844681"/>
    <w:rsid w:val="008456AF"/>
    <w:rsid w:val="00847528"/>
    <w:rsid w:val="00847DC2"/>
    <w:rsid w:val="008503B6"/>
    <w:rsid w:val="008505DE"/>
    <w:rsid w:val="00850795"/>
    <w:rsid w:val="00850CD9"/>
    <w:rsid w:val="008517D4"/>
    <w:rsid w:val="00852064"/>
    <w:rsid w:val="00852947"/>
    <w:rsid w:val="0085327A"/>
    <w:rsid w:val="008535D7"/>
    <w:rsid w:val="00854186"/>
    <w:rsid w:val="00854E62"/>
    <w:rsid w:val="008551E3"/>
    <w:rsid w:val="008559C1"/>
    <w:rsid w:val="0085638B"/>
    <w:rsid w:val="00856BD2"/>
    <w:rsid w:val="00857434"/>
    <w:rsid w:val="00857ECA"/>
    <w:rsid w:val="0086288E"/>
    <w:rsid w:val="00862B52"/>
    <w:rsid w:val="00864EF0"/>
    <w:rsid w:val="00865223"/>
    <w:rsid w:val="00865861"/>
    <w:rsid w:val="00865DA0"/>
    <w:rsid w:val="00866070"/>
    <w:rsid w:val="00867A51"/>
    <w:rsid w:val="00870576"/>
    <w:rsid w:val="008714C0"/>
    <w:rsid w:val="00872B61"/>
    <w:rsid w:val="008732AE"/>
    <w:rsid w:val="00873921"/>
    <w:rsid w:val="00873FC9"/>
    <w:rsid w:val="0087511B"/>
    <w:rsid w:val="00875278"/>
    <w:rsid w:val="00875344"/>
    <w:rsid w:val="00875CFA"/>
    <w:rsid w:val="00876C8F"/>
    <w:rsid w:val="00876E5F"/>
    <w:rsid w:val="0088171F"/>
    <w:rsid w:val="0088279F"/>
    <w:rsid w:val="00882AF3"/>
    <w:rsid w:val="00884C7F"/>
    <w:rsid w:val="008852B8"/>
    <w:rsid w:val="008859F4"/>
    <w:rsid w:val="00885C0F"/>
    <w:rsid w:val="0088647C"/>
    <w:rsid w:val="00886A92"/>
    <w:rsid w:val="008874F8"/>
    <w:rsid w:val="00887F69"/>
    <w:rsid w:val="00890193"/>
    <w:rsid w:val="008902BD"/>
    <w:rsid w:val="0089102C"/>
    <w:rsid w:val="0089338B"/>
    <w:rsid w:val="008935F3"/>
    <w:rsid w:val="008937CC"/>
    <w:rsid w:val="008940ED"/>
    <w:rsid w:val="008948EE"/>
    <w:rsid w:val="00895CA7"/>
    <w:rsid w:val="00895D84"/>
    <w:rsid w:val="00896966"/>
    <w:rsid w:val="008A03A0"/>
    <w:rsid w:val="008A0656"/>
    <w:rsid w:val="008A1E07"/>
    <w:rsid w:val="008A4D7A"/>
    <w:rsid w:val="008A6732"/>
    <w:rsid w:val="008A7685"/>
    <w:rsid w:val="008B1F7B"/>
    <w:rsid w:val="008B2B19"/>
    <w:rsid w:val="008B429D"/>
    <w:rsid w:val="008B7056"/>
    <w:rsid w:val="008B734D"/>
    <w:rsid w:val="008B7BE2"/>
    <w:rsid w:val="008C05E2"/>
    <w:rsid w:val="008C1533"/>
    <w:rsid w:val="008C23B9"/>
    <w:rsid w:val="008C39D0"/>
    <w:rsid w:val="008C400C"/>
    <w:rsid w:val="008C4941"/>
    <w:rsid w:val="008C5480"/>
    <w:rsid w:val="008C57A5"/>
    <w:rsid w:val="008C6444"/>
    <w:rsid w:val="008C6A27"/>
    <w:rsid w:val="008C73ED"/>
    <w:rsid w:val="008C741F"/>
    <w:rsid w:val="008D0057"/>
    <w:rsid w:val="008D2A0A"/>
    <w:rsid w:val="008D2AFE"/>
    <w:rsid w:val="008D2D2F"/>
    <w:rsid w:val="008D3E9F"/>
    <w:rsid w:val="008D3ED2"/>
    <w:rsid w:val="008D46FE"/>
    <w:rsid w:val="008D4EC4"/>
    <w:rsid w:val="008D4F8B"/>
    <w:rsid w:val="008D6769"/>
    <w:rsid w:val="008D7DAA"/>
    <w:rsid w:val="008E154B"/>
    <w:rsid w:val="008E36F9"/>
    <w:rsid w:val="008E42EF"/>
    <w:rsid w:val="008E4CE8"/>
    <w:rsid w:val="008E4E0F"/>
    <w:rsid w:val="008E670C"/>
    <w:rsid w:val="008E6A34"/>
    <w:rsid w:val="008F23D7"/>
    <w:rsid w:val="008F36C2"/>
    <w:rsid w:val="008F3E64"/>
    <w:rsid w:val="008F430A"/>
    <w:rsid w:val="008F49A7"/>
    <w:rsid w:val="008F5261"/>
    <w:rsid w:val="008F5471"/>
    <w:rsid w:val="008F67A9"/>
    <w:rsid w:val="008F7D99"/>
    <w:rsid w:val="00900CFE"/>
    <w:rsid w:val="00901BFF"/>
    <w:rsid w:val="00901C15"/>
    <w:rsid w:val="0090410D"/>
    <w:rsid w:val="0090512E"/>
    <w:rsid w:val="0090731B"/>
    <w:rsid w:val="00907465"/>
    <w:rsid w:val="00907A92"/>
    <w:rsid w:val="00907AB2"/>
    <w:rsid w:val="00907C3D"/>
    <w:rsid w:val="00910146"/>
    <w:rsid w:val="00910DE5"/>
    <w:rsid w:val="0091147B"/>
    <w:rsid w:val="00912795"/>
    <w:rsid w:val="009130DD"/>
    <w:rsid w:val="00913122"/>
    <w:rsid w:val="0091370B"/>
    <w:rsid w:val="009138F9"/>
    <w:rsid w:val="00914670"/>
    <w:rsid w:val="00914FC7"/>
    <w:rsid w:val="009158C3"/>
    <w:rsid w:val="009160D3"/>
    <w:rsid w:val="009165F9"/>
    <w:rsid w:val="00916C3B"/>
    <w:rsid w:val="0091746C"/>
    <w:rsid w:val="00917D6F"/>
    <w:rsid w:val="0092005C"/>
    <w:rsid w:val="009205F0"/>
    <w:rsid w:val="00921CFF"/>
    <w:rsid w:val="00923687"/>
    <w:rsid w:val="00923C78"/>
    <w:rsid w:val="00923CE6"/>
    <w:rsid w:val="00923DA7"/>
    <w:rsid w:val="00924183"/>
    <w:rsid w:val="009241C6"/>
    <w:rsid w:val="009248DE"/>
    <w:rsid w:val="00924F2A"/>
    <w:rsid w:val="0092767D"/>
    <w:rsid w:val="00927729"/>
    <w:rsid w:val="009277E1"/>
    <w:rsid w:val="00927DAC"/>
    <w:rsid w:val="00927FBE"/>
    <w:rsid w:val="00930845"/>
    <w:rsid w:val="00930909"/>
    <w:rsid w:val="00931241"/>
    <w:rsid w:val="00931FBF"/>
    <w:rsid w:val="009327E7"/>
    <w:rsid w:val="00933054"/>
    <w:rsid w:val="009333B5"/>
    <w:rsid w:val="009337D7"/>
    <w:rsid w:val="00933C61"/>
    <w:rsid w:val="00934828"/>
    <w:rsid w:val="00934AE3"/>
    <w:rsid w:val="009352BD"/>
    <w:rsid w:val="009353E0"/>
    <w:rsid w:val="00936716"/>
    <w:rsid w:val="00936BEF"/>
    <w:rsid w:val="00937065"/>
    <w:rsid w:val="00937166"/>
    <w:rsid w:val="00940555"/>
    <w:rsid w:val="0094066D"/>
    <w:rsid w:val="00940A49"/>
    <w:rsid w:val="00941D7A"/>
    <w:rsid w:val="009421AF"/>
    <w:rsid w:val="009428EE"/>
    <w:rsid w:val="00943306"/>
    <w:rsid w:val="009439E9"/>
    <w:rsid w:val="00944376"/>
    <w:rsid w:val="00944535"/>
    <w:rsid w:val="00944872"/>
    <w:rsid w:val="00944EA6"/>
    <w:rsid w:val="00946A28"/>
    <w:rsid w:val="00946A66"/>
    <w:rsid w:val="00947C2C"/>
    <w:rsid w:val="009505E4"/>
    <w:rsid w:val="009505E8"/>
    <w:rsid w:val="0095199B"/>
    <w:rsid w:val="00952EE7"/>
    <w:rsid w:val="00953076"/>
    <w:rsid w:val="00953624"/>
    <w:rsid w:val="009542E4"/>
    <w:rsid w:val="0095442A"/>
    <w:rsid w:val="00954431"/>
    <w:rsid w:val="00954D4E"/>
    <w:rsid w:val="00954EE5"/>
    <w:rsid w:val="009550AF"/>
    <w:rsid w:val="00955772"/>
    <w:rsid w:val="0095704D"/>
    <w:rsid w:val="00957511"/>
    <w:rsid w:val="00957A04"/>
    <w:rsid w:val="00960202"/>
    <w:rsid w:val="00961382"/>
    <w:rsid w:val="00962034"/>
    <w:rsid w:val="00962509"/>
    <w:rsid w:val="00962D1B"/>
    <w:rsid w:val="0096321E"/>
    <w:rsid w:val="00963263"/>
    <w:rsid w:val="00963C47"/>
    <w:rsid w:val="00963D0F"/>
    <w:rsid w:val="00963DC5"/>
    <w:rsid w:val="00963FAC"/>
    <w:rsid w:val="00964DA2"/>
    <w:rsid w:val="00965FB3"/>
    <w:rsid w:val="00967602"/>
    <w:rsid w:val="00970072"/>
    <w:rsid w:val="00970DB9"/>
    <w:rsid w:val="00971273"/>
    <w:rsid w:val="0097165E"/>
    <w:rsid w:val="00972DA6"/>
    <w:rsid w:val="00973221"/>
    <w:rsid w:val="00973C16"/>
    <w:rsid w:val="0097423E"/>
    <w:rsid w:val="009758A1"/>
    <w:rsid w:val="009763B4"/>
    <w:rsid w:val="00976C91"/>
    <w:rsid w:val="00977479"/>
    <w:rsid w:val="00977C18"/>
    <w:rsid w:val="0098029B"/>
    <w:rsid w:val="00980B8B"/>
    <w:rsid w:val="0098172B"/>
    <w:rsid w:val="00982AF5"/>
    <w:rsid w:val="0098511F"/>
    <w:rsid w:val="00985427"/>
    <w:rsid w:val="009876CA"/>
    <w:rsid w:val="00990482"/>
    <w:rsid w:val="009908CD"/>
    <w:rsid w:val="00990E75"/>
    <w:rsid w:val="00991013"/>
    <w:rsid w:val="0099134D"/>
    <w:rsid w:val="00991F51"/>
    <w:rsid w:val="009940D7"/>
    <w:rsid w:val="009950E4"/>
    <w:rsid w:val="009953C3"/>
    <w:rsid w:val="009953DE"/>
    <w:rsid w:val="009957C2"/>
    <w:rsid w:val="009961C3"/>
    <w:rsid w:val="00997CFC"/>
    <w:rsid w:val="00997D9C"/>
    <w:rsid w:val="009A049C"/>
    <w:rsid w:val="009A0DC7"/>
    <w:rsid w:val="009A2584"/>
    <w:rsid w:val="009A265E"/>
    <w:rsid w:val="009A2748"/>
    <w:rsid w:val="009A3EC9"/>
    <w:rsid w:val="009A42D5"/>
    <w:rsid w:val="009A475B"/>
    <w:rsid w:val="009A4FD2"/>
    <w:rsid w:val="009A53EA"/>
    <w:rsid w:val="009A5D3F"/>
    <w:rsid w:val="009A6193"/>
    <w:rsid w:val="009A6206"/>
    <w:rsid w:val="009A6E40"/>
    <w:rsid w:val="009A7B7A"/>
    <w:rsid w:val="009B0030"/>
    <w:rsid w:val="009B003E"/>
    <w:rsid w:val="009B0647"/>
    <w:rsid w:val="009B29F2"/>
    <w:rsid w:val="009B67D7"/>
    <w:rsid w:val="009B77F0"/>
    <w:rsid w:val="009B7F46"/>
    <w:rsid w:val="009C18E7"/>
    <w:rsid w:val="009C2009"/>
    <w:rsid w:val="009C21C4"/>
    <w:rsid w:val="009C462C"/>
    <w:rsid w:val="009C5AF7"/>
    <w:rsid w:val="009C7FD8"/>
    <w:rsid w:val="009D083C"/>
    <w:rsid w:val="009D1229"/>
    <w:rsid w:val="009D1CA2"/>
    <w:rsid w:val="009D216F"/>
    <w:rsid w:val="009D254A"/>
    <w:rsid w:val="009D3F40"/>
    <w:rsid w:val="009D4381"/>
    <w:rsid w:val="009D57B5"/>
    <w:rsid w:val="009D70E1"/>
    <w:rsid w:val="009D729E"/>
    <w:rsid w:val="009D79D9"/>
    <w:rsid w:val="009E0695"/>
    <w:rsid w:val="009E081F"/>
    <w:rsid w:val="009E0BFE"/>
    <w:rsid w:val="009E1F8E"/>
    <w:rsid w:val="009E20C1"/>
    <w:rsid w:val="009E233A"/>
    <w:rsid w:val="009E263E"/>
    <w:rsid w:val="009E263F"/>
    <w:rsid w:val="009E2857"/>
    <w:rsid w:val="009E2D8A"/>
    <w:rsid w:val="009E3A6F"/>
    <w:rsid w:val="009F0CE8"/>
    <w:rsid w:val="009F0E88"/>
    <w:rsid w:val="009F2AF2"/>
    <w:rsid w:val="009F34CE"/>
    <w:rsid w:val="009F4A50"/>
    <w:rsid w:val="009F4EBA"/>
    <w:rsid w:val="009F6459"/>
    <w:rsid w:val="009F69C0"/>
    <w:rsid w:val="009F75DA"/>
    <w:rsid w:val="009F76A0"/>
    <w:rsid w:val="00A00414"/>
    <w:rsid w:val="00A00E96"/>
    <w:rsid w:val="00A012CD"/>
    <w:rsid w:val="00A01663"/>
    <w:rsid w:val="00A03DF5"/>
    <w:rsid w:val="00A040FD"/>
    <w:rsid w:val="00A0423D"/>
    <w:rsid w:val="00A0427F"/>
    <w:rsid w:val="00A049F5"/>
    <w:rsid w:val="00A0519E"/>
    <w:rsid w:val="00A05227"/>
    <w:rsid w:val="00A0522F"/>
    <w:rsid w:val="00A05959"/>
    <w:rsid w:val="00A05B73"/>
    <w:rsid w:val="00A060EF"/>
    <w:rsid w:val="00A06B1E"/>
    <w:rsid w:val="00A0742C"/>
    <w:rsid w:val="00A1016C"/>
    <w:rsid w:val="00A10909"/>
    <w:rsid w:val="00A1182B"/>
    <w:rsid w:val="00A12CDC"/>
    <w:rsid w:val="00A15D7A"/>
    <w:rsid w:val="00A17B70"/>
    <w:rsid w:val="00A17BF0"/>
    <w:rsid w:val="00A17CC8"/>
    <w:rsid w:val="00A20F67"/>
    <w:rsid w:val="00A2226D"/>
    <w:rsid w:val="00A233C7"/>
    <w:rsid w:val="00A23C82"/>
    <w:rsid w:val="00A24053"/>
    <w:rsid w:val="00A24431"/>
    <w:rsid w:val="00A24E30"/>
    <w:rsid w:val="00A24E6C"/>
    <w:rsid w:val="00A258F0"/>
    <w:rsid w:val="00A26DCC"/>
    <w:rsid w:val="00A26F9C"/>
    <w:rsid w:val="00A274B6"/>
    <w:rsid w:val="00A30353"/>
    <w:rsid w:val="00A30444"/>
    <w:rsid w:val="00A309AA"/>
    <w:rsid w:val="00A30F04"/>
    <w:rsid w:val="00A318DC"/>
    <w:rsid w:val="00A31C1B"/>
    <w:rsid w:val="00A321CB"/>
    <w:rsid w:val="00A33037"/>
    <w:rsid w:val="00A3324F"/>
    <w:rsid w:val="00A3355A"/>
    <w:rsid w:val="00A339DF"/>
    <w:rsid w:val="00A35D18"/>
    <w:rsid w:val="00A366A4"/>
    <w:rsid w:val="00A4018C"/>
    <w:rsid w:val="00A4151D"/>
    <w:rsid w:val="00A41B61"/>
    <w:rsid w:val="00A42374"/>
    <w:rsid w:val="00A42A8F"/>
    <w:rsid w:val="00A43D2E"/>
    <w:rsid w:val="00A44550"/>
    <w:rsid w:val="00A452E9"/>
    <w:rsid w:val="00A455C9"/>
    <w:rsid w:val="00A46437"/>
    <w:rsid w:val="00A46D09"/>
    <w:rsid w:val="00A47454"/>
    <w:rsid w:val="00A5063B"/>
    <w:rsid w:val="00A51304"/>
    <w:rsid w:val="00A52607"/>
    <w:rsid w:val="00A52F2A"/>
    <w:rsid w:val="00A530D9"/>
    <w:rsid w:val="00A5311B"/>
    <w:rsid w:val="00A5365D"/>
    <w:rsid w:val="00A54AC8"/>
    <w:rsid w:val="00A551AE"/>
    <w:rsid w:val="00A55B4B"/>
    <w:rsid w:val="00A56783"/>
    <w:rsid w:val="00A60BF8"/>
    <w:rsid w:val="00A61445"/>
    <w:rsid w:val="00A6217F"/>
    <w:rsid w:val="00A625CD"/>
    <w:rsid w:val="00A62740"/>
    <w:rsid w:val="00A6292C"/>
    <w:rsid w:val="00A62E10"/>
    <w:rsid w:val="00A632E0"/>
    <w:rsid w:val="00A6446E"/>
    <w:rsid w:val="00A647C2"/>
    <w:rsid w:val="00A6484E"/>
    <w:rsid w:val="00A65356"/>
    <w:rsid w:val="00A654BB"/>
    <w:rsid w:val="00A6684C"/>
    <w:rsid w:val="00A66BBF"/>
    <w:rsid w:val="00A67140"/>
    <w:rsid w:val="00A6754C"/>
    <w:rsid w:val="00A67DA4"/>
    <w:rsid w:val="00A67E90"/>
    <w:rsid w:val="00A70061"/>
    <w:rsid w:val="00A7044F"/>
    <w:rsid w:val="00A710BE"/>
    <w:rsid w:val="00A71810"/>
    <w:rsid w:val="00A71925"/>
    <w:rsid w:val="00A71DC7"/>
    <w:rsid w:val="00A729C7"/>
    <w:rsid w:val="00A72A4D"/>
    <w:rsid w:val="00A7331F"/>
    <w:rsid w:val="00A7336D"/>
    <w:rsid w:val="00A73938"/>
    <w:rsid w:val="00A748DE"/>
    <w:rsid w:val="00A755F4"/>
    <w:rsid w:val="00A75B3E"/>
    <w:rsid w:val="00A77F87"/>
    <w:rsid w:val="00A810DD"/>
    <w:rsid w:val="00A81419"/>
    <w:rsid w:val="00A8166B"/>
    <w:rsid w:val="00A819F8"/>
    <w:rsid w:val="00A81C7C"/>
    <w:rsid w:val="00A82B66"/>
    <w:rsid w:val="00A82E31"/>
    <w:rsid w:val="00A82FFB"/>
    <w:rsid w:val="00A8668E"/>
    <w:rsid w:val="00A868F0"/>
    <w:rsid w:val="00A87BA3"/>
    <w:rsid w:val="00A907E6"/>
    <w:rsid w:val="00A9216E"/>
    <w:rsid w:val="00A926D9"/>
    <w:rsid w:val="00A92A0C"/>
    <w:rsid w:val="00A93CAA"/>
    <w:rsid w:val="00A948B9"/>
    <w:rsid w:val="00A94D34"/>
    <w:rsid w:val="00A9512D"/>
    <w:rsid w:val="00A956F3"/>
    <w:rsid w:val="00A95A22"/>
    <w:rsid w:val="00A96A53"/>
    <w:rsid w:val="00A96D1A"/>
    <w:rsid w:val="00A97B7B"/>
    <w:rsid w:val="00A97DDD"/>
    <w:rsid w:val="00A97EE4"/>
    <w:rsid w:val="00A97FC6"/>
    <w:rsid w:val="00AA02CF"/>
    <w:rsid w:val="00AA0860"/>
    <w:rsid w:val="00AA08B3"/>
    <w:rsid w:val="00AA0DD1"/>
    <w:rsid w:val="00AA12C3"/>
    <w:rsid w:val="00AA2467"/>
    <w:rsid w:val="00AA39A7"/>
    <w:rsid w:val="00AA465A"/>
    <w:rsid w:val="00AA4AB7"/>
    <w:rsid w:val="00AA606F"/>
    <w:rsid w:val="00AA6A5A"/>
    <w:rsid w:val="00AA6F8B"/>
    <w:rsid w:val="00AA72C2"/>
    <w:rsid w:val="00AA7499"/>
    <w:rsid w:val="00AA762F"/>
    <w:rsid w:val="00AA79C2"/>
    <w:rsid w:val="00AB0058"/>
    <w:rsid w:val="00AB11A6"/>
    <w:rsid w:val="00AB179B"/>
    <w:rsid w:val="00AB1F8B"/>
    <w:rsid w:val="00AB2786"/>
    <w:rsid w:val="00AB3469"/>
    <w:rsid w:val="00AB36F0"/>
    <w:rsid w:val="00AB3EB2"/>
    <w:rsid w:val="00AB5634"/>
    <w:rsid w:val="00AB64BC"/>
    <w:rsid w:val="00AB6EA4"/>
    <w:rsid w:val="00AB76E5"/>
    <w:rsid w:val="00AB76F8"/>
    <w:rsid w:val="00AB7861"/>
    <w:rsid w:val="00AC2216"/>
    <w:rsid w:val="00AC36A4"/>
    <w:rsid w:val="00AC37AC"/>
    <w:rsid w:val="00AC4EE0"/>
    <w:rsid w:val="00AC542E"/>
    <w:rsid w:val="00AC5E1D"/>
    <w:rsid w:val="00AC6017"/>
    <w:rsid w:val="00AC6993"/>
    <w:rsid w:val="00AC6C5E"/>
    <w:rsid w:val="00AD01CE"/>
    <w:rsid w:val="00AD0C23"/>
    <w:rsid w:val="00AD1825"/>
    <w:rsid w:val="00AD18FA"/>
    <w:rsid w:val="00AD4905"/>
    <w:rsid w:val="00AD4928"/>
    <w:rsid w:val="00AD4E3D"/>
    <w:rsid w:val="00AD5F8B"/>
    <w:rsid w:val="00AD6FF1"/>
    <w:rsid w:val="00AD7631"/>
    <w:rsid w:val="00AE162F"/>
    <w:rsid w:val="00AE1913"/>
    <w:rsid w:val="00AE27A8"/>
    <w:rsid w:val="00AE2867"/>
    <w:rsid w:val="00AE3C5A"/>
    <w:rsid w:val="00AE4DF0"/>
    <w:rsid w:val="00AE5D16"/>
    <w:rsid w:val="00AE5FA6"/>
    <w:rsid w:val="00AE64C0"/>
    <w:rsid w:val="00AF0DF5"/>
    <w:rsid w:val="00AF0F7A"/>
    <w:rsid w:val="00AF158F"/>
    <w:rsid w:val="00AF1FEF"/>
    <w:rsid w:val="00AF2517"/>
    <w:rsid w:val="00AF2FDB"/>
    <w:rsid w:val="00AF3407"/>
    <w:rsid w:val="00AF3C3D"/>
    <w:rsid w:val="00AF505C"/>
    <w:rsid w:val="00AF5657"/>
    <w:rsid w:val="00AF5804"/>
    <w:rsid w:val="00AF64B9"/>
    <w:rsid w:val="00B01914"/>
    <w:rsid w:val="00B02174"/>
    <w:rsid w:val="00B02200"/>
    <w:rsid w:val="00B027A1"/>
    <w:rsid w:val="00B0402A"/>
    <w:rsid w:val="00B04BEF"/>
    <w:rsid w:val="00B04E71"/>
    <w:rsid w:val="00B04ED8"/>
    <w:rsid w:val="00B064EE"/>
    <w:rsid w:val="00B10975"/>
    <w:rsid w:val="00B10ACF"/>
    <w:rsid w:val="00B10BB4"/>
    <w:rsid w:val="00B10DA8"/>
    <w:rsid w:val="00B115C3"/>
    <w:rsid w:val="00B1166D"/>
    <w:rsid w:val="00B1168B"/>
    <w:rsid w:val="00B116E9"/>
    <w:rsid w:val="00B1194F"/>
    <w:rsid w:val="00B11A61"/>
    <w:rsid w:val="00B13546"/>
    <w:rsid w:val="00B1518A"/>
    <w:rsid w:val="00B1540D"/>
    <w:rsid w:val="00B155D5"/>
    <w:rsid w:val="00B156D0"/>
    <w:rsid w:val="00B1602A"/>
    <w:rsid w:val="00B16965"/>
    <w:rsid w:val="00B16B0C"/>
    <w:rsid w:val="00B17470"/>
    <w:rsid w:val="00B17FD8"/>
    <w:rsid w:val="00B20211"/>
    <w:rsid w:val="00B206F0"/>
    <w:rsid w:val="00B20D80"/>
    <w:rsid w:val="00B212E7"/>
    <w:rsid w:val="00B21518"/>
    <w:rsid w:val="00B21BF1"/>
    <w:rsid w:val="00B22701"/>
    <w:rsid w:val="00B235A8"/>
    <w:rsid w:val="00B23674"/>
    <w:rsid w:val="00B24469"/>
    <w:rsid w:val="00B259EE"/>
    <w:rsid w:val="00B26E09"/>
    <w:rsid w:val="00B2702E"/>
    <w:rsid w:val="00B31856"/>
    <w:rsid w:val="00B31BC5"/>
    <w:rsid w:val="00B32996"/>
    <w:rsid w:val="00B3356C"/>
    <w:rsid w:val="00B33988"/>
    <w:rsid w:val="00B33E5F"/>
    <w:rsid w:val="00B34080"/>
    <w:rsid w:val="00B3469C"/>
    <w:rsid w:val="00B34825"/>
    <w:rsid w:val="00B34A8F"/>
    <w:rsid w:val="00B34C07"/>
    <w:rsid w:val="00B354BB"/>
    <w:rsid w:val="00B36214"/>
    <w:rsid w:val="00B36624"/>
    <w:rsid w:val="00B36B2F"/>
    <w:rsid w:val="00B40241"/>
    <w:rsid w:val="00B40AC6"/>
    <w:rsid w:val="00B41E2A"/>
    <w:rsid w:val="00B43747"/>
    <w:rsid w:val="00B438F2"/>
    <w:rsid w:val="00B44496"/>
    <w:rsid w:val="00B44AC9"/>
    <w:rsid w:val="00B47115"/>
    <w:rsid w:val="00B47A68"/>
    <w:rsid w:val="00B505D5"/>
    <w:rsid w:val="00B50714"/>
    <w:rsid w:val="00B513B5"/>
    <w:rsid w:val="00B532A7"/>
    <w:rsid w:val="00B53831"/>
    <w:rsid w:val="00B543E7"/>
    <w:rsid w:val="00B54A32"/>
    <w:rsid w:val="00B552F0"/>
    <w:rsid w:val="00B55509"/>
    <w:rsid w:val="00B561D9"/>
    <w:rsid w:val="00B60687"/>
    <w:rsid w:val="00B60CD0"/>
    <w:rsid w:val="00B61111"/>
    <w:rsid w:val="00B613FF"/>
    <w:rsid w:val="00B621B8"/>
    <w:rsid w:val="00B6222D"/>
    <w:rsid w:val="00B63096"/>
    <w:rsid w:val="00B63AC4"/>
    <w:rsid w:val="00B64301"/>
    <w:rsid w:val="00B666C8"/>
    <w:rsid w:val="00B668F8"/>
    <w:rsid w:val="00B66E93"/>
    <w:rsid w:val="00B67B84"/>
    <w:rsid w:val="00B70E3D"/>
    <w:rsid w:val="00B711C2"/>
    <w:rsid w:val="00B7190F"/>
    <w:rsid w:val="00B72611"/>
    <w:rsid w:val="00B7310E"/>
    <w:rsid w:val="00B7537D"/>
    <w:rsid w:val="00B75A78"/>
    <w:rsid w:val="00B75EF9"/>
    <w:rsid w:val="00B76319"/>
    <w:rsid w:val="00B763F2"/>
    <w:rsid w:val="00B7707C"/>
    <w:rsid w:val="00B77C42"/>
    <w:rsid w:val="00B80664"/>
    <w:rsid w:val="00B80C33"/>
    <w:rsid w:val="00B80ECD"/>
    <w:rsid w:val="00B80FBA"/>
    <w:rsid w:val="00B81ADC"/>
    <w:rsid w:val="00B82016"/>
    <w:rsid w:val="00B83E07"/>
    <w:rsid w:val="00B8603B"/>
    <w:rsid w:val="00B87377"/>
    <w:rsid w:val="00B87E38"/>
    <w:rsid w:val="00B90237"/>
    <w:rsid w:val="00B9088F"/>
    <w:rsid w:val="00B92106"/>
    <w:rsid w:val="00B92346"/>
    <w:rsid w:val="00B92A5C"/>
    <w:rsid w:val="00B9319B"/>
    <w:rsid w:val="00B933D1"/>
    <w:rsid w:val="00B93511"/>
    <w:rsid w:val="00B936C5"/>
    <w:rsid w:val="00B938A6"/>
    <w:rsid w:val="00B9392C"/>
    <w:rsid w:val="00B93A61"/>
    <w:rsid w:val="00B940B8"/>
    <w:rsid w:val="00B956F8"/>
    <w:rsid w:val="00B96399"/>
    <w:rsid w:val="00B978C1"/>
    <w:rsid w:val="00B97BAC"/>
    <w:rsid w:val="00B97F15"/>
    <w:rsid w:val="00BA09C4"/>
    <w:rsid w:val="00BA180E"/>
    <w:rsid w:val="00BA1BBA"/>
    <w:rsid w:val="00BA33CF"/>
    <w:rsid w:val="00BA351C"/>
    <w:rsid w:val="00BA4232"/>
    <w:rsid w:val="00BA4DBB"/>
    <w:rsid w:val="00BA687D"/>
    <w:rsid w:val="00BB010F"/>
    <w:rsid w:val="00BB1D9A"/>
    <w:rsid w:val="00BB2F7F"/>
    <w:rsid w:val="00BB39EB"/>
    <w:rsid w:val="00BB5C90"/>
    <w:rsid w:val="00BB5D8B"/>
    <w:rsid w:val="00BB7361"/>
    <w:rsid w:val="00BC03CD"/>
    <w:rsid w:val="00BC0B47"/>
    <w:rsid w:val="00BC0C07"/>
    <w:rsid w:val="00BC1221"/>
    <w:rsid w:val="00BC1287"/>
    <w:rsid w:val="00BC14AA"/>
    <w:rsid w:val="00BC19E4"/>
    <w:rsid w:val="00BC1B81"/>
    <w:rsid w:val="00BC2CAE"/>
    <w:rsid w:val="00BC32BD"/>
    <w:rsid w:val="00BC34CC"/>
    <w:rsid w:val="00BC384C"/>
    <w:rsid w:val="00BC3BF6"/>
    <w:rsid w:val="00BC3C33"/>
    <w:rsid w:val="00BC3F85"/>
    <w:rsid w:val="00BC43E2"/>
    <w:rsid w:val="00BC4772"/>
    <w:rsid w:val="00BC58FE"/>
    <w:rsid w:val="00BC65AA"/>
    <w:rsid w:val="00BC6D60"/>
    <w:rsid w:val="00BC6E75"/>
    <w:rsid w:val="00BD054F"/>
    <w:rsid w:val="00BD0A88"/>
    <w:rsid w:val="00BD0E1C"/>
    <w:rsid w:val="00BD36B0"/>
    <w:rsid w:val="00BD3F67"/>
    <w:rsid w:val="00BD4042"/>
    <w:rsid w:val="00BD4572"/>
    <w:rsid w:val="00BD473A"/>
    <w:rsid w:val="00BD4B97"/>
    <w:rsid w:val="00BD5644"/>
    <w:rsid w:val="00BD5ACA"/>
    <w:rsid w:val="00BD625E"/>
    <w:rsid w:val="00BD7064"/>
    <w:rsid w:val="00BE0A63"/>
    <w:rsid w:val="00BE1390"/>
    <w:rsid w:val="00BE1493"/>
    <w:rsid w:val="00BE2043"/>
    <w:rsid w:val="00BE2E4C"/>
    <w:rsid w:val="00BE2E52"/>
    <w:rsid w:val="00BE3FFE"/>
    <w:rsid w:val="00BE4E85"/>
    <w:rsid w:val="00BE50FF"/>
    <w:rsid w:val="00BE6B57"/>
    <w:rsid w:val="00BE7277"/>
    <w:rsid w:val="00BF09F6"/>
    <w:rsid w:val="00BF1242"/>
    <w:rsid w:val="00BF162B"/>
    <w:rsid w:val="00BF21FE"/>
    <w:rsid w:val="00BF2C3F"/>
    <w:rsid w:val="00BF2E34"/>
    <w:rsid w:val="00BF310C"/>
    <w:rsid w:val="00BF3162"/>
    <w:rsid w:val="00BF3BBE"/>
    <w:rsid w:val="00BF44B4"/>
    <w:rsid w:val="00BF4A32"/>
    <w:rsid w:val="00BF4AB7"/>
    <w:rsid w:val="00BF4B62"/>
    <w:rsid w:val="00BF4BD9"/>
    <w:rsid w:val="00BF51F4"/>
    <w:rsid w:val="00BF5209"/>
    <w:rsid w:val="00BF551A"/>
    <w:rsid w:val="00BF5D50"/>
    <w:rsid w:val="00BF5D73"/>
    <w:rsid w:val="00BF67BE"/>
    <w:rsid w:val="00BF7B16"/>
    <w:rsid w:val="00BF7F02"/>
    <w:rsid w:val="00C008D6"/>
    <w:rsid w:val="00C00CE7"/>
    <w:rsid w:val="00C00E65"/>
    <w:rsid w:val="00C010DC"/>
    <w:rsid w:val="00C01BA7"/>
    <w:rsid w:val="00C01FD6"/>
    <w:rsid w:val="00C030CA"/>
    <w:rsid w:val="00C03225"/>
    <w:rsid w:val="00C0467F"/>
    <w:rsid w:val="00C05046"/>
    <w:rsid w:val="00C05AC1"/>
    <w:rsid w:val="00C0604D"/>
    <w:rsid w:val="00C06F19"/>
    <w:rsid w:val="00C10376"/>
    <w:rsid w:val="00C10F45"/>
    <w:rsid w:val="00C11402"/>
    <w:rsid w:val="00C12CD4"/>
    <w:rsid w:val="00C132F5"/>
    <w:rsid w:val="00C14320"/>
    <w:rsid w:val="00C15660"/>
    <w:rsid w:val="00C17424"/>
    <w:rsid w:val="00C20619"/>
    <w:rsid w:val="00C21C0D"/>
    <w:rsid w:val="00C22242"/>
    <w:rsid w:val="00C2333C"/>
    <w:rsid w:val="00C2336B"/>
    <w:rsid w:val="00C234E0"/>
    <w:rsid w:val="00C25211"/>
    <w:rsid w:val="00C25752"/>
    <w:rsid w:val="00C25974"/>
    <w:rsid w:val="00C25C09"/>
    <w:rsid w:val="00C264F4"/>
    <w:rsid w:val="00C3016A"/>
    <w:rsid w:val="00C31168"/>
    <w:rsid w:val="00C3169B"/>
    <w:rsid w:val="00C3259F"/>
    <w:rsid w:val="00C3321D"/>
    <w:rsid w:val="00C33611"/>
    <w:rsid w:val="00C3376E"/>
    <w:rsid w:val="00C33BCE"/>
    <w:rsid w:val="00C33C9A"/>
    <w:rsid w:val="00C33DFA"/>
    <w:rsid w:val="00C33FD9"/>
    <w:rsid w:val="00C36559"/>
    <w:rsid w:val="00C36D1B"/>
    <w:rsid w:val="00C41528"/>
    <w:rsid w:val="00C42CA9"/>
    <w:rsid w:val="00C439B0"/>
    <w:rsid w:val="00C4465A"/>
    <w:rsid w:val="00C448C6"/>
    <w:rsid w:val="00C4530F"/>
    <w:rsid w:val="00C45C70"/>
    <w:rsid w:val="00C47694"/>
    <w:rsid w:val="00C476D5"/>
    <w:rsid w:val="00C47931"/>
    <w:rsid w:val="00C50A6B"/>
    <w:rsid w:val="00C5261B"/>
    <w:rsid w:val="00C53E07"/>
    <w:rsid w:val="00C54029"/>
    <w:rsid w:val="00C54803"/>
    <w:rsid w:val="00C56A3C"/>
    <w:rsid w:val="00C56C00"/>
    <w:rsid w:val="00C57BDB"/>
    <w:rsid w:val="00C57C8A"/>
    <w:rsid w:val="00C629DD"/>
    <w:rsid w:val="00C636AC"/>
    <w:rsid w:val="00C63971"/>
    <w:rsid w:val="00C63DF6"/>
    <w:rsid w:val="00C64314"/>
    <w:rsid w:val="00C64833"/>
    <w:rsid w:val="00C6541F"/>
    <w:rsid w:val="00C65894"/>
    <w:rsid w:val="00C67932"/>
    <w:rsid w:val="00C67B18"/>
    <w:rsid w:val="00C67DEF"/>
    <w:rsid w:val="00C70482"/>
    <w:rsid w:val="00C71410"/>
    <w:rsid w:val="00C725AA"/>
    <w:rsid w:val="00C7267D"/>
    <w:rsid w:val="00C726AF"/>
    <w:rsid w:val="00C72FC9"/>
    <w:rsid w:val="00C73197"/>
    <w:rsid w:val="00C73E40"/>
    <w:rsid w:val="00C74466"/>
    <w:rsid w:val="00C756B0"/>
    <w:rsid w:val="00C777AF"/>
    <w:rsid w:val="00C800D9"/>
    <w:rsid w:val="00C814A2"/>
    <w:rsid w:val="00C81543"/>
    <w:rsid w:val="00C81BAB"/>
    <w:rsid w:val="00C82FF7"/>
    <w:rsid w:val="00C84F65"/>
    <w:rsid w:val="00C854A0"/>
    <w:rsid w:val="00C8656B"/>
    <w:rsid w:val="00C86621"/>
    <w:rsid w:val="00C866D1"/>
    <w:rsid w:val="00C9149D"/>
    <w:rsid w:val="00C91AB8"/>
    <w:rsid w:val="00C91D7D"/>
    <w:rsid w:val="00C9253B"/>
    <w:rsid w:val="00C92832"/>
    <w:rsid w:val="00C9310E"/>
    <w:rsid w:val="00C93826"/>
    <w:rsid w:val="00C94114"/>
    <w:rsid w:val="00C94AF0"/>
    <w:rsid w:val="00C94D98"/>
    <w:rsid w:val="00C9549B"/>
    <w:rsid w:val="00C956C7"/>
    <w:rsid w:val="00C95E30"/>
    <w:rsid w:val="00C95F76"/>
    <w:rsid w:val="00CA1413"/>
    <w:rsid w:val="00CA14AC"/>
    <w:rsid w:val="00CA1DE9"/>
    <w:rsid w:val="00CA208B"/>
    <w:rsid w:val="00CA3538"/>
    <w:rsid w:val="00CA3817"/>
    <w:rsid w:val="00CA47F5"/>
    <w:rsid w:val="00CA50DB"/>
    <w:rsid w:val="00CA51C9"/>
    <w:rsid w:val="00CA568F"/>
    <w:rsid w:val="00CA74EE"/>
    <w:rsid w:val="00CA7994"/>
    <w:rsid w:val="00CB0185"/>
    <w:rsid w:val="00CB185B"/>
    <w:rsid w:val="00CB18FC"/>
    <w:rsid w:val="00CB1ECB"/>
    <w:rsid w:val="00CB1FE6"/>
    <w:rsid w:val="00CB2E1D"/>
    <w:rsid w:val="00CB375C"/>
    <w:rsid w:val="00CB424E"/>
    <w:rsid w:val="00CB45C9"/>
    <w:rsid w:val="00CB4AEE"/>
    <w:rsid w:val="00CB6291"/>
    <w:rsid w:val="00CB64E6"/>
    <w:rsid w:val="00CB721B"/>
    <w:rsid w:val="00CB794E"/>
    <w:rsid w:val="00CC0AB4"/>
    <w:rsid w:val="00CC0CF8"/>
    <w:rsid w:val="00CC1069"/>
    <w:rsid w:val="00CC321A"/>
    <w:rsid w:val="00CC3DC4"/>
    <w:rsid w:val="00CC536C"/>
    <w:rsid w:val="00CC5D72"/>
    <w:rsid w:val="00CC6B94"/>
    <w:rsid w:val="00CC6F71"/>
    <w:rsid w:val="00CC75E0"/>
    <w:rsid w:val="00CC77FB"/>
    <w:rsid w:val="00CC7E8F"/>
    <w:rsid w:val="00CD0A42"/>
    <w:rsid w:val="00CD11AF"/>
    <w:rsid w:val="00CD12AB"/>
    <w:rsid w:val="00CD19E6"/>
    <w:rsid w:val="00CD1B30"/>
    <w:rsid w:val="00CD22A6"/>
    <w:rsid w:val="00CD257D"/>
    <w:rsid w:val="00CD2729"/>
    <w:rsid w:val="00CD324C"/>
    <w:rsid w:val="00CD4C5F"/>
    <w:rsid w:val="00CD500B"/>
    <w:rsid w:val="00CD6194"/>
    <w:rsid w:val="00CD6D52"/>
    <w:rsid w:val="00CE0224"/>
    <w:rsid w:val="00CE03B0"/>
    <w:rsid w:val="00CE0554"/>
    <w:rsid w:val="00CE16E1"/>
    <w:rsid w:val="00CE2209"/>
    <w:rsid w:val="00CE22BC"/>
    <w:rsid w:val="00CE276D"/>
    <w:rsid w:val="00CE37EB"/>
    <w:rsid w:val="00CE47C0"/>
    <w:rsid w:val="00CE4869"/>
    <w:rsid w:val="00CE5036"/>
    <w:rsid w:val="00CE55F6"/>
    <w:rsid w:val="00CE6385"/>
    <w:rsid w:val="00CE64D6"/>
    <w:rsid w:val="00CE69D9"/>
    <w:rsid w:val="00CE6A96"/>
    <w:rsid w:val="00CE74E2"/>
    <w:rsid w:val="00CE7643"/>
    <w:rsid w:val="00CE79D7"/>
    <w:rsid w:val="00CF1A6F"/>
    <w:rsid w:val="00CF31F9"/>
    <w:rsid w:val="00CF3656"/>
    <w:rsid w:val="00CF3E2F"/>
    <w:rsid w:val="00CF43DE"/>
    <w:rsid w:val="00CF4B32"/>
    <w:rsid w:val="00CF4B76"/>
    <w:rsid w:val="00D00CF1"/>
    <w:rsid w:val="00D01E4C"/>
    <w:rsid w:val="00D020AB"/>
    <w:rsid w:val="00D03FF5"/>
    <w:rsid w:val="00D06AA1"/>
    <w:rsid w:val="00D06ED9"/>
    <w:rsid w:val="00D07339"/>
    <w:rsid w:val="00D0741E"/>
    <w:rsid w:val="00D10378"/>
    <w:rsid w:val="00D1075E"/>
    <w:rsid w:val="00D1198B"/>
    <w:rsid w:val="00D11F3D"/>
    <w:rsid w:val="00D12879"/>
    <w:rsid w:val="00D12DCF"/>
    <w:rsid w:val="00D13F09"/>
    <w:rsid w:val="00D14053"/>
    <w:rsid w:val="00D14554"/>
    <w:rsid w:val="00D146DB"/>
    <w:rsid w:val="00D148D3"/>
    <w:rsid w:val="00D14B98"/>
    <w:rsid w:val="00D15551"/>
    <w:rsid w:val="00D15575"/>
    <w:rsid w:val="00D15EAA"/>
    <w:rsid w:val="00D169CF"/>
    <w:rsid w:val="00D17512"/>
    <w:rsid w:val="00D1758D"/>
    <w:rsid w:val="00D20942"/>
    <w:rsid w:val="00D20E72"/>
    <w:rsid w:val="00D223D9"/>
    <w:rsid w:val="00D22B14"/>
    <w:rsid w:val="00D22CFE"/>
    <w:rsid w:val="00D26DC3"/>
    <w:rsid w:val="00D26F73"/>
    <w:rsid w:val="00D301F0"/>
    <w:rsid w:val="00D31216"/>
    <w:rsid w:val="00D31A33"/>
    <w:rsid w:val="00D32655"/>
    <w:rsid w:val="00D335A4"/>
    <w:rsid w:val="00D343A9"/>
    <w:rsid w:val="00D34422"/>
    <w:rsid w:val="00D34506"/>
    <w:rsid w:val="00D35823"/>
    <w:rsid w:val="00D35AFD"/>
    <w:rsid w:val="00D3633F"/>
    <w:rsid w:val="00D37A77"/>
    <w:rsid w:val="00D411F9"/>
    <w:rsid w:val="00D41C68"/>
    <w:rsid w:val="00D41E32"/>
    <w:rsid w:val="00D4216D"/>
    <w:rsid w:val="00D435CE"/>
    <w:rsid w:val="00D4410B"/>
    <w:rsid w:val="00D46014"/>
    <w:rsid w:val="00D4667E"/>
    <w:rsid w:val="00D46696"/>
    <w:rsid w:val="00D46EA9"/>
    <w:rsid w:val="00D46EC5"/>
    <w:rsid w:val="00D47151"/>
    <w:rsid w:val="00D509B1"/>
    <w:rsid w:val="00D51271"/>
    <w:rsid w:val="00D52C14"/>
    <w:rsid w:val="00D538CD"/>
    <w:rsid w:val="00D53CF0"/>
    <w:rsid w:val="00D56499"/>
    <w:rsid w:val="00D5656D"/>
    <w:rsid w:val="00D60852"/>
    <w:rsid w:val="00D60DEC"/>
    <w:rsid w:val="00D60FA3"/>
    <w:rsid w:val="00D61451"/>
    <w:rsid w:val="00D63E78"/>
    <w:rsid w:val="00D64318"/>
    <w:rsid w:val="00D6491C"/>
    <w:rsid w:val="00D649E1"/>
    <w:rsid w:val="00D65690"/>
    <w:rsid w:val="00D669F9"/>
    <w:rsid w:val="00D66AA2"/>
    <w:rsid w:val="00D66FA4"/>
    <w:rsid w:val="00D67631"/>
    <w:rsid w:val="00D705CC"/>
    <w:rsid w:val="00D706F2"/>
    <w:rsid w:val="00D710E9"/>
    <w:rsid w:val="00D71194"/>
    <w:rsid w:val="00D71355"/>
    <w:rsid w:val="00D7155E"/>
    <w:rsid w:val="00D73EE4"/>
    <w:rsid w:val="00D75675"/>
    <w:rsid w:val="00D762E8"/>
    <w:rsid w:val="00D76300"/>
    <w:rsid w:val="00D763C5"/>
    <w:rsid w:val="00D7662A"/>
    <w:rsid w:val="00D7745B"/>
    <w:rsid w:val="00D7790E"/>
    <w:rsid w:val="00D77944"/>
    <w:rsid w:val="00D80907"/>
    <w:rsid w:val="00D80DF0"/>
    <w:rsid w:val="00D80F35"/>
    <w:rsid w:val="00D8186E"/>
    <w:rsid w:val="00D820B3"/>
    <w:rsid w:val="00D8275B"/>
    <w:rsid w:val="00D8594C"/>
    <w:rsid w:val="00D86814"/>
    <w:rsid w:val="00D86B41"/>
    <w:rsid w:val="00D90DC9"/>
    <w:rsid w:val="00D9119E"/>
    <w:rsid w:val="00D91686"/>
    <w:rsid w:val="00D91A87"/>
    <w:rsid w:val="00D92695"/>
    <w:rsid w:val="00D96738"/>
    <w:rsid w:val="00D96901"/>
    <w:rsid w:val="00D96CA4"/>
    <w:rsid w:val="00D971A4"/>
    <w:rsid w:val="00D97B1F"/>
    <w:rsid w:val="00DA01CA"/>
    <w:rsid w:val="00DA09D8"/>
    <w:rsid w:val="00DA09FA"/>
    <w:rsid w:val="00DA0F60"/>
    <w:rsid w:val="00DA0F78"/>
    <w:rsid w:val="00DA196A"/>
    <w:rsid w:val="00DA28C6"/>
    <w:rsid w:val="00DA3A8C"/>
    <w:rsid w:val="00DA3FCB"/>
    <w:rsid w:val="00DA442C"/>
    <w:rsid w:val="00DA48EA"/>
    <w:rsid w:val="00DA4908"/>
    <w:rsid w:val="00DA56C4"/>
    <w:rsid w:val="00DA57C5"/>
    <w:rsid w:val="00DA63D3"/>
    <w:rsid w:val="00DA78C3"/>
    <w:rsid w:val="00DA7DB6"/>
    <w:rsid w:val="00DB0A96"/>
    <w:rsid w:val="00DB2BBB"/>
    <w:rsid w:val="00DB34B7"/>
    <w:rsid w:val="00DB40CD"/>
    <w:rsid w:val="00DB4AB7"/>
    <w:rsid w:val="00DB5467"/>
    <w:rsid w:val="00DB6C9A"/>
    <w:rsid w:val="00DB6D98"/>
    <w:rsid w:val="00DB710F"/>
    <w:rsid w:val="00DB7E23"/>
    <w:rsid w:val="00DC0369"/>
    <w:rsid w:val="00DC0795"/>
    <w:rsid w:val="00DC18C8"/>
    <w:rsid w:val="00DC2626"/>
    <w:rsid w:val="00DC2966"/>
    <w:rsid w:val="00DC381B"/>
    <w:rsid w:val="00DC57E1"/>
    <w:rsid w:val="00DC598D"/>
    <w:rsid w:val="00DC5F38"/>
    <w:rsid w:val="00DC6559"/>
    <w:rsid w:val="00DD16EB"/>
    <w:rsid w:val="00DD271F"/>
    <w:rsid w:val="00DD3318"/>
    <w:rsid w:val="00DD3D5F"/>
    <w:rsid w:val="00DD4371"/>
    <w:rsid w:val="00DD45E2"/>
    <w:rsid w:val="00DD552A"/>
    <w:rsid w:val="00DD61A8"/>
    <w:rsid w:val="00DD61B0"/>
    <w:rsid w:val="00DD691E"/>
    <w:rsid w:val="00DE18B4"/>
    <w:rsid w:val="00DE2389"/>
    <w:rsid w:val="00DE252D"/>
    <w:rsid w:val="00DE2772"/>
    <w:rsid w:val="00DE3506"/>
    <w:rsid w:val="00DE385D"/>
    <w:rsid w:val="00DE46A4"/>
    <w:rsid w:val="00DE4A1C"/>
    <w:rsid w:val="00DE53F9"/>
    <w:rsid w:val="00DE6536"/>
    <w:rsid w:val="00DE6A0F"/>
    <w:rsid w:val="00DE6BB7"/>
    <w:rsid w:val="00DE7E09"/>
    <w:rsid w:val="00DE7F43"/>
    <w:rsid w:val="00DF0ABF"/>
    <w:rsid w:val="00DF0C7E"/>
    <w:rsid w:val="00DF0FC5"/>
    <w:rsid w:val="00DF15E6"/>
    <w:rsid w:val="00DF229E"/>
    <w:rsid w:val="00DF254B"/>
    <w:rsid w:val="00DF27C7"/>
    <w:rsid w:val="00DF2852"/>
    <w:rsid w:val="00DF3BD7"/>
    <w:rsid w:val="00DF4072"/>
    <w:rsid w:val="00DF7464"/>
    <w:rsid w:val="00E00CE4"/>
    <w:rsid w:val="00E00EEB"/>
    <w:rsid w:val="00E00F68"/>
    <w:rsid w:val="00E0157F"/>
    <w:rsid w:val="00E01598"/>
    <w:rsid w:val="00E01CBC"/>
    <w:rsid w:val="00E02018"/>
    <w:rsid w:val="00E02EC7"/>
    <w:rsid w:val="00E05D4A"/>
    <w:rsid w:val="00E06AD2"/>
    <w:rsid w:val="00E07E6A"/>
    <w:rsid w:val="00E110C2"/>
    <w:rsid w:val="00E110DF"/>
    <w:rsid w:val="00E131FC"/>
    <w:rsid w:val="00E13311"/>
    <w:rsid w:val="00E1381B"/>
    <w:rsid w:val="00E138AE"/>
    <w:rsid w:val="00E14064"/>
    <w:rsid w:val="00E149FA"/>
    <w:rsid w:val="00E202EE"/>
    <w:rsid w:val="00E2045C"/>
    <w:rsid w:val="00E20726"/>
    <w:rsid w:val="00E20E0A"/>
    <w:rsid w:val="00E21452"/>
    <w:rsid w:val="00E21F97"/>
    <w:rsid w:val="00E224E4"/>
    <w:rsid w:val="00E22529"/>
    <w:rsid w:val="00E229D2"/>
    <w:rsid w:val="00E23427"/>
    <w:rsid w:val="00E235CA"/>
    <w:rsid w:val="00E23FEB"/>
    <w:rsid w:val="00E24B9E"/>
    <w:rsid w:val="00E25848"/>
    <w:rsid w:val="00E266E3"/>
    <w:rsid w:val="00E3021A"/>
    <w:rsid w:val="00E31252"/>
    <w:rsid w:val="00E32013"/>
    <w:rsid w:val="00E323AC"/>
    <w:rsid w:val="00E3309C"/>
    <w:rsid w:val="00E33BC4"/>
    <w:rsid w:val="00E33CDB"/>
    <w:rsid w:val="00E346B2"/>
    <w:rsid w:val="00E34C49"/>
    <w:rsid w:val="00E34E8B"/>
    <w:rsid w:val="00E3518F"/>
    <w:rsid w:val="00E35588"/>
    <w:rsid w:val="00E3602F"/>
    <w:rsid w:val="00E360EB"/>
    <w:rsid w:val="00E36353"/>
    <w:rsid w:val="00E419B4"/>
    <w:rsid w:val="00E430AA"/>
    <w:rsid w:val="00E43677"/>
    <w:rsid w:val="00E43AEA"/>
    <w:rsid w:val="00E43D32"/>
    <w:rsid w:val="00E441CB"/>
    <w:rsid w:val="00E442AD"/>
    <w:rsid w:val="00E44CA4"/>
    <w:rsid w:val="00E452FD"/>
    <w:rsid w:val="00E45F1A"/>
    <w:rsid w:val="00E50CAC"/>
    <w:rsid w:val="00E5114D"/>
    <w:rsid w:val="00E511C7"/>
    <w:rsid w:val="00E515B8"/>
    <w:rsid w:val="00E51A87"/>
    <w:rsid w:val="00E51FC0"/>
    <w:rsid w:val="00E52002"/>
    <w:rsid w:val="00E524A3"/>
    <w:rsid w:val="00E53099"/>
    <w:rsid w:val="00E539C1"/>
    <w:rsid w:val="00E54442"/>
    <w:rsid w:val="00E54CE1"/>
    <w:rsid w:val="00E550F0"/>
    <w:rsid w:val="00E551F6"/>
    <w:rsid w:val="00E556BC"/>
    <w:rsid w:val="00E561D1"/>
    <w:rsid w:val="00E61468"/>
    <w:rsid w:val="00E61520"/>
    <w:rsid w:val="00E61C0B"/>
    <w:rsid w:val="00E630FA"/>
    <w:rsid w:val="00E63FAC"/>
    <w:rsid w:val="00E64004"/>
    <w:rsid w:val="00E65385"/>
    <w:rsid w:val="00E6631E"/>
    <w:rsid w:val="00E67651"/>
    <w:rsid w:val="00E67CCF"/>
    <w:rsid w:val="00E7060D"/>
    <w:rsid w:val="00E736B1"/>
    <w:rsid w:val="00E74526"/>
    <w:rsid w:val="00E7460F"/>
    <w:rsid w:val="00E74693"/>
    <w:rsid w:val="00E76F7C"/>
    <w:rsid w:val="00E77708"/>
    <w:rsid w:val="00E808A3"/>
    <w:rsid w:val="00E80C42"/>
    <w:rsid w:val="00E80DFF"/>
    <w:rsid w:val="00E8137E"/>
    <w:rsid w:val="00E81627"/>
    <w:rsid w:val="00E822D2"/>
    <w:rsid w:val="00E82F0A"/>
    <w:rsid w:val="00E83041"/>
    <w:rsid w:val="00E836F4"/>
    <w:rsid w:val="00E84098"/>
    <w:rsid w:val="00E847D6"/>
    <w:rsid w:val="00E85511"/>
    <w:rsid w:val="00E858AD"/>
    <w:rsid w:val="00E85C3F"/>
    <w:rsid w:val="00E917C1"/>
    <w:rsid w:val="00E92A4E"/>
    <w:rsid w:val="00E9323F"/>
    <w:rsid w:val="00E945AA"/>
    <w:rsid w:val="00E94C6C"/>
    <w:rsid w:val="00E95087"/>
    <w:rsid w:val="00E9510A"/>
    <w:rsid w:val="00E95A62"/>
    <w:rsid w:val="00E960DC"/>
    <w:rsid w:val="00E969F1"/>
    <w:rsid w:val="00E96E29"/>
    <w:rsid w:val="00EA1537"/>
    <w:rsid w:val="00EA1910"/>
    <w:rsid w:val="00EA2CEA"/>
    <w:rsid w:val="00EA3B7E"/>
    <w:rsid w:val="00EA49DC"/>
    <w:rsid w:val="00EA5C26"/>
    <w:rsid w:val="00EA721C"/>
    <w:rsid w:val="00EA72A1"/>
    <w:rsid w:val="00EA72EC"/>
    <w:rsid w:val="00EB04D6"/>
    <w:rsid w:val="00EB0B8C"/>
    <w:rsid w:val="00EB213C"/>
    <w:rsid w:val="00EB25AA"/>
    <w:rsid w:val="00EB3B0F"/>
    <w:rsid w:val="00EB3DFF"/>
    <w:rsid w:val="00EB5707"/>
    <w:rsid w:val="00EB6CB1"/>
    <w:rsid w:val="00EB7E8F"/>
    <w:rsid w:val="00EC1319"/>
    <w:rsid w:val="00EC1B82"/>
    <w:rsid w:val="00EC1BB3"/>
    <w:rsid w:val="00EC36C5"/>
    <w:rsid w:val="00EC37BB"/>
    <w:rsid w:val="00EC466E"/>
    <w:rsid w:val="00EC4842"/>
    <w:rsid w:val="00EC52DD"/>
    <w:rsid w:val="00EC536C"/>
    <w:rsid w:val="00EC5B9F"/>
    <w:rsid w:val="00EC5D77"/>
    <w:rsid w:val="00EC6583"/>
    <w:rsid w:val="00EC6A6E"/>
    <w:rsid w:val="00EC775B"/>
    <w:rsid w:val="00EC7B18"/>
    <w:rsid w:val="00ED0224"/>
    <w:rsid w:val="00ED1627"/>
    <w:rsid w:val="00ED2C12"/>
    <w:rsid w:val="00ED2FA1"/>
    <w:rsid w:val="00ED36C3"/>
    <w:rsid w:val="00ED3847"/>
    <w:rsid w:val="00ED39F9"/>
    <w:rsid w:val="00ED3B0B"/>
    <w:rsid w:val="00ED3C3D"/>
    <w:rsid w:val="00ED3FC4"/>
    <w:rsid w:val="00ED4018"/>
    <w:rsid w:val="00ED45CB"/>
    <w:rsid w:val="00ED4C7E"/>
    <w:rsid w:val="00ED5E20"/>
    <w:rsid w:val="00ED6077"/>
    <w:rsid w:val="00EE0419"/>
    <w:rsid w:val="00EE1230"/>
    <w:rsid w:val="00EE4F5B"/>
    <w:rsid w:val="00EE54DD"/>
    <w:rsid w:val="00EE681E"/>
    <w:rsid w:val="00EE7B41"/>
    <w:rsid w:val="00EE7C12"/>
    <w:rsid w:val="00EE7EF5"/>
    <w:rsid w:val="00EF0A06"/>
    <w:rsid w:val="00EF1BE9"/>
    <w:rsid w:val="00EF232B"/>
    <w:rsid w:val="00EF3923"/>
    <w:rsid w:val="00EF418C"/>
    <w:rsid w:val="00EF44DA"/>
    <w:rsid w:val="00EF46D5"/>
    <w:rsid w:val="00EF4E3C"/>
    <w:rsid w:val="00EF4F06"/>
    <w:rsid w:val="00EF651D"/>
    <w:rsid w:val="00EF6F65"/>
    <w:rsid w:val="00EF7854"/>
    <w:rsid w:val="00EF7A34"/>
    <w:rsid w:val="00F00613"/>
    <w:rsid w:val="00F00924"/>
    <w:rsid w:val="00F01AF2"/>
    <w:rsid w:val="00F01EBA"/>
    <w:rsid w:val="00F02977"/>
    <w:rsid w:val="00F0641D"/>
    <w:rsid w:val="00F0667C"/>
    <w:rsid w:val="00F07C81"/>
    <w:rsid w:val="00F07FC3"/>
    <w:rsid w:val="00F1144A"/>
    <w:rsid w:val="00F11E3F"/>
    <w:rsid w:val="00F121D5"/>
    <w:rsid w:val="00F12DA3"/>
    <w:rsid w:val="00F13BFE"/>
    <w:rsid w:val="00F13FAF"/>
    <w:rsid w:val="00F152FF"/>
    <w:rsid w:val="00F15E75"/>
    <w:rsid w:val="00F16594"/>
    <w:rsid w:val="00F166C7"/>
    <w:rsid w:val="00F17A7C"/>
    <w:rsid w:val="00F17AAC"/>
    <w:rsid w:val="00F20592"/>
    <w:rsid w:val="00F20E1D"/>
    <w:rsid w:val="00F21FB4"/>
    <w:rsid w:val="00F23A26"/>
    <w:rsid w:val="00F23F7D"/>
    <w:rsid w:val="00F2423E"/>
    <w:rsid w:val="00F248F9"/>
    <w:rsid w:val="00F25000"/>
    <w:rsid w:val="00F256C9"/>
    <w:rsid w:val="00F25D68"/>
    <w:rsid w:val="00F26B2C"/>
    <w:rsid w:val="00F26BC8"/>
    <w:rsid w:val="00F26F67"/>
    <w:rsid w:val="00F3029D"/>
    <w:rsid w:val="00F309CA"/>
    <w:rsid w:val="00F314B3"/>
    <w:rsid w:val="00F322AC"/>
    <w:rsid w:val="00F324FA"/>
    <w:rsid w:val="00F32F69"/>
    <w:rsid w:val="00F3316C"/>
    <w:rsid w:val="00F33CEE"/>
    <w:rsid w:val="00F349FB"/>
    <w:rsid w:val="00F34BDF"/>
    <w:rsid w:val="00F36818"/>
    <w:rsid w:val="00F37278"/>
    <w:rsid w:val="00F37EC9"/>
    <w:rsid w:val="00F37F49"/>
    <w:rsid w:val="00F402D2"/>
    <w:rsid w:val="00F40FA4"/>
    <w:rsid w:val="00F42010"/>
    <w:rsid w:val="00F4240E"/>
    <w:rsid w:val="00F426C9"/>
    <w:rsid w:val="00F42F96"/>
    <w:rsid w:val="00F439A0"/>
    <w:rsid w:val="00F453BE"/>
    <w:rsid w:val="00F4633F"/>
    <w:rsid w:val="00F46D7B"/>
    <w:rsid w:val="00F47668"/>
    <w:rsid w:val="00F47B0C"/>
    <w:rsid w:val="00F51461"/>
    <w:rsid w:val="00F51785"/>
    <w:rsid w:val="00F5192E"/>
    <w:rsid w:val="00F5250E"/>
    <w:rsid w:val="00F52782"/>
    <w:rsid w:val="00F52FDB"/>
    <w:rsid w:val="00F53361"/>
    <w:rsid w:val="00F5425A"/>
    <w:rsid w:val="00F54579"/>
    <w:rsid w:val="00F54922"/>
    <w:rsid w:val="00F54EE8"/>
    <w:rsid w:val="00F55B2D"/>
    <w:rsid w:val="00F562BE"/>
    <w:rsid w:val="00F56741"/>
    <w:rsid w:val="00F56964"/>
    <w:rsid w:val="00F56FFC"/>
    <w:rsid w:val="00F57C1A"/>
    <w:rsid w:val="00F612DA"/>
    <w:rsid w:val="00F61544"/>
    <w:rsid w:val="00F61DFE"/>
    <w:rsid w:val="00F6260A"/>
    <w:rsid w:val="00F6290A"/>
    <w:rsid w:val="00F6325D"/>
    <w:rsid w:val="00F6334E"/>
    <w:rsid w:val="00F64174"/>
    <w:rsid w:val="00F6433A"/>
    <w:rsid w:val="00F64DB4"/>
    <w:rsid w:val="00F6647B"/>
    <w:rsid w:val="00F67081"/>
    <w:rsid w:val="00F67772"/>
    <w:rsid w:val="00F67BF1"/>
    <w:rsid w:val="00F70093"/>
    <w:rsid w:val="00F70937"/>
    <w:rsid w:val="00F70BBF"/>
    <w:rsid w:val="00F72BD3"/>
    <w:rsid w:val="00F73B0B"/>
    <w:rsid w:val="00F75345"/>
    <w:rsid w:val="00F75E37"/>
    <w:rsid w:val="00F7611B"/>
    <w:rsid w:val="00F77458"/>
    <w:rsid w:val="00F77724"/>
    <w:rsid w:val="00F80417"/>
    <w:rsid w:val="00F824D0"/>
    <w:rsid w:val="00F83491"/>
    <w:rsid w:val="00F83702"/>
    <w:rsid w:val="00F843C0"/>
    <w:rsid w:val="00F848BC"/>
    <w:rsid w:val="00F84E35"/>
    <w:rsid w:val="00F85A09"/>
    <w:rsid w:val="00F860A1"/>
    <w:rsid w:val="00F86144"/>
    <w:rsid w:val="00F8636B"/>
    <w:rsid w:val="00F86887"/>
    <w:rsid w:val="00F868E1"/>
    <w:rsid w:val="00F86D51"/>
    <w:rsid w:val="00F909C0"/>
    <w:rsid w:val="00F91895"/>
    <w:rsid w:val="00F91F81"/>
    <w:rsid w:val="00F92224"/>
    <w:rsid w:val="00F92E1A"/>
    <w:rsid w:val="00F94259"/>
    <w:rsid w:val="00F943FB"/>
    <w:rsid w:val="00F95861"/>
    <w:rsid w:val="00F95ED8"/>
    <w:rsid w:val="00F97173"/>
    <w:rsid w:val="00F971B9"/>
    <w:rsid w:val="00FA0774"/>
    <w:rsid w:val="00FA19F6"/>
    <w:rsid w:val="00FA20BB"/>
    <w:rsid w:val="00FA25A7"/>
    <w:rsid w:val="00FA3CA4"/>
    <w:rsid w:val="00FA3CF6"/>
    <w:rsid w:val="00FA4210"/>
    <w:rsid w:val="00FA69F0"/>
    <w:rsid w:val="00FA6CAA"/>
    <w:rsid w:val="00FA6E07"/>
    <w:rsid w:val="00FA75C2"/>
    <w:rsid w:val="00FB0E43"/>
    <w:rsid w:val="00FB3420"/>
    <w:rsid w:val="00FB43AB"/>
    <w:rsid w:val="00FB44EF"/>
    <w:rsid w:val="00FB453A"/>
    <w:rsid w:val="00FB469A"/>
    <w:rsid w:val="00FB4EF0"/>
    <w:rsid w:val="00FB524F"/>
    <w:rsid w:val="00FB54E5"/>
    <w:rsid w:val="00FB55CD"/>
    <w:rsid w:val="00FB5C2C"/>
    <w:rsid w:val="00FB6899"/>
    <w:rsid w:val="00FB6B96"/>
    <w:rsid w:val="00FC188C"/>
    <w:rsid w:val="00FC1C94"/>
    <w:rsid w:val="00FC2826"/>
    <w:rsid w:val="00FC285A"/>
    <w:rsid w:val="00FC2F3D"/>
    <w:rsid w:val="00FC3090"/>
    <w:rsid w:val="00FC49EA"/>
    <w:rsid w:val="00FC543F"/>
    <w:rsid w:val="00FC6258"/>
    <w:rsid w:val="00FC6394"/>
    <w:rsid w:val="00FC71FF"/>
    <w:rsid w:val="00FD07B4"/>
    <w:rsid w:val="00FD0A52"/>
    <w:rsid w:val="00FD1068"/>
    <w:rsid w:val="00FD1FD5"/>
    <w:rsid w:val="00FD2C7F"/>
    <w:rsid w:val="00FD2DF1"/>
    <w:rsid w:val="00FD32D6"/>
    <w:rsid w:val="00FD3897"/>
    <w:rsid w:val="00FD400A"/>
    <w:rsid w:val="00FD46A9"/>
    <w:rsid w:val="00FD6382"/>
    <w:rsid w:val="00FD6967"/>
    <w:rsid w:val="00FD6A58"/>
    <w:rsid w:val="00FD6AC7"/>
    <w:rsid w:val="00FD6AD2"/>
    <w:rsid w:val="00FD726B"/>
    <w:rsid w:val="00FE0620"/>
    <w:rsid w:val="00FE0F24"/>
    <w:rsid w:val="00FE10AD"/>
    <w:rsid w:val="00FE1101"/>
    <w:rsid w:val="00FE11C1"/>
    <w:rsid w:val="00FE1A44"/>
    <w:rsid w:val="00FE2E70"/>
    <w:rsid w:val="00FE37ED"/>
    <w:rsid w:val="00FE4897"/>
    <w:rsid w:val="00FE58B3"/>
    <w:rsid w:val="00FE72F0"/>
    <w:rsid w:val="00FF0702"/>
    <w:rsid w:val="00FF152A"/>
    <w:rsid w:val="00FF1CD0"/>
    <w:rsid w:val="00FF211B"/>
    <w:rsid w:val="00FF2CBA"/>
    <w:rsid w:val="00FF3A74"/>
    <w:rsid w:val="00FF47F8"/>
    <w:rsid w:val="00FF5E45"/>
    <w:rsid w:val="00FF610B"/>
    <w:rsid w:val="00FF6764"/>
    <w:rsid w:val="00FF7AE6"/>
    <w:rsid w:val="00FF7CD0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color="white" strokecolor="red">
      <v:fill color="white" opacity="0"/>
      <v:stroke color="red" weight="4pt"/>
      <o:colormru v:ext="edit" colors="#4559ac,#ccecff"/>
    </o:shapedefaults>
    <o:shapelayout v:ext="edit">
      <o:idmap v:ext="edit" data="1"/>
    </o:shapelayout>
  </w:shapeDefaults>
  <w:decimalSymbol w:val="."/>
  <w:listSeparator w:val=","/>
  <w14:docId w14:val="0288DA34"/>
  <w15:docId w15:val="{332F0FC9-F204-4D39-B0DA-947E0017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D762E8"/>
    <w:pPr>
      <w:widowControl w:val="0"/>
      <w:wordWrap w:val="0"/>
      <w:autoSpaceDE w:val="0"/>
      <w:autoSpaceDN w:val="0"/>
      <w:adjustRightInd w:val="0"/>
      <w:snapToGrid w:val="0"/>
      <w:spacing w:line="360" w:lineRule="auto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a1"/>
    <w:next w:val="a2"/>
    <w:link w:val="1Char"/>
    <w:qFormat/>
    <w:rsid w:val="00BC0C07"/>
    <w:pPr>
      <w:pageBreakBefore/>
      <w:outlineLvl w:val="0"/>
    </w:pPr>
    <w:rPr>
      <w:b/>
      <w:sz w:val="32"/>
      <w:szCs w:val="44"/>
    </w:rPr>
  </w:style>
  <w:style w:type="paragraph" w:styleId="2">
    <w:name w:val="heading 2"/>
    <w:basedOn w:val="a1"/>
    <w:next w:val="a2"/>
    <w:link w:val="2Char"/>
    <w:uiPriority w:val="9"/>
    <w:qFormat/>
    <w:rsid w:val="00BC0C07"/>
    <w:pPr>
      <w:keepNext/>
      <w:wordWrap/>
      <w:autoSpaceDE/>
      <w:autoSpaceDN/>
      <w:jc w:val="left"/>
      <w:outlineLvl w:val="1"/>
    </w:pPr>
    <w:rPr>
      <w:b/>
      <w:sz w:val="24"/>
      <w:szCs w:val="32"/>
    </w:rPr>
  </w:style>
  <w:style w:type="paragraph" w:styleId="3">
    <w:name w:val="heading 3"/>
    <w:basedOn w:val="2"/>
    <w:next w:val="a2"/>
    <w:link w:val="3Char"/>
    <w:qFormat/>
    <w:rsid w:val="00ED6077"/>
    <w:pPr>
      <w:numPr>
        <w:ilvl w:val="2"/>
      </w:numPr>
      <w:tabs>
        <w:tab w:val="num" w:pos="879"/>
      </w:tabs>
      <w:ind w:left="1021"/>
      <w:outlineLvl w:val="2"/>
    </w:pPr>
    <w:rPr>
      <w:sz w:val="22"/>
    </w:rPr>
  </w:style>
  <w:style w:type="paragraph" w:styleId="4">
    <w:name w:val="heading 4"/>
    <w:basedOn w:val="a1"/>
    <w:next w:val="a2"/>
    <w:link w:val="4Char"/>
    <w:qFormat/>
    <w:rsid w:val="00E02018"/>
    <w:pPr>
      <w:keepNext/>
      <w:tabs>
        <w:tab w:val="left" w:pos="3420"/>
        <w:tab w:val="left" w:pos="4320"/>
      </w:tabs>
      <w:wordWrap/>
      <w:autoSpaceDE/>
      <w:autoSpaceDN/>
      <w:outlineLvl w:val="3"/>
    </w:pPr>
    <w:rPr>
      <w:rFonts w:cs="Arial"/>
      <w:b/>
      <w:bCs/>
    </w:rPr>
  </w:style>
  <w:style w:type="paragraph" w:styleId="50">
    <w:name w:val="heading 5"/>
    <w:basedOn w:val="a"/>
    <w:next w:val="a0"/>
    <w:qFormat/>
    <w:rsid w:val="00FF211B"/>
    <w:pPr>
      <w:keepNext/>
      <w:tabs>
        <w:tab w:val="left" w:pos="3420"/>
        <w:tab w:val="left" w:pos="4320"/>
      </w:tabs>
      <w:wordWrap/>
      <w:autoSpaceDE/>
      <w:autoSpaceDN/>
      <w:jc w:val="left"/>
      <w:outlineLvl w:val="4"/>
    </w:pPr>
    <w:rPr>
      <w:rFonts w:cs="Arial"/>
      <w:b/>
      <w:bCs/>
      <w:sz w:val="24"/>
      <w:szCs w:val="32"/>
    </w:rPr>
  </w:style>
  <w:style w:type="paragraph" w:styleId="6">
    <w:name w:val="heading 6"/>
    <w:basedOn w:val="a"/>
    <w:next w:val="a0"/>
    <w:qFormat/>
    <w:rsid w:val="00FF211B"/>
    <w:pPr>
      <w:keepNext/>
      <w:tabs>
        <w:tab w:val="left" w:pos="3420"/>
        <w:tab w:val="left" w:pos="4320"/>
      </w:tabs>
      <w:wordWrap/>
      <w:autoSpaceDE/>
      <w:autoSpaceDN/>
      <w:outlineLvl w:val="5"/>
    </w:pPr>
    <w:rPr>
      <w:rFonts w:cs="Arial"/>
      <w:b/>
      <w:bCs/>
      <w:sz w:val="24"/>
      <w:szCs w:val="16"/>
    </w:rPr>
  </w:style>
  <w:style w:type="paragraph" w:styleId="7">
    <w:name w:val="heading 7"/>
    <w:basedOn w:val="a"/>
    <w:next w:val="a0"/>
    <w:qFormat/>
    <w:rsid w:val="00FF211B"/>
    <w:pPr>
      <w:keepNext/>
      <w:tabs>
        <w:tab w:val="left" w:pos="3420"/>
        <w:tab w:val="left" w:pos="4320"/>
      </w:tabs>
      <w:wordWrap/>
      <w:autoSpaceDE/>
      <w:autoSpaceDN/>
      <w:outlineLvl w:val="6"/>
    </w:pPr>
    <w:rPr>
      <w:rFonts w:cs="Arial"/>
      <w:b/>
      <w:bCs/>
      <w:sz w:val="24"/>
      <w:szCs w:val="16"/>
    </w:rPr>
  </w:style>
  <w:style w:type="paragraph" w:styleId="8">
    <w:name w:val="heading 8"/>
    <w:basedOn w:val="a"/>
    <w:next w:val="a"/>
    <w:qFormat/>
    <w:rsid w:val="00FF211B"/>
    <w:pPr>
      <w:keepNext/>
      <w:tabs>
        <w:tab w:val="left" w:pos="3420"/>
        <w:tab w:val="left" w:pos="4320"/>
      </w:tabs>
      <w:wordWrap/>
      <w:autoSpaceDE/>
      <w:autoSpaceDN/>
      <w:outlineLvl w:val="7"/>
    </w:pPr>
    <w:rPr>
      <w:rFonts w:cs="Arial"/>
      <w:sz w:val="24"/>
      <w:szCs w:val="16"/>
    </w:rPr>
  </w:style>
  <w:style w:type="paragraph" w:styleId="9">
    <w:name w:val="heading 9"/>
    <w:basedOn w:val="a"/>
    <w:next w:val="a"/>
    <w:qFormat/>
    <w:rsid w:val="00FF211B"/>
    <w:pPr>
      <w:keepNext/>
      <w:wordWrap/>
      <w:autoSpaceDE/>
      <w:autoSpaceDN/>
      <w:outlineLvl w:val="8"/>
    </w:pPr>
    <w:rPr>
      <w:rFonts w:cs="Arial"/>
      <w:b/>
      <w:bCs/>
      <w:sz w:val="24"/>
      <w:szCs w:val="1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Body Text"/>
    <w:basedOn w:val="a"/>
    <w:link w:val="Char"/>
    <w:rsid w:val="00F51785"/>
    <w:rPr>
      <w:lang w:val="ko-KR"/>
    </w:rPr>
  </w:style>
  <w:style w:type="character" w:customStyle="1" w:styleId="Char">
    <w:name w:val="본문 Char"/>
    <w:link w:val="a0"/>
    <w:rsid w:val="00F51785"/>
    <w:rPr>
      <w:rFonts w:ascii="Arial" w:eastAsia="굴림" w:hAnsi="Arial"/>
      <w:kern w:val="2"/>
      <w:sz w:val="22"/>
      <w:szCs w:val="24"/>
      <w:lang w:val="ko-KR" w:eastAsia="ko-KR" w:bidi="ar-SA"/>
    </w:rPr>
  </w:style>
  <w:style w:type="character" w:customStyle="1" w:styleId="2Char">
    <w:name w:val="제목 2 Char"/>
    <w:link w:val="2"/>
    <w:uiPriority w:val="9"/>
    <w:rsid w:val="00BC0C07"/>
    <w:rPr>
      <w:rFonts w:ascii="맑은 고딕" w:eastAsia="맑은 고딕" w:hAnsi="맑은 고딕"/>
      <w:b/>
      <w:kern w:val="2"/>
      <w:sz w:val="24"/>
      <w:szCs w:val="32"/>
    </w:rPr>
  </w:style>
  <w:style w:type="paragraph" w:styleId="a6">
    <w:name w:val="footnote text"/>
    <w:basedOn w:val="a"/>
    <w:semiHidden/>
    <w:rsid w:val="000D5F16"/>
    <w:pPr>
      <w:wordWrap/>
      <w:autoSpaceDE/>
      <w:autoSpaceDN/>
    </w:pPr>
    <w:rPr>
      <w:rFonts w:ascii="Times" w:hAnsi="Times"/>
      <w:szCs w:val="20"/>
      <w:lang w:eastAsia="zh-TW"/>
    </w:rPr>
  </w:style>
  <w:style w:type="paragraph" w:styleId="a7">
    <w:name w:val="footer"/>
    <w:basedOn w:val="a"/>
    <w:rsid w:val="009C462C"/>
    <w:pPr>
      <w:tabs>
        <w:tab w:val="center" w:pos="4252"/>
        <w:tab w:val="right" w:pos="8504"/>
      </w:tabs>
    </w:pPr>
    <w:rPr>
      <w:color w:val="4559AC"/>
      <w:szCs w:val="20"/>
    </w:rPr>
  </w:style>
  <w:style w:type="paragraph" w:styleId="10">
    <w:name w:val="toc 1"/>
    <w:basedOn w:val="a"/>
    <w:next w:val="a"/>
    <w:autoRedefine/>
    <w:uiPriority w:val="39"/>
    <w:rsid w:val="00B64301"/>
    <w:pPr>
      <w:tabs>
        <w:tab w:val="right" w:leader="dot" w:pos="8828"/>
      </w:tabs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5507D5"/>
    <w:pPr>
      <w:ind w:left="200"/>
      <w:jc w:val="left"/>
    </w:pPr>
    <w:rPr>
      <w:rFonts w:ascii="Times New Roman" w:hAns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D75675"/>
    <w:pPr>
      <w:ind w:left="400"/>
      <w:jc w:val="left"/>
    </w:pPr>
    <w:rPr>
      <w:rFonts w:ascii="Times New Roman" w:hAnsi="Times New Roman"/>
      <w:iCs/>
      <w:szCs w:val="20"/>
    </w:rPr>
  </w:style>
  <w:style w:type="paragraph" w:styleId="40">
    <w:name w:val="toc 4"/>
    <w:basedOn w:val="a"/>
    <w:next w:val="a"/>
    <w:autoRedefine/>
    <w:uiPriority w:val="39"/>
    <w:rsid w:val="000D5F16"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0D5F16"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0D5F16"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0D5F16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0D5F16"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0D5F16"/>
    <w:pPr>
      <w:ind w:left="1600"/>
      <w:jc w:val="left"/>
    </w:pPr>
    <w:rPr>
      <w:rFonts w:ascii="Times New Roman" w:hAnsi="Times New Roman"/>
      <w:sz w:val="18"/>
      <w:szCs w:val="18"/>
    </w:rPr>
  </w:style>
  <w:style w:type="character" w:styleId="a8">
    <w:name w:val="Hyperlink"/>
    <w:uiPriority w:val="99"/>
    <w:rsid w:val="00CD500B"/>
    <w:rPr>
      <w:rFonts w:ascii="Times New Roman" w:eastAsia="굴림" w:hAnsi="Times New Roman"/>
      <w:color w:val="0000FF"/>
      <w:sz w:val="20"/>
      <w:u w:val="single"/>
    </w:rPr>
  </w:style>
  <w:style w:type="paragraph" w:customStyle="1" w:styleId="a9">
    <w:name w:val="표지제목"/>
    <w:basedOn w:val="a"/>
    <w:rsid w:val="004E0527"/>
    <w:pPr>
      <w:widowControl/>
      <w:wordWrap/>
      <w:overflowPunct w:val="0"/>
      <w:spacing w:before="240" w:after="240"/>
      <w:textAlignment w:val="baseline"/>
    </w:pPr>
    <w:rPr>
      <w:rFonts w:ascii="Futura Md BT" w:eastAsia="가을체" w:hAnsi="Futura Md BT"/>
      <w:b/>
      <w:bCs/>
      <w:color w:val="4559AC"/>
      <w:kern w:val="0"/>
      <w:sz w:val="68"/>
      <w:szCs w:val="68"/>
    </w:rPr>
  </w:style>
  <w:style w:type="paragraph" w:styleId="aa">
    <w:name w:val="List"/>
    <w:basedOn w:val="a"/>
    <w:next w:val="a"/>
    <w:rsid w:val="00CD500B"/>
    <w:pPr>
      <w:pageBreakBefore/>
      <w:pBdr>
        <w:bottom w:val="single" w:sz="12" w:space="1" w:color="4559AC"/>
      </w:pBdr>
      <w:jc w:val="left"/>
    </w:pPr>
    <w:rPr>
      <w:b/>
      <w:color w:val="4559AC"/>
      <w:sz w:val="32"/>
      <w:szCs w:val="32"/>
    </w:rPr>
  </w:style>
  <w:style w:type="paragraph" w:styleId="ab">
    <w:name w:val="caption"/>
    <w:basedOn w:val="a"/>
    <w:next w:val="a0"/>
    <w:autoRedefine/>
    <w:qFormat/>
    <w:rsid w:val="0039657B"/>
    <w:pPr>
      <w:wordWrap/>
      <w:autoSpaceDE/>
      <w:autoSpaceDN/>
      <w:spacing w:before="120" w:after="240"/>
      <w:jc w:val="center"/>
    </w:pPr>
    <w:rPr>
      <w:rFonts w:cs="Arial"/>
      <w:bCs/>
      <w:szCs w:val="20"/>
    </w:rPr>
  </w:style>
  <w:style w:type="character" w:styleId="ac">
    <w:name w:val="FollowedHyperlink"/>
    <w:rsid w:val="000D5F16"/>
    <w:rPr>
      <w:color w:val="800080"/>
      <w:u w:val="single"/>
    </w:rPr>
  </w:style>
  <w:style w:type="paragraph" w:styleId="ad">
    <w:name w:val="Balloon Text"/>
    <w:basedOn w:val="a"/>
    <w:semiHidden/>
    <w:rsid w:val="000D5F16"/>
    <w:rPr>
      <w:rFonts w:eastAsia="돋움"/>
      <w:sz w:val="18"/>
      <w:szCs w:val="18"/>
    </w:rPr>
  </w:style>
  <w:style w:type="character" w:styleId="ae">
    <w:name w:val="footnote reference"/>
    <w:semiHidden/>
    <w:rsid w:val="000D5F16"/>
    <w:rPr>
      <w:vertAlign w:val="superscript"/>
    </w:rPr>
  </w:style>
  <w:style w:type="paragraph" w:styleId="11">
    <w:name w:val="index 1"/>
    <w:basedOn w:val="a"/>
    <w:next w:val="a"/>
    <w:autoRedefine/>
    <w:semiHidden/>
    <w:rsid w:val="000D5F16"/>
    <w:pPr>
      <w:ind w:left="200" w:hanging="200"/>
      <w:jc w:val="left"/>
    </w:pPr>
    <w:rPr>
      <w:rFonts w:ascii="Times New Roman" w:hAnsi="Times New Roman"/>
      <w:sz w:val="18"/>
      <w:szCs w:val="18"/>
    </w:rPr>
  </w:style>
  <w:style w:type="paragraph" w:styleId="21">
    <w:name w:val="index 2"/>
    <w:basedOn w:val="a"/>
    <w:next w:val="a"/>
    <w:autoRedefine/>
    <w:semiHidden/>
    <w:rsid w:val="000D5F16"/>
    <w:pPr>
      <w:ind w:left="400" w:hanging="200"/>
      <w:jc w:val="left"/>
    </w:pPr>
    <w:rPr>
      <w:rFonts w:ascii="Times New Roman" w:hAnsi="Times New Roman"/>
      <w:sz w:val="18"/>
      <w:szCs w:val="18"/>
    </w:rPr>
  </w:style>
  <w:style w:type="paragraph" w:styleId="31">
    <w:name w:val="index 3"/>
    <w:basedOn w:val="a"/>
    <w:next w:val="a"/>
    <w:autoRedefine/>
    <w:semiHidden/>
    <w:rsid w:val="000D5F16"/>
    <w:pPr>
      <w:ind w:left="600" w:hanging="200"/>
      <w:jc w:val="left"/>
    </w:pPr>
    <w:rPr>
      <w:rFonts w:ascii="Times New Roman" w:hAnsi="Times New Roman"/>
      <w:sz w:val="18"/>
      <w:szCs w:val="18"/>
    </w:rPr>
  </w:style>
  <w:style w:type="paragraph" w:styleId="41">
    <w:name w:val="index 4"/>
    <w:basedOn w:val="a"/>
    <w:next w:val="a"/>
    <w:autoRedefine/>
    <w:semiHidden/>
    <w:rsid w:val="000D5F16"/>
    <w:pPr>
      <w:ind w:left="800" w:hanging="200"/>
      <w:jc w:val="left"/>
    </w:pPr>
    <w:rPr>
      <w:rFonts w:ascii="Times New Roman" w:hAnsi="Times New Roman"/>
      <w:sz w:val="18"/>
      <w:szCs w:val="18"/>
    </w:rPr>
  </w:style>
  <w:style w:type="paragraph" w:styleId="52">
    <w:name w:val="index 5"/>
    <w:basedOn w:val="a"/>
    <w:next w:val="a"/>
    <w:autoRedefine/>
    <w:semiHidden/>
    <w:rsid w:val="000D5F16"/>
    <w:pPr>
      <w:ind w:left="1000" w:hanging="200"/>
      <w:jc w:val="left"/>
    </w:pPr>
    <w:rPr>
      <w:rFonts w:ascii="Times New Roman" w:hAnsi="Times New Roman"/>
      <w:sz w:val="18"/>
      <w:szCs w:val="18"/>
    </w:rPr>
  </w:style>
  <w:style w:type="paragraph" w:styleId="61">
    <w:name w:val="index 6"/>
    <w:basedOn w:val="a"/>
    <w:next w:val="a"/>
    <w:autoRedefine/>
    <w:semiHidden/>
    <w:rsid w:val="000D5F16"/>
    <w:pPr>
      <w:ind w:left="1200" w:hanging="200"/>
      <w:jc w:val="left"/>
    </w:pPr>
    <w:rPr>
      <w:rFonts w:ascii="Times New Roman" w:hAnsi="Times New Roman"/>
      <w:sz w:val="18"/>
      <w:szCs w:val="18"/>
    </w:rPr>
  </w:style>
  <w:style w:type="paragraph" w:styleId="71">
    <w:name w:val="index 7"/>
    <w:basedOn w:val="a"/>
    <w:next w:val="a"/>
    <w:autoRedefine/>
    <w:semiHidden/>
    <w:rsid w:val="000D5F16"/>
    <w:pPr>
      <w:ind w:left="1400" w:hanging="200"/>
      <w:jc w:val="left"/>
    </w:pPr>
    <w:rPr>
      <w:rFonts w:ascii="Times New Roman" w:hAnsi="Times New Roman"/>
      <w:sz w:val="18"/>
      <w:szCs w:val="18"/>
    </w:rPr>
  </w:style>
  <w:style w:type="paragraph" w:styleId="81">
    <w:name w:val="index 8"/>
    <w:basedOn w:val="a"/>
    <w:next w:val="a"/>
    <w:autoRedefine/>
    <w:semiHidden/>
    <w:rsid w:val="000D5F16"/>
    <w:pPr>
      <w:ind w:left="1600" w:hanging="200"/>
      <w:jc w:val="left"/>
    </w:pPr>
    <w:rPr>
      <w:rFonts w:ascii="Times New Roman" w:hAnsi="Times New Roman"/>
      <w:sz w:val="18"/>
      <w:szCs w:val="18"/>
    </w:rPr>
  </w:style>
  <w:style w:type="paragraph" w:styleId="91">
    <w:name w:val="index 9"/>
    <w:basedOn w:val="a"/>
    <w:next w:val="a"/>
    <w:autoRedefine/>
    <w:semiHidden/>
    <w:rsid w:val="000D5F16"/>
    <w:pPr>
      <w:ind w:left="1800" w:hanging="200"/>
      <w:jc w:val="left"/>
    </w:pPr>
    <w:rPr>
      <w:rFonts w:ascii="Times New Roman" w:hAnsi="Times New Roman"/>
      <w:sz w:val="18"/>
      <w:szCs w:val="18"/>
    </w:rPr>
  </w:style>
  <w:style w:type="paragraph" w:styleId="af">
    <w:name w:val="index heading"/>
    <w:basedOn w:val="a"/>
    <w:next w:val="11"/>
    <w:semiHidden/>
    <w:rsid w:val="000D5F16"/>
    <w:pPr>
      <w:pBdr>
        <w:top w:val="single" w:sz="12" w:space="0" w:color="auto"/>
      </w:pBdr>
      <w:spacing w:before="360" w:after="240"/>
      <w:jc w:val="left"/>
    </w:pPr>
    <w:rPr>
      <w:rFonts w:ascii="Times New Roman" w:hAnsi="Times New Roman"/>
      <w:b/>
      <w:bCs/>
      <w:i/>
      <w:iCs/>
      <w:sz w:val="26"/>
      <w:szCs w:val="26"/>
    </w:rPr>
  </w:style>
  <w:style w:type="character" w:styleId="af0">
    <w:name w:val="annotation reference"/>
    <w:semiHidden/>
    <w:rsid w:val="000D5F16"/>
    <w:rPr>
      <w:sz w:val="18"/>
      <w:szCs w:val="18"/>
    </w:rPr>
  </w:style>
  <w:style w:type="paragraph" w:styleId="af1">
    <w:name w:val="annotation text"/>
    <w:basedOn w:val="a"/>
    <w:semiHidden/>
    <w:rsid w:val="000D5F16"/>
    <w:pPr>
      <w:jc w:val="left"/>
    </w:pPr>
  </w:style>
  <w:style w:type="paragraph" w:styleId="af2">
    <w:name w:val="annotation subject"/>
    <w:basedOn w:val="af1"/>
    <w:next w:val="af1"/>
    <w:semiHidden/>
    <w:rsid w:val="000D5F16"/>
    <w:rPr>
      <w:b/>
      <w:bCs/>
    </w:rPr>
  </w:style>
  <w:style w:type="paragraph" w:customStyle="1" w:styleId="Appendix">
    <w:name w:val="Appendix"/>
    <w:basedOn w:val="1"/>
    <w:next w:val="a"/>
    <w:rsid w:val="000D5F16"/>
  </w:style>
  <w:style w:type="paragraph" w:customStyle="1" w:styleId="af3">
    <w:name w:val="색인"/>
    <w:basedOn w:val="Appendix"/>
    <w:next w:val="a"/>
    <w:rsid w:val="000D5F16"/>
  </w:style>
  <w:style w:type="paragraph" w:customStyle="1" w:styleId="af4">
    <w:name w:val="참고"/>
    <w:basedOn w:val="a0"/>
    <w:rsid w:val="0028208D"/>
    <w:pPr>
      <w:widowControl/>
      <w:pBdr>
        <w:top w:val="single" w:sz="4" w:space="1" w:color="auto"/>
        <w:bottom w:val="single" w:sz="4" w:space="2" w:color="auto"/>
      </w:pBdr>
      <w:wordWrap/>
      <w:overflowPunct w:val="0"/>
      <w:textAlignment w:val="baseline"/>
    </w:pPr>
    <w:rPr>
      <w:szCs w:val="20"/>
    </w:rPr>
  </w:style>
  <w:style w:type="paragraph" w:customStyle="1" w:styleId="af5">
    <w:name w:val="주의"/>
    <w:basedOn w:val="a0"/>
    <w:rsid w:val="00CD500B"/>
    <w:pPr>
      <w:widowControl/>
      <w:pBdr>
        <w:top w:val="double" w:sz="4" w:space="1" w:color="4559AC"/>
        <w:bottom w:val="double" w:sz="4" w:space="1" w:color="4559AC"/>
        <w:between w:val="double" w:sz="4" w:space="1" w:color="auto"/>
      </w:pBdr>
      <w:wordWrap/>
      <w:overflowPunct w:val="0"/>
    </w:pPr>
    <w:rPr>
      <w:b/>
      <w:color w:val="4559AC"/>
    </w:rPr>
  </w:style>
  <w:style w:type="paragraph" w:customStyle="1" w:styleId="22">
    <w:name w:val="캡션2"/>
    <w:basedOn w:val="ab"/>
    <w:next w:val="a"/>
    <w:autoRedefine/>
    <w:rsid w:val="000D5F16"/>
    <w:rPr>
      <w:b/>
      <w:i/>
      <w:szCs w:val="22"/>
    </w:rPr>
  </w:style>
  <w:style w:type="table" w:styleId="af6">
    <w:name w:val="Table Grid"/>
    <w:basedOn w:val="a4"/>
    <w:uiPriority w:val="59"/>
    <w:rsid w:val="00B67B84"/>
    <w:pPr>
      <w:widowControl w:val="0"/>
      <w:wordWrap w:val="0"/>
      <w:autoSpaceDE w:val="0"/>
      <w:autoSpaceDN w:val="0"/>
      <w:adjustRightInd w:val="0"/>
      <w:snapToGrid w:val="0"/>
      <w:spacing w:before="100" w:beforeAutospacing="1" w:after="100" w:afterAutospacing="1"/>
      <w:jc w:val="both"/>
    </w:pPr>
    <w:rPr>
      <w:rFonts w:ascii="Arial" w:eastAsia="굴림" w:hAnsi="Arial"/>
      <w:snapToGrid w:val="0"/>
    </w:rPr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adjustRightInd w:val="0"/>
        <w:snapToGrid w:val="0"/>
        <w:spacing w:beforeLines="0" w:beforeAutospacing="1" w:afterLines="0" w:afterAutospacing="1" w:line="360" w:lineRule="auto"/>
        <w:ind w:leftChars="0" w:left="0" w:rightChars="0" w:right="0" w:firstLineChars="0" w:firstLine="0"/>
        <w:contextualSpacing w:val="0"/>
      </w:pPr>
      <w:rPr>
        <w:rFonts w:ascii="Arial" w:eastAsia="굴림" w:hAnsi="Arial"/>
        <w:b w:val="0"/>
        <w:i w:val="0"/>
        <w:color w:val="FFFFFF"/>
        <w:sz w:val="20"/>
        <w:szCs w:val="20"/>
        <w:u w:val="none"/>
        <w:em w:val="none"/>
      </w:rPr>
      <w:tblPr/>
      <w:tcPr>
        <w:shd w:val="clear" w:color="auto" w:fill="4559AC"/>
      </w:tcPr>
    </w:tblStylePr>
  </w:style>
  <w:style w:type="paragraph" w:styleId="af7">
    <w:name w:val="table of figures"/>
    <w:basedOn w:val="a"/>
    <w:next w:val="a"/>
    <w:autoRedefine/>
    <w:uiPriority w:val="99"/>
    <w:rsid w:val="0039657B"/>
    <w:pPr>
      <w:tabs>
        <w:tab w:val="right" w:leader="dot" w:pos="9344"/>
      </w:tabs>
      <w:ind w:left="1271" w:hanging="1271"/>
      <w:jc w:val="left"/>
    </w:pPr>
    <w:rPr>
      <w:rFonts w:ascii="Times New Roman" w:hAnsi="Times New Roman"/>
      <w:smallCaps/>
      <w:szCs w:val="20"/>
    </w:rPr>
  </w:style>
  <w:style w:type="paragraph" w:customStyle="1" w:styleId="af8">
    <w:name w:val="기호"/>
    <w:basedOn w:val="a"/>
    <w:autoRedefine/>
    <w:rsid w:val="000D5F16"/>
    <w:pPr>
      <w:tabs>
        <w:tab w:val="num" w:pos="800"/>
      </w:tabs>
      <w:ind w:left="800" w:hanging="400"/>
    </w:pPr>
  </w:style>
  <w:style w:type="paragraph" w:customStyle="1" w:styleId="af9">
    <w:name w:val="번호매기기"/>
    <w:basedOn w:val="a"/>
    <w:autoRedefine/>
    <w:rsid w:val="00A62E10"/>
    <w:pPr>
      <w:tabs>
        <w:tab w:val="num" w:pos="800"/>
      </w:tabs>
      <w:ind w:leftChars="400" w:left="400"/>
    </w:pPr>
  </w:style>
  <w:style w:type="paragraph" w:customStyle="1" w:styleId="afa">
    <w:name w:val="예시"/>
    <w:basedOn w:val="a0"/>
    <w:rsid w:val="0054425D"/>
    <w:pPr>
      <w:pBdr>
        <w:top w:val="dashSmallGap" w:sz="4" w:space="0" w:color="auto"/>
        <w:bottom w:val="dashSmallGap" w:sz="4" w:space="2" w:color="auto"/>
      </w:pBdr>
    </w:pPr>
    <w:rPr>
      <w:rFonts w:ascii="Courier New" w:hAnsi="Courier New" w:cs="바탕"/>
    </w:rPr>
  </w:style>
  <w:style w:type="paragraph" w:customStyle="1" w:styleId="afb">
    <w:name w:val="부록"/>
    <w:basedOn w:val="2"/>
    <w:next w:val="a"/>
    <w:rsid w:val="000D5F16"/>
    <w:pPr>
      <w:tabs>
        <w:tab w:val="num" w:pos="800"/>
      </w:tabs>
    </w:pPr>
    <w:rPr>
      <w:sz w:val="36"/>
    </w:rPr>
  </w:style>
  <w:style w:type="paragraph" w:styleId="afc">
    <w:name w:val="Document Map"/>
    <w:basedOn w:val="a"/>
    <w:semiHidden/>
    <w:rsid w:val="00A24E30"/>
    <w:pPr>
      <w:shd w:val="clear" w:color="auto" w:fill="000080"/>
    </w:pPr>
    <w:rPr>
      <w:rFonts w:eastAsia="돋움"/>
    </w:rPr>
  </w:style>
  <w:style w:type="paragraph" w:styleId="afd">
    <w:name w:val="Body Text Indent"/>
    <w:basedOn w:val="a"/>
    <w:rsid w:val="004E4ED1"/>
    <w:pPr>
      <w:spacing w:after="180"/>
      <w:ind w:left="851"/>
    </w:pPr>
  </w:style>
  <w:style w:type="table" w:styleId="afe">
    <w:name w:val="Table Elegant"/>
    <w:basedOn w:val="a4"/>
    <w:rsid w:val="008C5480"/>
    <w:pPr>
      <w:widowControl w:val="0"/>
      <w:wordWrap w:val="0"/>
      <w:autoSpaceDE w:val="0"/>
      <w:autoSpaceDN w:val="0"/>
      <w:adjustRightInd w:val="0"/>
      <w:snapToGrid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">
    <w:name w:val="page number"/>
    <w:basedOn w:val="a3"/>
    <w:rsid w:val="00F439A0"/>
  </w:style>
  <w:style w:type="paragraph" w:customStyle="1" w:styleId="aff0">
    <w:name w:val="목차"/>
    <w:basedOn w:val="a"/>
    <w:next w:val="a"/>
    <w:rsid w:val="00F439A0"/>
    <w:pPr>
      <w:pageBreakBefore/>
      <w:widowControl/>
      <w:adjustRightInd/>
      <w:snapToGrid/>
      <w:spacing w:beforeLines="150" w:afterLines="100"/>
      <w:jc w:val="center"/>
    </w:pPr>
    <w:rPr>
      <w:b/>
      <w:bCs/>
      <w:sz w:val="36"/>
      <w:szCs w:val="36"/>
    </w:rPr>
  </w:style>
  <w:style w:type="paragraph" w:customStyle="1" w:styleId="aff1">
    <w:name w:val="본문강조"/>
    <w:basedOn w:val="a"/>
    <w:rsid w:val="00F439A0"/>
    <w:pPr>
      <w:adjustRightInd/>
      <w:snapToGrid/>
    </w:pPr>
    <w:rPr>
      <w:rFonts w:ascii="Arial Black" w:eastAsia="HY견고딕" w:hAnsi="Arial Black"/>
      <w:szCs w:val="22"/>
    </w:rPr>
  </w:style>
  <w:style w:type="paragraph" w:customStyle="1" w:styleId="12">
    <w:name w:val="스타일1"/>
    <w:basedOn w:val="ab"/>
    <w:rsid w:val="00CE5036"/>
  </w:style>
  <w:style w:type="paragraph" w:customStyle="1" w:styleId="42">
    <w:name w:val="스타일 일반내용 + 왼쪽:  4 글자"/>
    <w:basedOn w:val="a"/>
    <w:rsid w:val="00D7790E"/>
    <w:pPr>
      <w:autoSpaceDE/>
      <w:autoSpaceDN/>
      <w:spacing w:before="120" w:after="120"/>
      <w:ind w:leftChars="600" w:left="600"/>
    </w:pPr>
    <w:rPr>
      <w:rFonts w:cs="바탕"/>
      <w:kern w:val="0"/>
      <w:sz w:val="20"/>
      <w:szCs w:val="20"/>
    </w:rPr>
  </w:style>
  <w:style w:type="paragraph" w:customStyle="1" w:styleId="CharChar">
    <w:name w:val="본문 기본 Char Char"/>
    <w:basedOn w:val="a"/>
    <w:link w:val="CharCharChar"/>
    <w:rsid w:val="00C22242"/>
    <w:pPr>
      <w:adjustRightInd/>
      <w:snapToGrid/>
      <w:spacing w:line="240" w:lineRule="auto"/>
      <w:ind w:left="737"/>
    </w:pPr>
    <w:rPr>
      <w:rFonts w:ascii="바탕" w:eastAsia="바탕" w:hAnsi="바탕" w:cs="바탕"/>
    </w:rPr>
  </w:style>
  <w:style w:type="character" w:customStyle="1" w:styleId="CharCharChar">
    <w:name w:val="본문 기본 Char Char Char"/>
    <w:link w:val="CharChar"/>
    <w:rsid w:val="00C22242"/>
    <w:rPr>
      <w:rFonts w:ascii="바탕" w:eastAsia="바탕" w:hAnsi="바탕" w:cs="바탕"/>
      <w:kern w:val="2"/>
      <w:sz w:val="22"/>
      <w:szCs w:val="24"/>
      <w:lang w:val="en-US" w:eastAsia="ko-KR" w:bidi="ar-SA"/>
    </w:rPr>
  </w:style>
  <w:style w:type="paragraph" w:customStyle="1" w:styleId="Char0">
    <w:name w:val="본문 기본 Char"/>
    <w:basedOn w:val="a"/>
    <w:rsid w:val="00C22242"/>
    <w:pPr>
      <w:adjustRightInd/>
      <w:snapToGrid/>
      <w:spacing w:line="240" w:lineRule="auto"/>
      <w:ind w:left="737"/>
    </w:pPr>
    <w:rPr>
      <w:rFonts w:ascii="바탕" w:eastAsia="바탕" w:hAnsi="바탕" w:cs="바탕"/>
      <w:szCs w:val="20"/>
    </w:rPr>
  </w:style>
  <w:style w:type="paragraph" w:customStyle="1" w:styleId="aff2">
    <w:name w:val="본문 기본"/>
    <w:basedOn w:val="a"/>
    <w:rsid w:val="00C22242"/>
    <w:pPr>
      <w:adjustRightInd/>
      <w:snapToGrid/>
      <w:spacing w:line="240" w:lineRule="auto"/>
      <w:ind w:left="737"/>
    </w:pPr>
    <w:rPr>
      <w:rFonts w:ascii="바탕" w:eastAsia="바탕" w:hAnsi="바탕" w:cs="바탕"/>
      <w:szCs w:val="20"/>
    </w:rPr>
  </w:style>
  <w:style w:type="paragraph" w:styleId="aff3">
    <w:name w:val="Normal (Web)"/>
    <w:basedOn w:val="a"/>
    <w:rsid w:val="00777CEB"/>
    <w:pPr>
      <w:widowControl/>
      <w:wordWrap/>
      <w:autoSpaceDE/>
      <w:autoSpaceDN/>
      <w:adjustRightInd/>
      <w:snapToGrid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styleId="HTML">
    <w:name w:val="HTML Code"/>
    <w:rsid w:val="00777CEB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rsid w:val="00777C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adjustRightInd/>
      <w:snapToGrid/>
      <w:spacing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HTML1">
    <w:name w:val="HTML Typewriter"/>
    <w:rsid w:val="001F2D62"/>
    <w:rPr>
      <w:rFonts w:ascii="굴림체" w:eastAsia="굴림체" w:hAnsi="굴림체" w:cs="굴림체"/>
      <w:sz w:val="24"/>
      <w:szCs w:val="24"/>
    </w:rPr>
  </w:style>
  <w:style w:type="character" w:customStyle="1" w:styleId="aff4">
    <w:name w:val="영문 강조"/>
    <w:rsid w:val="004D336E"/>
    <w:rPr>
      <w:rFonts w:ascii="Arial Black" w:hAnsi="Arial Black"/>
      <w:b/>
      <w:color w:val="003C5A"/>
      <w:sz w:val="28"/>
      <w:szCs w:val="28"/>
      <w:u w:val="single"/>
    </w:rPr>
  </w:style>
  <w:style w:type="paragraph" w:customStyle="1" w:styleId="2Char6pt6pt15">
    <w:name w:val="스타일 제목 2Char + 양쪽 앞: 6 pt 단락 뒤: 6 pt 줄 간격: 1.5줄"/>
    <w:basedOn w:val="2"/>
    <w:rsid w:val="001D320F"/>
    <w:pPr>
      <w:tabs>
        <w:tab w:val="num" w:pos="680"/>
      </w:tabs>
      <w:spacing w:before="120" w:after="120"/>
      <w:ind w:left="964" w:hanging="964"/>
      <w:jc w:val="both"/>
    </w:pPr>
    <w:rPr>
      <w:rFonts w:cs="바탕"/>
      <w:bCs/>
      <w:color w:val="333399"/>
      <w:kern w:val="0"/>
      <w:szCs w:val="20"/>
    </w:rPr>
  </w:style>
  <w:style w:type="paragraph" w:customStyle="1" w:styleId="aff5">
    <w:name w:val="표지 제목"/>
    <w:basedOn w:val="a"/>
    <w:next w:val="a"/>
    <w:rsid w:val="00236B24"/>
    <w:pPr>
      <w:keepNext/>
      <w:keepLines/>
      <w:widowControl/>
      <w:pBdr>
        <w:top w:val="single" w:sz="48" w:space="31" w:color="auto"/>
      </w:pBdr>
      <w:tabs>
        <w:tab w:val="left" w:pos="0"/>
      </w:tabs>
      <w:wordWrap/>
      <w:autoSpaceDE/>
      <w:autoSpaceDN/>
      <w:adjustRightInd/>
      <w:snapToGrid/>
      <w:spacing w:before="240" w:after="500" w:line="640" w:lineRule="exact"/>
      <w:ind w:left="-840" w:right="-840"/>
      <w:jc w:val="left"/>
    </w:pPr>
    <w:rPr>
      <w:rFonts w:ascii="Arial Black" w:eastAsia="바탕체" w:hAnsi="Arial Black"/>
      <w:b/>
      <w:spacing w:val="-48"/>
      <w:kern w:val="28"/>
      <w:sz w:val="64"/>
      <w:szCs w:val="20"/>
      <w:lang w:eastAsia="en-US" w:bidi="he-IL"/>
    </w:rPr>
  </w:style>
  <w:style w:type="paragraph" w:customStyle="1" w:styleId="aff6">
    <w:name w:val="부제목 표지"/>
    <w:basedOn w:val="aff5"/>
    <w:next w:val="a0"/>
    <w:rsid w:val="00236B24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paragraph" w:styleId="aff7">
    <w:name w:val="header"/>
    <w:basedOn w:val="a"/>
    <w:rsid w:val="00236B24"/>
    <w:pPr>
      <w:tabs>
        <w:tab w:val="center" w:pos="4252"/>
        <w:tab w:val="right" w:pos="8504"/>
      </w:tabs>
      <w:adjustRightInd/>
      <w:spacing w:line="240" w:lineRule="auto"/>
    </w:pPr>
    <w:rPr>
      <w:rFonts w:ascii="바탕" w:eastAsia="바탕" w:hAnsi="Times New Roman"/>
      <w:sz w:val="20"/>
    </w:rPr>
  </w:style>
  <w:style w:type="paragraph" w:styleId="aff8">
    <w:name w:val="Date"/>
    <w:basedOn w:val="a"/>
    <w:next w:val="a"/>
    <w:rsid w:val="00236B24"/>
    <w:pPr>
      <w:adjustRightInd/>
      <w:snapToGrid/>
      <w:spacing w:line="240" w:lineRule="auto"/>
    </w:pPr>
    <w:rPr>
      <w:rFonts w:ascii="굴림체" w:eastAsia="굴림체" w:hAnsi="굴림체"/>
      <w:sz w:val="20"/>
    </w:rPr>
  </w:style>
  <w:style w:type="paragraph" w:customStyle="1" w:styleId="23">
    <w:name w:val="제목2 + 굴림체"/>
    <w:aliases w:val="12 pt,굵게"/>
    <w:basedOn w:val="1"/>
    <w:rsid w:val="00236B24"/>
    <w:pPr>
      <w:keepNext/>
      <w:pageBreakBefore w:val="0"/>
      <w:adjustRightInd/>
      <w:snapToGrid/>
      <w:spacing w:line="240" w:lineRule="auto"/>
    </w:pPr>
    <w:rPr>
      <w:rFonts w:ascii="굴림체" w:eastAsia="굴림체" w:hAnsi="Times New Roman"/>
      <w:bCs/>
      <w:sz w:val="20"/>
      <w:szCs w:val="24"/>
    </w:rPr>
  </w:style>
  <w:style w:type="character" w:customStyle="1" w:styleId="1Char">
    <w:name w:val="제목 1 Char"/>
    <w:link w:val="1"/>
    <w:rsid w:val="00BC0C07"/>
    <w:rPr>
      <w:rFonts w:ascii="맑은 고딕" w:eastAsia="맑은 고딕" w:hAnsi="맑은 고딕"/>
      <w:b/>
      <w:kern w:val="2"/>
      <w:sz w:val="32"/>
      <w:szCs w:val="44"/>
    </w:rPr>
  </w:style>
  <w:style w:type="paragraph" w:customStyle="1" w:styleId="Indent">
    <w:name w:val="Indent"/>
    <w:basedOn w:val="a"/>
    <w:rsid w:val="00497692"/>
    <w:pPr>
      <w:keepNext/>
      <w:widowControl/>
      <w:wordWrap/>
      <w:overflowPunct w:val="0"/>
      <w:snapToGrid/>
      <w:spacing w:before="120" w:line="240" w:lineRule="auto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blankpage">
    <w:name w:val="blank page"/>
    <w:basedOn w:val="Indent"/>
    <w:rsid w:val="000D22DE"/>
    <w:pPr>
      <w:pageBreakBefore/>
      <w:widowControl w:val="0"/>
      <w:spacing w:before="5500" w:after="5500"/>
      <w:jc w:val="center"/>
    </w:pPr>
    <w:rPr>
      <w:sz w:val="20"/>
    </w:rPr>
  </w:style>
  <w:style w:type="paragraph" w:customStyle="1" w:styleId="24">
    <w:name w:val="스타일2"/>
    <w:basedOn w:val="2"/>
    <w:rsid w:val="00C439B0"/>
    <w:pPr>
      <w:wordWrap w:val="0"/>
      <w:autoSpaceDE w:val="0"/>
      <w:autoSpaceDN w:val="0"/>
      <w:adjustRightInd/>
      <w:snapToGrid/>
      <w:spacing w:line="240" w:lineRule="auto"/>
    </w:pPr>
    <w:rPr>
      <w:rFonts w:ascii="HY헤드라인M" w:eastAsia="HY헤드라인M" w:hAnsi="굴림" w:cs="굴림"/>
      <w:b w:val="0"/>
      <w:bCs/>
      <w:szCs w:val="24"/>
    </w:rPr>
  </w:style>
  <w:style w:type="paragraph" w:customStyle="1" w:styleId="5">
    <w:name w:val="스타일5"/>
    <w:basedOn w:val="4"/>
    <w:rsid w:val="00C439B0"/>
    <w:pPr>
      <w:keepLines/>
      <w:widowControl/>
      <w:numPr>
        <w:numId w:val="1"/>
      </w:numPr>
      <w:tabs>
        <w:tab w:val="clear" w:pos="3420"/>
        <w:tab w:val="clear" w:pos="4320"/>
      </w:tabs>
      <w:overflowPunct w:val="0"/>
      <w:autoSpaceDE w:val="0"/>
      <w:autoSpaceDN w:val="0"/>
      <w:adjustRightInd/>
      <w:snapToGrid/>
      <w:spacing w:line="240" w:lineRule="auto"/>
      <w:jc w:val="left"/>
      <w:textAlignment w:val="baseline"/>
    </w:pPr>
    <w:rPr>
      <w:rFonts w:ascii="굴림" w:cs="굴림"/>
      <w:b w:val="0"/>
      <w:bCs w:val="0"/>
      <w:kern w:val="0"/>
    </w:rPr>
  </w:style>
  <w:style w:type="paragraph" w:customStyle="1" w:styleId="32">
    <w:name w:val="스타일3"/>
    <w:basedOn w:val="3"/>
    <w:rsid w:val="00C439B0"/>
    <w:pPr>
      <w:numPr>
        <w:ilvl w:val="0"/>
      </w:numPr>
      <w:tabs>
        <w:tab w:val="num" w:pos="879"/>
      </w:tabs>
      <w:wordWrap w:val="0"/>
      <w:autoSpaceDE w:val="0"/>
      <w:autoSpaceDN w:val="0"/>
      <w:adjustRightInd/>
      <w:snapToGrid/>
      <w:spacing w:line="240" w:lineRule="auto"/>
      <w:ind w:left="1021"/>
    </w:pPr>
    <w:rPr>
      <w:rFonts w:ascii="HY헤드라인M" w:eastAsia="HY헤드라인M"/>
      <w:b w:val="0"/>
      <w:sz w:val="20"/>
      <w:szCs w:val="20"/>
    </w:rPr>
  </w:style>
  <w:style w:type="paragraph" w:styleId="aff9">
    <w:name w:val="List Paragraph"/>
    <w:basedOn w:val="a"/>
    <w:uiPriority w:val="34"/>
    <w:qFormat/>
    <w:rsid w:val="00EB7E8F"/>
    <w:pPr>
      <w:adjustRightInd/>
      <w:snapToGrid/>
      <w:spacing w:line="240" w:lineRule="auto"/>
      <w:ind w:leftChars="400" w:left="800"/>
    </w:pPr>
    <w:rPr>
      <w:rFonts w:ascii="굴림" w:hAnsi="굴림" w:cs="굴림"/>
      <w:sz w:val="20"/>
    </w:rPr>
  </w:style>
  <w:style w:type="character" w:customStyle="1" w:styleId="4Char">
    <w:name w:val="제목 4 Char"/>
    <w:link w:val="4"/>
    <w:rsid w:val="00E02018"/>
    <w:rPr>
      <w:rFonts w:ascii="맑은 고딕" w:eastAsia="맑은 고딕" w:hAnsi="맑은 고딕" w:cs="Arial"/>
      <w:b/>
      <w:bCs/>
      <w:kern w:val="2"/>
    </w:rPr>
  </w:style>
  <w:style w:type="paragraph" w:customStyle="1" w:styleId="a1">
    <w:name w:val="새 본문"/>
    <w:basedOn w:val="a0"/>
    <w:link w:val="Char1"/>
    <w:qFormat/>
    <w:rsid w:val="00E02018"/>
    <w:pPr>
      <w:spacing w:line="262" w:lineRule="auto"/>
    </w:pPr>
    <w:rPr>
      <w:rFonts w:ascii="맑은 고딕" w:eastAsia="맑은 고딕" w:hAnsi="맑은 고딕"/>
      <w:sz w:val="20"/>
      <w:szCs w:val="20"/>
      <w:lang w:val="en-US"/>
    </w:rPr>
  </w:style>
  <w:style w:type="character" w:customStyle="1" w:styleId="3Char">
    <w:name w:val="제목 3 Char"/>
    <w:link w:val="3"/>
    <w:rsid w:val="00ED6077"/>
    <w:rPr>
      <w:rFonts w:ascii="맑은 고딕" w:eastAsia="맑은 고딕" w:hAnsi="맑은 고딕"/>
      <w:b/>
      <w:kern w:val="2"/>
      <w:sz w:val="22"/>
      <w:szCs w:val="32"/>
    </w:rPr>
  </w:style>
  <w:style w:type="character" w:customStyle="1" w:styleId="Char1">
    <w:name w:val="새 본문 Char"/>
    <w:link w:val="a1"/>
    <w:rsid w:val="00E02018"/>
    <w:rPr>
      <w:rFonts w:ascii="맑은 고딕" w:eastAsia="맑은 고딕" w:hAnsi="맑은 고딕"/>
      <w:kern w:val="2"/>
      <w:sz w:val="22"/>
      <w:szCs w:val="24"/>
      <w:lang w:val="ko-KR" w:eastAsia="ko-KR" w:bidi="ar-SA"/>
    </w:rPr>
  </w:style>
  <w:style w:type="paragraph" w:customStyle="1" w:styleId="a2">
    <w:name w:val="제목 뒤 빈 줄"/>
    <w:basedOn w:val="a1"/>
    <w:next w:val="a1"/>
    <w:link w:val="Char2"/>
    <w:qFormat/>
    <w:rsid w:val="00FD32D6"/>
    <w:rPr>
      <w:rFonts w:eastAsiaTheme="majorHAnsi"/>
      <w:sz w:val="8"/>
    </w:rPr>
  </w:style>
  <w:style w:type="character" w:customStyle="1" w:styleId="Char2">
    <w:name w:val="제목 뒤 빈 줄 Char"/>
    <w:link w:val="a2"/>
    <w:rsid w:val="00FD32D6"/>
    <w:rPr>
      <w:rFonts w:ascii="맑은 고딕" w:eastAsia="맑은 고딕" w:hAnsi="맑은 고딕"/>
      <w:kern w:val="2"/>
      <w:sz w:val="8"/>
      <w:szCs w:val="24"/>
      <w:lang w:val="ko-KR" w:eastAsia="ko-KR" w:bidi="ar-SA"/>
    </w:rPr>
  </w:style>
  <w:style w:type="table" w:styleId="13">
    <w:name w:val="Table Grid 1"/>
    <w:basedOn w:val="a4"/>
    <w:rsid w:val="00B17470"/>
    <w:pPr>
      <w:widowControl w:val="0"/>
      <w:wordWrap w:val="0"/>
      <w:autoSpaceDE w:val="0"/>
      <w:autoSpaceDN w:val="0"/>
      <w:adjustRightInd w:val="0"/>
      <w:snapToGrid w:val="0"/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rsid w:val="00944EA6"/>
  </w:style>
  <w:style w:type="paragraph" w:styleId="affa">
    <w:name w:val="No Spacing"/>
    <w:uiPriority w:val="1"/>
    <w:qFormat/>
    <w:rsid w:val="007868F0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table" w:styleId="25">
    <w:name w:val="Table Grid 2"/>
    <w:basedOn w:val="a4"/>
    <w:rsid w:val="00DA3FCB"/>
    <w:pPr>
      <w:widowControl w:val="0"/>
      <w:wordWrap w:val="0"/>
      <w:autoSpaceDE w:val="0"/>
      <w:autoSpaceDN w:val="0"/>
      <w:adjustRightInd w:val="0"/>
      <w:snapToGrid w:val="0"/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itle"/>
    <w:basedOn w:val="a"/>
    <w:next w:val="a"/>
    <w:link w:val="Char3"/>
    <w:qFormat/>
    <w:rsid w:val="002E4A5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3"/>
    <w:link w:val="affb"/>
    <w:rsid w:val="002E4A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ffc">
    <w:name w:val="Table Theme"/>
    <w:basedOn w:val="a4"/>
    <w:rsid w:val="00D46EA9"/>
    <w:pPr>
      <w:widowControl w:val="0"/>
      <w:wordWrap w:val="0"/>
      <w:autoSpaceDE w:val="0"/>
      <w:autoSpaceDN w:val="0"/>
      <w:adjustRightInd w:val="0"/>
      <w:snapToGrid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Unresolved Mention"/>
    <w:basedOn w:val="a3"/>
    <w:uiPriority w:val="99"/>
    <w:semiHidden/>
    <w:unhideWhenUsed/>
    <w:rsid w:val="00F62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Template\&#47588;&#45684;&#50620;%20Template%20&#49436;&#49885;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BEBD8-3A08-4490-A334-D8C6080D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매뉴얼 Template 서식파일.dot</Template>
  <TotalTime>38041</TotalTime>
  <Pages>7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of This document</vt:lpstr>
    </vt:vector>
  </TitlesOfParts>
  <Company>borazone</Company>
  <LinksUpToDate>false</LinksUpToDate>
  <CharactersWithSpaces>1702</CharactersWithSpaces>
  <SharedDoc>false</SharedDoc>
  <HLinks>
    <vt:vector size="174" baseType="variant">
      <vt:variant>
        <vt:i4>1835069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_Toc248238459</vt:lpwstr>
      </vt:variant>
      <vt:variant>
        <vt:i4>1835069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_Toc248238458</vt:lpwstr>
      </vt:variant>
      <vt:variant>
        <vt:i4>1835069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_Toc248238457</vt:lpwstr>
      </vt:variant>
      <vt:variant>
        <vt:i4>1835069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_Toc248238456</vt:lpwstr>
      </vt:variant>
      <vt:variant>
        <vt:i4>1835069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_Toc248238455</vt:lpwstr>
      </vt:variant>
      <vt:variant>
        <vt:i4>1835069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_Toc248238454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_Toc248238453</vt:lpwstr>
      </vt:variant>
      <vt:variant>
        <vt:i4>1835069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_Toc248238452</vt:lpwstr>
      </vt:variant>
      <vt:variant>
        <vt:i4>1835069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_Toc248238451</vt:lpwstr>
      </vt:variant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_Toc248238450</vt:lpwstr>
      </vt:variant>
      <vt:variant>
        <vt:i4>1900605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_Toc248238449</vt:lpwstr>
      </vt:variant>
      <vt:variant>
        <vt:i4>1900605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_Toc248238448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_Toc248238447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_Toc248238446</vt:lpwstr>
      </vt:variant>
      <vt:variant>
        <vt:i4>1900605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_Toc248238445</vt:lpwstr>
      </vt:variant>
      <vt:variant>
        <vt:i4>1900605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_Toc248238444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_Toc248238443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_Toc248238442</vt:lpwstr>
      </vt:variant>
      <vt:variant>
        <vt:i4>1900605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_Toc248238441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_Toc248238440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_Toc248238439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_Toc248238438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_Toc248238437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_Toc248238436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_Toc248238435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_Toc248238434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_Toc248238433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_Toc248238432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_Toc248238431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This document</dc:title>
  <dc:subject/>
  <dc:creator>hee</dc:creator>
  <cp:keywords/>
  <cp:lastModifiedBy>이 영주</cp:lastModifiedBy>
  <cp:revision>1054</cp:revision>
  <cp:lastPrinted>2010-01-08T06:07:00Z</cp:lastPrinted>
  <dcterms:created xsi:type="dcterms:W3CDTF">2012-08-08T03:06:00Z</dcterms:created>
  <dcterms:modified xsi:type="dcterms:W3CDTF">2020-11-12T06:57:00Z</dcterms:modified>
</cp:coreProperties>
</file>